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34C72" w14:textId="17A2BDBF" w:rsidR="00546738" w:rsidRDefault="00546738" w:rsidP="0054673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0BD8E9" wp14:editId="734BDD55">
                <wp:simplePos x="0" y="0"/>
                <wp:positionH relativeFrom="page">
                  <wp:posOffset>6312535</wp:posOffset>
                </wp:positionH>
                <wp:positionV relativeFrom="paragraph">
                  <wp:posOffset>-822960</wp:posOffset>
                </wp:positionV>
                <wp:extent cx="1476375" cy="1828800"/>
                <wp:effectExtent l="0" t="0" r="0" b="0"/>
                <wp:wrapNone/>
                <wp:docPr id="6" name="Metin Kutusu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ADBE55" w14:textId="27A1B116" w:rsidR="00546738" w:rsidRPr="00546738" w:rsidRDefault="00546738" w:rsidP="005467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20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6738">
                              <w:rPr>
                                <w:rFonts w:ascii="Times New Roman" w:hAnsi="Times New Roman" w:cs="Times New Roman"/>
                                <w:noProof/>
                                <w:color w:val="0020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15.08.2021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20BD8E9" id="_x0000_t202" coordsize="21600,21600" o:spt="202" path="m,l,21600r21600,l21600,xe">
                <v:stroke joinstyle="miter"/>
                <v:path gradientshapeok="t" o:connecttype="rect"/>
              </v:shapetype>
              <v:shape id="Metin Kutusu 6" o:spid="_x0000_s1026" type="#_x0000_t202" style="position:absolute;left:0;text-align:left;margin-left:497.05pt;margin-top:-64.8pt;width:116.25pt;height:2in;z-index:2516654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" filled="f" stroked="f">
                <v:textbox style="mso-fit-shape-to-text:t">
                  <w:txbxContent>
                    <w:p w14:paraId="59ADBE55" w14:textId="27A1B116" w:rsidR="00546738" w:rsidRPr="00546738" w:rsidRDefault="00546738" w:rsidP="00546738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color w:val="0020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6738">
                        <w:rPr>
                          <w:rFonts w:ascii="Times New Roman" w:hAnsi="Times New Roman" w:cs="Times New Roman"/>
                          <w:noProof/>
                          <w:color w:val="0020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15.08.2021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F835F8" wp14:editId="5D862C36">
                <wp:simplePos x="0" y="0"/>
                <wp:positionH relativeFrom="column">
                  <wp:posOffset>1584960</wp:posOffset>
                </wp:positionH>
                <wp:positionV relativeFrom="paragraph">
                  <wp:posOffset>3710940</wp:posOffset>
                </wp:positionV>
                <wp:extent cx="1828800" cy="1828800"/>
                <wp:effectExtent l="0" t="0" r="0" b="0"/>
                <wp:wrapNone/>
                <wp:docPr id="5" name="Metin Kutusu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5A569" w14:textId="1CE66A92" w:rsidR="00546738" w:rsidRDefault="0054673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835F8" id="Metin Kutusu 5" o:spid="_x0000_s1027" type="#_x0000_t202" style="position:absolute;left:0;text-align:left;margin-left:124.8pt;margin-top:292.2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" filled="f" stroked="f">
                <v:textbox style="mso-fit-shape-to-text:t">
                  <w:txbxContent>
                    <w:p w14:paraId="28E5A569" w14:textId="1CE66A92" w:rsidR="00546738" w:rsidRDefault="0054673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F7E877" wp14:editId="1AB3E30E">
                <wp:simplePos x="0" y="0"/>
                <wp:positionH relativeFrom="column">
                  <wp:posOffset>1409700</wp:posOffset>
                </wp:positionH>
                <wp:positionV relativeFrom="paragraph">
                  <wp:posOffset>312420</wp:posOffset>
                </wp:positionV>
                <wp:extent cx="1828800" cy="1828800"/>
                <wp:effectExtent l="0" t="0" r="0" b="0"/>
                <wp:wrapNone/>
                <wp:docPr id="2" name="Metin Kutusu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0B8D7" w14:textId="77777777" w:rsidR="00546738" w:rsidRPr="00546738" w:rsidRDefault="00546738" w:rsidP="00546738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206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7E877" id="Metin Kutusu 2" o:spid="_x0000_s1028" type="#_x0000_t202" style="position:absolute;left:0;text-align:left;margin-left:111pt;margin-top:24.6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" filled="f" stroked="f">
                <v:textbox style="mso-fit-shape-to-text:t">
                  <w:txbxContent>
                    <w:p w14:paraId="4CD0B8D7" w14:textId="77777777" w:rsidR="00546738" w:rsidRPr="00546738" w:rsidRDefault="00546738" w:rsidP="00546738">
                      <w:pPr>
                        <w:jc w:val="center"/>
                        <w:rPr>
                          <w:b/>
                          <w:bCs/>
                          <w:noProof/>
                          <w:color w:val="00206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                   </w:t>
      </w:r>
      <w:r>
        <w:rPr>
          <w:noProof/>
        </w:rPr>
        <w:drawing>
          <wp:inline distT="0" distB="0" distL="0" distR="0" wp14:anchorId="14B0123A" wp14:editId="41B7E6FB">
            <wp:extent cx="1487805" cy="201168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05" cy="201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E594C" w14:textId="77777777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       BSM211</w:t>
      </w:r>
      <w:r w:rsidRPr="00546738"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VERİTABANI </w:t>
      </w: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    </w:t>
      </w:r>
    </w:p>
    <w:p w14:paraId="6B9CDE72" w14:textId="77777777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   </w:t>
      </w:r>
      <w:r w:rsidRPr="00546738"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YÖNETİM SİSTEMLERİ PROJE </w:t>
      </w: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 </w:t>
      </w:r>
    </w:p>
    <w:p w14:paraId="67496C5E" w14:textId="14D438E3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002060"/>
          <w:sz w:val="48"/>
          <w:szCs w:val="48"/>
        </w:rPr>
        <w:t xml:space="preserve">      </w:t>
      </w:r>
      <w:r w:rsidRPr="00546738">
        <w:rPr>
          <w:rFonts w:ascii="Times New Roman" w:hAnsi="Times New Roman" w:cs="Times New Roman"/>
          <w:b/>
          <w:bCs/>
          <w:color w:val="002060"/>
          <w:sz w:val="48"/>
          <w:szCs w:val="48"/>
        </w:rPr>
        <w:t>RAPORU</w:t>
      </w:r>
    </w:p>
    <w:p w14:paraId="3A5CA173" w14:textId="77777777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</w:rPr>
      </w:pPr>
    </w:p>
    <w:p w14:paraId="06CF3E6C" w14:textId="499FC005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58BEC3" w:themeColor="accent6" w:themeTint="99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2060"/>
          <w:sz w:val="40"/>
          <w:szCs w:val="40"/>
        </w:rPr>
        <w:t xml:space="preserve">        </w:t>
      </w:r>
      <w:r w:rsidRPr="00546738">
        <w:rPr>
          <w:rFonts w:ascii="Times New Roman" w:hAnsi="Times New Roman" w:cs="Times New Roman"/>
          <w:b/>
          <w:bCs/>
          <w:color w:val="002060"/>
          <w:sz w:val="40"/>
          <w:szCs w:val="40"/>
        </w:rPr>
        <w:t>DERS</w:t>
      </w:r>
      <w:r>
        <w:rPr>
          <w:rFonts w:ascii="Times New Roman" w:hAnsi="Times New Roman" w:cs="Times New Roman"/>
          <w:b/>
          <w:bCs/>
          <w:color w:val="002060"/>
          <w:sz w:val="40"/>
          <w:szCs w:val="40"/>
        </w:rPr>
        <w:t xml:space="preserve"> </w:t>
      </w:r>
      <w:r w:rsidRPr="00546738">
        <w:rPr>
          <w:rFonts w:ascii="Times New Roman" w:hAnsi="Times New Roman" w:cs="Times New Roman"/>
          <w:b/>
          <w:bCs/>
          <w:color w:val="002060"/>
          <w:sz w:val="40"/>
          <w:szCs w:val="40"/>
        </w:rPr>
        <w:t>SORUMLUSU:</w:t>
      </w:r>
    </w:p>
    <w:p w14:paraId="579A7AC4" w14:textId="6CFB998F" w:rsidR="00546738" w:rsidRDefault="00546738" w:rsidP="00546738">
      <w:pPr>
        <w:jc w:val="center"/>
        <w:rPr>
          <w:rFonts w:ascii="Times New Roman" w:hAnsi="Times New Roman" w:cs="Times New Roman"/>
          <w:b/>
          <w:bCs/>
          <w:color w:val="58BEC3" w:themeColor="accent6" w:themeTint="99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2060"/>
          <w:sz w:val="40"/>
          <w:szCs w:val="40"/>
          <w:shd w:val="clear" w:color="auto" w:fill="FFFFFF"/>
        </w:rPr>
        <w:t xml:space="preserve">       </w:t>
      </w:r>
      <w:proofErr w:type="spellStart"/>
      <w:r w:rsidRPr="00546738">
        <w:rPr>
          <w:rFonts w:ascii="Times New Roman" w:hAnsi="Times New Roman" w:cs="Times New Roman"/>
          <w:b/>
          <w:bCs/>
          <w:color w:val="002060"/>
          <w:sz w:val="40"/>
          <w:szCs w:val="40"/>
          <w:shd w:val="clear" w:color="auto" w:fill="FFFFFF"/>
        </w:rPr>
        <w:t>Prof.Dr</w:t>
      </w:r>
      <w:proofErr w:type="spellEnd"/>
      <w:r w:rsidRPr="00546738">
        <w:rPr>
          <w:rFonts w:ascii="Times New Roman" w:hAnsi="Times New Roman" w:cs="Times New Roman"/>
          <w:b/>
          <w:bCs/>
          <w:color w:val="002060"/>
          <w:sz w:val="40"/>
          <w:szCs w:val="40"/>
          <w:shd w:val="clear" w:color="auto" w:fill="FFFFFF"/>
        </w:rPr>
        <w:t>. CELAL ÇEKEN</w:t>
      </w:r>
    </w:p>
    <w:p w14:paraId="59560274" w14:textId="77777777" w:rsidR="00546738" w:rsidRDefault="00546738" w:rsidP="00546738">
      <w:pPr>
        <w:jc w:val="center"/>
      </w:pPr>
    </w:p>
    <w:p w14:paraId="0CF13BF5" w14:textId="6EA95064" w:rsidR="00546738" w:rsidRDefault="004D58C6" w:rsidP="00546738">
      <w:pPr>
        <w:rPr>
          <w:rFonts w:ascii="Times New Roman" w:hAnsi="Times New Roman" w:cs="Times New Roman"/>
          <w:b/>
          <w:bCs/>
          <w:color w:val="58BEC3" w:themeColor="accent6" w:themeTint="99"/>
          <w:sz w:val="40"/>
          <w:szCs w:val="4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202CE9" wp14:editId="48CC8675">
                <wp:simplePos x="0" y="0"/>
                <wp:positionH relativeFrom="page">
                  <wp:posOffset>1245235</wp:posOffset>
                </wp:positionH>
                <wp:positionV relativeFrom="paragraph">
                  <wp:posOffset>88900</wp:posOffset>
                </wp:positionV>
                <wp:extent cx="1828800" cy="1828800"/>
                <wp:effectExtent l="0" t="0" r="0" b="0"/>
                <wp:wrapNone/>
                <wp:docPr id="4" name="Metin Kutusu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9D30DF" w14:textId="2C884AC0" w:rsidR="00546738" w:rsidRDefault="00546738" w:rsidP="00546738">
                            <w:pPr>
                              <w:pStyle w:val="Balk2"/>
                              <w:rPr>
                                <w:rFonts w:ascii="Times New Roman" w:hAnsi="Times New Roman" w:cs="Times New Roman"/>
                                <w:color w:val="58BEC3" w:themeColor="accent6" w:themeTint="99"/>
                                <w:sz w:val="40"/>
                                <w:szCs w:val="40"/>
                                <w:lang w:bidi="tr-TR"/>
                              </w:rPr>
                            </w:pPr>
                            <w:r w:rsidRPr="00546738">
                              <w:rPr>
                                <w:rFonts w:ascii="Times New Roman" w:hAnsi="Times New Roman" w:cs="Times New Roman"/>
                                <w:color w:val="002060"/>
                                <w:sz w:val="40"/>
                                <w:szCs w:val="40"/>
                              </w:rPr>
                              <w:t>ÖĞRENCİ: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2060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46738">
                              <w:rPr>
                                <w:rFonts w:ascii="Times New Roman" w:hAnsi="Times New Roman" w:cs="Times New Roman"/>
                                <w:color w:val="58BEC3" w:themeColor="accent6" w:themeTint="99"/>
                                <w:sz w:val="40"/>
                                <w:szCs w:val="40"/>
                              </w:rPr>
                              <w:t>AYŞE AKTAĞ</w:t>
                            </w:r>
                            <w:r w:rsidRPr="00546738">
                              <w:rPr>
                                <w:rFonts w:ascii="Times New Roman" w:hAnsi="Times New Roman" w:cs="Times New Roman"/>
                                <w:color w:val="58BEC3" w:themeColor="accent6" w:themeTint="99"/>
                                <w:sz w:val="40"/>
                                <w:szCs w:val="40"/>
                                <w:lang w:bidi="tr-TR"/>
                              </w:rPr>
                              <w:t>(s200110077)</w:t>
                            </w:r>
                          </w:p>
                          <w:p w14:paraId="03A86D83" w14:textId="3A1F4F4C" w:rsidR="00546738" w:rsidRPr="00546738" w:rsidRDefault="00546738" w:rsidP="00546738">
                            <w:pPr>
                              <w:pStyle w:val="Balk2"/>
                              <w:jc w:val="center"/>
                              <w:rPr>
                                <w:rFonts w:ascii="Times New Roman" w:hAnsi="Times New Roman" w:cs="Times New Roman"/>
                                <w:color w:val="00206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58BEC3" w:themeColor="accent6" w:themeTint="99"/>
                                <w:sz w:val="40"/>
                                <w:szCs w:val="40"/>
                                <w:lang w:bidi="tr-TR"/>
                              </w:rPr>
                              <w:t>aayseaktag@gmail.com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02CE9" id="Metin Kutusu 4" o:spid="_x0000_s1029" type="#_x0000_t202" style="position:absolute;margin-left:98.05pt;margin-top:7pt;width:2in;height:2in;z-index:25166131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" filled="f" stroked="f">
                <v:textbox style="mso-fit-shape-to-text:t">
                  <w:txbxContent>
                    <w:p w14:paraId="749D30DF" w14:textId="2C884AC0" w:rsidR="00546738" w:rsidRDefault="00546738" w:rsidP="00546738">
                      <w:pPr>
                        <w:pStyle w:val="Balk2"/>
                        <w:rPr>
                          <w:rFonts w:ascii="Times New Roman" w:hAnsi="Times New Roman" w:cs="Times New Roman"/>
                          <w:color w:val="58BEC3" w:themeColor="accent6" w:themeTint="99"/>
                          <w:sz w:val="40"/>
                          <w:szCs w:val="40"/>
                          <w:lang w:bidi="tr-TR"/>
                        </w:rPr>
                      </w:pPr>
                      <w:r w:rsidRPr="00546738">
                        <w:rPr>
                          <w:rFonts w:ascii="Times New Roman" w:hAnsi="Times New Roman" w:cs="Times New Roman"/>
                          <w:color w:val="002060"/>
                          <w:sz w:val="40"/>
                          <w:szCs w:val="40"/>
                        </w:rPr>
                        <w:t>ÖĞRENCİ:</w:t>
                      </w:r>
                      <w:r>
                        <w:rPr>
                          <w:rFonts w:ascii="Times New Roman" w:hAnsi="Times New Roman" w:cs="Times New Roman"/>
                          <w:color w:val="002060"/>
                          <w:sz w:val="40"/>
                          <w:szCs w:val="40"/>
                        </w:rPr>
                        <w:t xml:space="preserve"> </w:t>
                      </w:r>
                      <w:r w:rsidRPr="00546738">
                        <w:rPr>
                          <w:rFonts w:ascii="Times New Roman" w:hAnsi="Times New Roman" w:cs="Times New Roman"/>
                          <w:color w:val="58BEC3" w:themeColor="accent6" w:themeTint="99"/>
                          <w:sz w:val="40"/>
                          <w:szCs w:val="40"/>
                        </w:rPr>
                        <w:t>AYŞE AKTAĞ</w:t>
                      </w:r>
                      <w:r w:rsidRPr="00546738">
                        <w:rPr>
                          <w:rFonts w:ascii="Times New Roman" w:hAnsi="Times New Roman" w:cs="Times New Roman"/>
                          <w:color w:val="58BEC3" w:themeColor="accent6" w:themeTint="99"/>
                          <w:sz w:val="40"/>
                          <w:szCs w:val="40"/>
                          <w:lang w:bidi="tr-TR"/>
                        </w:rPr>
                        <w:t>(s200110077)</w:t>
                      </w:r>
                    </w:p>
                    <w:p w14:paraId="03A86D83" w14:textId="3A1F4F4C" w:rsidR="00546738" w:rsidRPr="00546738" w:rsidRDefault="00546738" w:rsidP="00546738">
                      <w:pPr>
                        <w:pStyle w:val="Balk2"/>
                        <w:jc w:val="center"/>
                        <w:rPr>
                          <w:rFonts w:ascii="Times New Roman" w:hAnsi="Times New Roman" w:cs="Times New Roman"/>
                          <w:color w:val="002060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58BEC3" w:themeColor="accent6" w:themeTint="99"/>
                          <w:sz w:val="40"/>
                          <w:szCs w:val="40"/>
                          <w:lang w:bidi="tr-TR"/>
                        </w:rPr>
                        <w:t>aayseaktag@gmail.com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46738">
        <w:rPr>
          <w:rFonts w:ascii="Times New Roman" w:hAnsi="Times New Roman" w:cs="Times New Roman"/>
          <w:b/>
          <w:bCs/>
          <w:color w:val="002060"/>
          <w:sz w:val="40"/>
          <w:szCs w:val="40"/>
        </w:rPr>
        <w:t xml:space="preserve">                                     </w:t>
      </w:r>
    </w:p>
    <w:p w14:paraId="3CE4E94B" w14:textId="0B5B79F8" w:rsidR="00546738" w:rsidRPr="00546738" w:rsidRDefault="00546738" w:rsidP="00546738">
      <w:pPr>
        <w:rPr>
          <w:rFonts w:ascii="Times New Roman" w:hAnsi="Times New Roman" w:cs="Times New Roman"/>
          <w:b/>
          <w:bCs/>
          <w:color w:val="002060"/>
          <w:sz w:val="40"/>
          <w:szCs w:val="40"/>
        </w:rPr>
      </w:pPr>
      <w:r w:rsidRPr="00546738">
        <w:rPr>
          <w:rFonts w:ascii="Times New Roman" w:hAnsi="Times New Roman" w:cs="Times New Roman"/>
          <w:b/>
          <w:bCs/>
          <w:color w:val="002060"/>
          <w:sz w:val="40"/>
          <w:szCs w:val="40"/>
          <w:shd w:val="clear" w:color="auto" w:fill="FFFFFF"/>
        </w:rPr>
        <w:t xml:space="preserve">                               </w:t>
      </w:r>
    </w:p>
    <w:p w14:paraId="0B1CC861" w14:textId="0DB48D2F" w:rsidR="00546738" w:rsidRDefault="00546738" w:rsidP="00546738">
      <w:r>
        <w:t xml:space="preserve">  </w:t>
      </w:r>
    </w:p>
    <w:p w14:paraId="0D0FA7F3" w14:textId="707DEE7B" w:rsidR="001C66AD" w:rsidRDefault="001C66AD" w:rsidP="00071B1F">
      <w:pPr>
        <w:ind w:right="0"/>
      </w:pPr>
    </w:p>
    <w:p w14:paraId="2A32E317" w14:textId="4816601C" w:rsidR="004D58C6" w:rsidRDefault="004D58C6" w:rsidP="00071B1F">
      <w:pPr>
        <w:ind w:right="0"/>
      </w:pPr>
    </w:p>
    <w:p w14:paraId="1D71F48E" w14:textId="37BFB205" w:rsidR="004D58C6" w:rsidRDefault="004D58C6" w:rsidP="00071B1F">
      <w:pPr>
        <w:ind w:right="0"/>
      </w:pPr>
    </w:p>
    <w:p w14:paraId="501D39C4" w14:textId="0C3DE6C7" w:rsidR="004D58C6" w:rsidRDefault="004D58C6" w:rsidP="00071B1F">
      <w:pPr>
        <w:ind w:right="0"/>
      </w:pPr>
    </w:p>
    <w:p w14:paraId="3DCB1A37" w14:textId="33B9731E" w:rsidR="004D58C6" w:rsidRDefault="004D58C6" w:rsidP="00071B1F">
      <w:pPr>
        <w:ind w:right="0"/>
      </w:pPr>
    </w:p>
    <w:p w14:paraId="6C821625" w14:textId="35D0641E" w:rsidR="004D58C6" w:rsidRDefault="00E75C11" w:rsidP="00071B1F">
      <w:pPr>
        <w:ind w:righ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256D6E" wp14:editId="433E7309">
                <wp:simplePos x="0" y="0"/>
                <wp:positionH relativeFrom="column">
                  <wp:posOffset>-84455</wp:posOffset>
                </wp:positionH>
                <wp:positionV relativeFrom="paragraph">
                  <wp:posOffset>-615936</wp:posOffset>
                </wp:positionV>
                <wp:extent cx="1828800" cy="1828800"/>
                <wp:effectExtent l="0" t="0" r="0" b="0"/>
                <wp:wrapNone/>
                <wp:docPr id="9" name="Metin Kutusu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F96232" w14:textId="1C7F3CB8" w:rsidR="00E75C11" w:rsidRPr="00E75C11" w:rsidRDefault="00E75C11" w:rsidP="00E75C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C11">
                              <w:rPr>
                                <w:rFonts w:ascii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PROBLEMİN TANITIMI: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56D6E" id="Metin Kutusu 9" o:spid="_x0000_s1030" type="#_x0000_t202" style="position:absolute;margin-left:-6.65pt;margin-top:-48.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" filled="f" stroked="f">
                <v:textbox style="mso-fit-shape-to-text:t">
                  <w:txbxContent>
                    <w:p w14:paraId="25F96232" w14:textId="1C7F3CB8" w:rsidR="00E75C11" w:rsidRPr="00E75C11" w:rsidRDefault="00E75C11" w:rsidP="00E75C11">
                      <w:pPr>
                        <w:jc w:val="center"/>
                        <w:rPr>
                          <w:rFonts w:ascii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75C11">
                        <w:rPr>
                          <w:rFonts w:ascii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PROBLEMİN TANITIMI: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Bu proje kapsamında bir kitap evi için PHP, CSS ve </w:t>
      </w:r>
      <w:proofErr w:type="spellStart"/>
      <w:r>
        <w:t>Bootstrap</w:t>
      </w:r>
      <w:proofErr w:type="spellEnd"/>
      <w:r>
        <w:t xml:space="preserve"> kullanarak bir web sitesi oluştur</w:t>
      </w:r>
      <w:r w:rsidR="00D2658A">
        <w:t>ulmuştur</w:t>
      </w:r>
      <w:r>
        <w:t>. Kitap evi için geliştir</w:t>
      </w:r>
      <w:r w:rsidR="00D2658A">
        <w:t xml:space="preserve">ilen </w:t>
      </w:r>
      <w:r>
        <w:t>web sitesinde</w:t>
      </w:r>
      <w:r w:rsidR="00D2658A">
        <w:t xml:space="preserve"> müşteri takas yapmak için teklif verebilmekte</w:t>
      </w:r>
      <w:r w:rsidR="00084D3C">
        <w:t xml:space="preserve"> ve takas etmek istediği kitap veya kitaplar için ekleme yapabilmektedir</w:t>
      </w:r>
      <w:r w:rsidR="00D2658A">
        <w:t>.</w:t>
      </w:r>
      <w:r w:rsidR="00084D3C">
        <w:t xml:space="preserve"> S</w:t>
      </w:r>
      <w:r w:rsidR="00D2658A">
        <w:t xml:space="preserve">atıcı, işlemi onaylarsa alışveriş işlemi gerçekleşmektedir. Kitaplara, müşterilere, satışa ait bilgiler </w:t>
      </w:r>
      <w:proofErr w:type="spellStart"/>
      <w:r w:rsidR="00D2658A">
        <w:t>veritabanında</w:t>
      </w:r>
      <w:proofErr w:type="spellEnd"/>
      <w:r w:rsidR="00D2658A">
        <w:t xml:space="preserve"> tutulmaktadır. Proje kapsamında </w:t>
      </w:r>
      <w:proofErr w:type="spellStart"/>
      <w:r w:rsidR="00D2658A">
        <w:t>veritabanı</w:t>
      </w:r>
      <w:proofErr w:type="spellEnd"/>
      <w:r w:rsidR="00D2658A">
        <w:t xml:space="preserve"> yönetimi için </w:t>
      </w:r>
      <w:proofErr w:type="spellStart"/>
      <w:r w:rsidR="00D2658A">
        <w:t>Postgrsql</w:t>
      </w:r>
      <w:proofErr w:type="spellEnd"/>
      <w:r w:rsidR="00D2658A">
        <w:t xml:space="preserve"> </w:t>
      </w:r>
      <w:proofErr w:type="spellStart"/>
      <w:r w:rsidR="00D2658A">
        <w:t>veritabanını</w:t>
      </w:r>
      <w:proofErr w:type="spellEnd"/>
      <w:r w:rsidR="00D2658A">
        <w:t xml:space="preserve"> ve sunucu olarak </w:t>
      </w:r>
      <w:proofErr w:type="spellStart"/>
      <w:r w:rsidR="00D2658A">
        <w:t>pgAdmin</w:t>
      </w:r>
      <w:proofErr w:type="spellEnd"/>
      <w:r w:rsidR="00D2658A">
        <w:t xml:space="preserve"> programını kullanılmıştır.</w:t>
      </w:r>
    </w:p>
    <w:p w14:paraId="09DA9CBE" w14:textId="7EC00F61" w:rsidR="00DE2B44" w:rsidRDefault="00DE2B44" w:rsidP="00071B1F">
      <w:pPr>
        <w:ind w:right="0"/>
      </w:pPr>
      <w:r>
        <w:t xml:space="preserve">Bu projeyi geliştirirken </w:t>
      </w:r>
      <w:proofErr w:type="spellStart"/>
      <w:r>
        <w:t>veritabanı</w:t>
      </w:r>
      <w:proofErr w:type="spellEnd"/>
      <w:r>
        <w:t xml:space="preserve"> yaşam döngüsü adımları</w:t>
      </w:r>
      <w:r w:rsidR="00D2658A">
        <w:t xml:space="preserve"> izlenmiştir. </w:t>
      </w:r>
      <w:proofErr w:type="spellStart"/>
      <w:r w:rsidR="00D2658A">
        <w:t>Agile</w:t>
      </w:r>
      <w:proofErr w:type="spellEnd"/>
      <w:r w:rsidR="00D2658A">
        <w:t xml:space="preserve"> yazılım geliştirme yöntemi kullanılmıştır. </w:t>
      </w:r>
      <w:r>
        <w:t>Öncelikle problemi tanımlayıp, gereksinim analizini yap</w:t>
      </w:r>
      <w:r w:rsidR="00D2658A">
        <w:t>ılmıştır.</w:t>
      </w:r>
      <w:r>
        <w:t xml:space="preserve"> Problem senaryosundaki önemli noktalara ve gereksinimlere bakarak iş kurallarını oluştur</w:t>
      </w:r>
      <w:r w:rsidR="00087296">
        <w:t>ulmuştur</w:t>
      </w:r>
      <w:r>
        <w:t>.</w:t>
      </w:r>
    </w:p>
    <w:p w14:paraId="3EE746DC" w14:textId="4DF7F4B6" w:rsidR="00DE2B44" w:rsidRDefault="00DE2B44" w:rsidP="00071B1F">
      <w:pPr>
        <w:ind w:righ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EC9D8E" wp14:editId="46ABCB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7" name="Metin Kutusu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1EE208" w14:textId="71B24509" w:rsidR="00DE2B44" w:rsidRPr="00DE2B44" w:rsidRDefault="00DE2B44" w:rsidP="00DE2B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2B44">
                              <w:rPr>
                                <w:rFonts w:ascii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İŞ KURALLARI: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C9D8E" id="Metin Kutusu 7" o:spid="_x0000_s1031" type="#_x0000_t202" style="position:absolute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" filled="f" stroked="f">
                <v:textbox style="mso-fit-shape-to-text:t">
                  <w:txbxContent>
                    <w:p w14:paraId="731EE208" w14:textId="71B24509" w:rsidR="00DE2B44" w:rsidRPr="00DE2B44" w:rsidRDefault="00DE2B44" w:rsidP="00DE2B44">
                      <w:pPr>
                        <w:jc w:val="center"/>
                        <w:rPr>
                          <w:rFonts w:ascii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2B44">
                        <w:rPr>
                          <w:rFonts w:ascii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İŞ KURALLARI:</w:t>
                      </w:r>
                    </w:p>
                  </w:txbxContent>
                </v:textbox>
              </v:shape>
            </w:pict>
          </mc:Fallback>
        </mc:AlternateContent>
      </w:r>
    </w:p>
    <w:p w14:paraId="79EE1AE5" w14:textId="77777777" w:rsidR="00C22571" w:rsidRDefault="00C22571" w:rsidP="00DE2B44"/>
    <w:p w14:paraId="6650A93B" w14:textId="3C3A615D" w:rsidR="00DE2B44" w:rsidRDefault="00DE2B44" w:rsidP="00DE2B44">
      <w:r>
        <w:t>İşleyiş, kural veya yönetmeliğin özetlenmiş iş şekli</w:t>
      </w:r>
      <w:r w:rsidR="00864782">
        <w:t xml:space="preserve"> </w:t>
      </w:r>
      <w:r>
        <w:t>bu kısımda</w:t>
      </w:r>
      <w:r w:rsidR="00087296">
        <w:t xml:space="preserve"> </w:t>
      </w:r>
      <w:r>
        <w:t>maddeler halinde belirt</w:t>
      </w:r>
      <w:r w:rsidR="00087296">
        <w:t>ilmiştir</w:t>
      </w:r>
      <w:r>
        <w:t>.</w:t>
      </w:r>
    </w:p>
    <w:p w14:paraId="2A4B7C85" w14:textId="60015E05" w:rsidR="003B38E9" w:rsidRDefault="003B38E9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kitap, kitap adı, alınan fiyatı, takas değeri, yıpranma oranı, hitap ettiği yaş grubu, kitap hakkında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özetleyici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bir açıklama kısmı, marka ve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kullanıcı_</w:t>
      </w:r>
      <w:proofErr w:type="gram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r w:rsidR="00087296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,</w:t>
      </w:r>
      <w:proofErr w:type="gramEnd"/>
      <w:r w:rsidR="00087296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mesajlaşma 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bilgilerini bulundurmalıdır.</w:t>
      </w:r>
    </w:p>
    <w:p w14:paraId="724A5FD6" w14:textId="33F61A5E" w:rsidR="003B38E9" w:rsidRDefault="003B38E9" w:rsidP="00986F7F">
      <w:pPr>
        <w:pStyle w:val="ListeParagraf"/>
        <w:numPr>
          <w:ilvl w:val="0"/>
          <w:numId w:val="14"/>
        </w:numPr>
        <w:shd w:val="clear" w:color="auto" w:fill="FFFFFF"/>
        <w:spacing w:after="0" w:line="240" w:lineRule="auto"/>
        <w:ind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3B38E9">
        <w:rPr>
          <w:rFonts w:ascii="Segoe UI" w:eastAsia="Times New Roman" w:hAnsi="Segoe UI" w:cs="Segoe UI"/>
          <w:sz w:val="24"/>
          <w:szCs w:val="24"/>
          <w:lang w:eastAsia="tr-TR"/>
        </w:rPr>
        <w:t xml:space="preserve">Bir kitap bir basımevi tarafından basılır ve </w:t>
      </w:r>
      <w:r w:rsidR="00A22E54">
        <w:rPr>
          <w:rFonts w:ascii="Segoe UI" w:eastAsia="Times New Roman" w:hAnsi="Segoe UI" w:cs="Segoe UI"/>
          <w:sz w:val="24"/>
          <w:szCs w:val="24"/>
          <w:lang w:eastAsia="tr-TR"/>
        </w:rPr>
        <w:t xml:space="preserve">bir </w:t>
      </w:r>
      <w:r w:rsidR="00AF4869">
        <w:rPr>
          <w:rFonts w:ascii="Segoe UI" w:eastAsia="Times New Roman" w:hAnsi="Segoe UI" w:cs="Segoe UI"/>
          <w:sz w:val="24"/>
          <w:szCs w:val="24"/>
          <w:lang w:eastAsia="tr-TR"/>
        </w:rPr>
        <w:t>yayınevi</w:t>
      </w:r>
      <w:r w:rsidR="00A22E54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r w:rsidRPr="003B38E9">
        <w:rPr>
          <w:rFonts w:ascii="Segoe UI" w:eastAsia="Times New Roman" w:hAnsi="Segoe UI" w:cs="Segoe UI"/>
          <w:sz w:val="24"/>
          <w:szCs w:val="24"/>
          <w:lang w:eastAsia="tr-TR"/>
        </w:rPr>
        <w:t>vardır</w:t>
      </w:r>
      <w:r>
        <w:rPr>
          <w:rFonts w:ascii="Segoe UI" w:eastAsia="Times New Roman" w:hAnsi="Segoe UI" w:cs="Segoe UI"/>
          <w:sz w:val="24"/>
          <w:szCs w:val="24"/>
          <w:lang w:eastAsia="tr-TR"/>
        </w:rPr>
        <w:t>.</w:t>
      </w:r>
    </w:p>
    <w:p w14:paraId="0EE0FBCD" w14:textId="4025A15D" w:rsidR="00A22E54" w:rsidRDefault="00A22E54" w:rsidP="00986F7F">
      <w:pPr>
        <w:pStyle w:val="ListeParagraf"/>
        <w:numPr>
          <w:ilvl w:val="0"/>
          <w:numId w:val="14"/>
        </w:numPr>
        <w:shd w:val="clear" w:color="auto" w:fill="FFFFFF"/>
        <w:spacing w:after="0" w:line="240" w:lineRule="auto"/>
        <w:ind w:right="0"/>
        <w:rPr>
          <w:rFonts w:ascii="Segoe UI" w:eastAsia="Times New Roman" w:hAnsi="Segoe UI" w:cs="Segoe UI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sz w:val="24"/>
          <w:szCs w:val="24"/>
          <w:lang w:eastAsia="tr-TR"/>
        </w:rPr>
        <w:t xml:space="preserve">Her </w:t>
      </w:r>
      <w:r w:rsidR="00AF4869">
        <w:rPr>
          <w:rFonts w:ascii="Segoe UI" w:eastAsia="Times New Roman" w:hAnsi="Segoe UI" w:cs="Segoe UI"/>
          <w:sz w:val="24"/>
          <w:szCs w:val="24"/>
          <w:lang w:eastAsia="tr-TR"/>
        </w:rPr>
        <w:t>yayın</w:t>
      </w:r>
      <w:r>
        <w:rPr>
          <w:rFonts w:ascii="Segoe UI" w:eastAsia="Times New Roman" w:hAnsi="Segoe UI" w:cs="Segoe UI"/>
          <w:sz w:val="24"/>
          <w:szCs w:val="24"/>
          <w:lang w:eastAsia="tr-TR"/>
        </w:rPr>
        <w:t xml:space="preserve"> için farklı</w:t>
      </w:r>
      <w:r w:rsidR="00AF4869">
        <w:rPr>
          <w:rFonts w:ascii="Segoe UI" w:eastAsia="Times New Roman" w:hAnsi="Segoe UI" w:cs="Segoe UI"/>
          <w:sz w:val="24"/>
          <w:szCs w:val="24"/>
          <w:lang w:eastAsia="tr-TR"/>
        </w:rPr>
        <w:t xml:space="preserve"> bir</w:t>
      </w:r>
      <w:r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sz w:val="24"/>
          <w:szCs w:val="24"/>
          <w:lang w:eastAsia="tr-TR"/>
        </w:rPr>
        <w:t xml:space="preserve"> tutulur.</w:t>
      </w:r>
    </w:p>
    <w:p w14:paraId="7D087259" w14:textId="723A242A" w:rsidR="00225F52" w:rsidRDefault="00225F52" w:rsidP="00986F7F">
      <w:pPr>
        <w:pStyle w:val="ListeParagraf"/>
        <w:numPr>
          <w:ilvl w:val="0"/>
          <w:numId w:val="14"/>
        </w:numPr>
        <w:shd w:val="clear" w:color="auto" w:fill="FFFFFF"/>
        <w:spacing w:after="0" w:line="240" w:lineRule="auto"/>
        <w:ind w:right="0"/>
        <w:rPr>
          <w:rFonts w:ascii="Segoe UI" w:eastAsia="Times New Roman" w:hAnsi="Segoe UI" w:cs="Segoe UI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sz w:val="24"/>
          <w:szCs w:val="24"/>
          <w:lang w:eastAsia="tr-TR"/>
        </w:rPr>
        <w:t>Her müşteri satın alma işlemi yapabilmek için sisteme kaydolmalıdır.</w:t>
      </w:r>
    </w:p>
    <w:p w14:paraId="2398F558" w14:textId="05765152" w:rsidR="00225F52" w:rsidRPr="003B38E9" w:rsidRDefault="00225F52" w:rsidP="00986F7F">
      <w:pPr>
        <w:pStyle w:val="ListeParagraf"/>
        <w:numPr>
          <w:ilvl w:val="0"/>
          <w:numId w:val="14"/>
        </w:numPr>
        <w:shd w:val="clear" w:color="auto" w:fill="FFFFFF"/>
        <w:spacing w:after="0" w:line="240" w:lineRule="auto"/>
        <w:ind w:right="0"/>
        <w:rPr>
          <w:rFonts w:ascii="Segoe UI" w:eastAsia="Times New Roman" w:hAnsi="Segoe UI" w:cs="Segoe UI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sz w:val="24"/>
          <w:szCs w:val="24"/>
          <w:lang w:eastAsia="tr-TR"/>
        </w:rPr>
        <w:t>Her müşteri sisteme kaydolurken kullanıcı adı ve şifre bilgisini girmek zorundadır.</w:t>
      </w:r>
    </w:p>
    <w:p w14:paraId="220FD6E8" w14:textId="597A8132" w:rsidR="00A45765" w:rsidRPr="00A45765" w:rsidRDefault="00A45765" w:rsidP="00986F7F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Bir müşteri çok sayıda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kitap</w:t>
      </w: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sipariş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</w:t>
      </w: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verebilir.</w:t>
      </w:r>
    </w:p>
    <w:p w14:paraId="54B4511B" w14:textId="0B1DFB7F" w:rsidR="00A45765" w:rsidRDefault="00A45765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müşterinin adı, soyadı, </w:t>
      </w:r>
      <w:proofErr w:type="gram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e-mail</w:t>
      </w:r>
      <w:proofErr w:type="gram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, </w:t>
      </w: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telefon numar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ası, T</w:t>
      </w:r>
      <w:r w:rsidR="00540E1E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.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</w:t>
      </w:r>
      <w:r w:rsidR="00540E1E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.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kimlik numarası ve adres bilgilerinin girilmesi</w:t>
      </w:r>
      <w:r w:rsidRPr="00A4576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istenir.</w:t>
      </w:r>
    </w:p>
    <w:p w14:paraId="37EA6790" w14:textId="270FE115" w:rsidR="00A45765" w:rsidRDefault="00A45765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Her müşteri satın aldığı kitap veya kitaplara yorum yapma hakkında sahiptir.</w:t>
      </w:r>
    </w:p>
    <w:p w14:paraId="273A9DF9" w14:textId="58397930" w:rsidR="00A22E54" w:rsidRDefault="00A22E54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müşteri yorum yaptığında her kullanıcı için farklı yorum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 tutulur.</w:t>
      </w:r>
    </w:p>
    <w:p w14:paraId="2FEAFF27" w14:textId="4D21D555" w:rsidR="00A22E54" w:rsidRDefault="00A22E54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yorum için sistemde kitabın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idsi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ve kullanıcı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idsi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ile tutulur.</w:t>
      </w:r>
    </w:p>
    <w:p w14:paraId="4F2F7737" w14:textId="271A5FB4" w:rsidR="00A45765" w:rsidRDefault="00A45765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 satın aldığı kitap veya kitaplara puan verme hakkına sahiptir.</w:t>
      </w:r>
    </w:p>
    <w:p w14:paraId="39D6369C" w14:textId="2601EF41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lastRenderedPageBreak/>
        <w:t xml:space="preserve">Her kitap için bir puan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 bulunmalıdır.</w:t>
      </w:r>
      <w:r w:rsidR="00A22E54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Kullanıcı puan verdiğinde sistemde kitap </w:t>
      </w:r>
      <w:proofErr w:type="spellStart"/>
      <w:r w:rsidR="00A22E54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idsi</w:t>
      </w:r>
      <w:proofErr w:type="spellEnd"/>
      <w:r w:rsidR="00A22E54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ve kullanıcı </w:t>
      </w:r>
      <w:proofErr w:type="spellStart"/>
      <w:r w:rsidR="00A22E54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 w:rsidR="00A22E54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ile tutulur.</w:t>
      </w:r>
    </w:p>
    <w:p w14:paraId="33444E21" w14:textId="7D336079" w:rsidR="00A22E54" w:rsidRDefault="00A22E54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kitap için bir resim sistemde bulunur. Kitaplar görseller ile müşteriye çağrışımda bulunur.</w:t>
      </w:r>
    </w:p>
    <w:p w14:paraId="381704B6" w14:textId="741C891E" w:rsidR="00A22E54" w:rsidRDefault="00A22E54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kitap için farklı resim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 vardır.</w:t>
      </w:r>
    </w:p>
    <w:p w14:paraId="05C5326C" w14:textId="6974C71D" w:rsidR="00A22E54" w:rsidRDefault="00A22E54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Kitaplar kategorilere ayrılmıştır. Her kategori için bir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tanımlıdır.</w:t>
      </w:r>
    </w:p>
    <w:p w14:paraId="6E8C5FF8" w14:textId="4B030760" w:rsidR="003B38E9" w:rsidRDefault="003B38E9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Müşteriler kitapları takas edebilmektedir. Her müşteri takas işlemi yapmak istediğinde teklif vermelidir.</w:t>
      </w:r>
    </w:p>
    <w:p w14:paraId="4E3EC265" w14:textId="79C9BA53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Takas yapılabilmesi için her takas işlemine farklı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girilmelidir.</w:t>
      </w:r>
    </w:p>
    <w:p w14:paraId="4AFDF504" w14:textId="51682817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Takas işleminde her müşteri teklifi için bir takas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tutulur. </w:t>
      </w:r>
    </w:p>
    <w:p w14:paraId="23D6CE34" w14:textId="16CCDFA2" w:rsidR="00225F52" w:rsidRPr="003B38E9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Teklif kabul edilirse kabul, teslim tarihi bilgisi her müşteri için tutulur.</w:t>
      </w:r>
    </w:p>
    <w:p w14:paraId="4FBA78F9" w14:textId="3683C52E" w:rsidR="003B38E9" w:rsidRDefault="00540E1E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</w:t>
      </w:r>
      <w:r w:rsidR="003B38E9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bir veya birden fazla kitap için fiyat teklifi verebilir.</w:t>
      </w:r>
    </w:p>
    <w:p w14:paraId="783049DA" w14:textId="34EFD668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 teklif vermek için isterse açıklama bilgisi girebilir.</w:t>
      </w:r>
    </w:p>
    <w:p w14:paraId="700132A3" w14:textId="03F87315" w:rsidR="00D2658A" w:rsidRDefault="00D2658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müşteri, her kitap için puan verebilir, yorum yapabilir, teklif verebilir.</w:t>
      </w:r>
    </w:p>
    <w:p w14:paraId="57AE34DE" w14:textId="2DB73A91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teklif için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veritabanında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farklı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idler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ile bilgiler tutulmalıdır.</w:t>
      </w:r>
    </w:p>
    <w:p w14:paraId="694E979A" w14:textId="148B9C97" w:rsidR="00225F52" w:rsidRPr="003B38E9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teklif için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veritabanında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teklifin tarihi, açıklama, iş durumu, teklifi gönderen kişinin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bilgi, alan kişinin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bilgisi ve kitabın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bilgisi bulunmalıdır.</w:t>
      </w:r>
    </w:p>
    <w:p w14:paraId="5FC45608" w14:textId="50BCA5D2" w:rsidR="003B38E9" w:rsidRDefault="003B38E9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 yaptığı her siparişi için kargo ücreti ödemelidir.</w:t>
      </w:r>
    </w:p>
    <w:p w14:paraId="703259C1" w14:textId="3C573FDE" w:rsidR="003B38E9" w:rsidRDefault="003B38E9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Veritabanında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her kargo firması için</w:t>
      </w:r>
      <w:r w:rsidR="00225F52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farklı </w:t>
      </w:r>
      <w:proofErr w:type="spellStart"/>
      <w:r w:rsidR="00225F52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idler</w:t>
      </w:r>
      <w:proofErr w:type="spellEnd"/>
      <w:r w:rsidR="00225F52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ile kargo bilgileri tutulmalıdır.</w:t>
      </w:r>
    </w:p>
    <w:p w14:paraId="1B5E2C5B" w14:textId="77777777" w:rsidR="00225F52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kargo firmasının kendine ait bir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 vardır.</w:t>
      </w:r>
    </w:p>
    <w:p w14:paraId="249B9B58" w14:textId="6D638C52" w:rsidR="00C93F98" w:rsidRDefault="00225F52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Her kargo için bir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kargo_id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ve ücret bilgisi girilmelidir.</w:t>
      </w:r>
    </w:p>
    <w:p w14:paraId="1F0B1FA0" w14:textId="0A0B53F2" w:rsidR="00D2658A" w:rsidRDefault="00D2658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Her müşteri her kitap için satıcıyla iletişime geçebilir. Web sitesinde her kitap için iletişim butonu bulunur.</w:t>
      </w:r>
    </w:p>
    <w:p w14:paraId="6FA032FE" w14:textId="01774EE5" w:rsidR="00D2658A" w:rsidRDefault="00D2658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Kitaplar kategorilere ayrılmıştır. Bir kitap birçok farklı kategoriye ait olabilir.</w:t>
      </w:r>
    </w:p>
    <w:p w14:paraId="702C0FD1" w14:textId="5DCC55DB" w:rsidR="00087296" w:rsidRDefault="00087296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Gönderi ve kategorileri sadece yetkili kişi ekleyebilir.</w:t>
      </w:r>
    </w:p>
    <w:p w14:paraId="0306A5CD" w14:textId="50E29B6A" w:rsidR="00FD043A" w:rsidRPr="00087296" w:rsidRDefault="00FD043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Bir kitap birçok yayınevi tarafından yayınlanabilir.</w:t>
      </w:r>
    </w:p>
    <w:p w14:paraId="0C9056ED" w14:textId="3D0EA7C0" w:rsidR="00C93F98" w:rsidRDefault="00C93F98" w:rsidP="00C93F98">
      <w:p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İş kuralları oluşturulduktan sonra, gerçekleştirilecek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veritabanının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modellenmesi aşamasına geç</w:t>
      </w:r>
      <w:r w:rsidR="00864782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ilmiştir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.</w:t>
      </w:r>
    </w:p>
    <w:p w14:paraId="6E06FB7A" w14:textId="77777777" w:rsidR="00FF0506" w:rsidRDefault="00FF0506" w:rsidP="00FF0506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65CDB154" w14:textId="77777777" w:rsidR="00FF0506" w:rsidRDefault="00FF0506" w:rsidP="00FF0506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55F72697" w14:textId="77777777" w:rsidR="00FF0506" w:rsidRDefault="00FF0506" w:rsidP="00FF0506">
      <w:p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sectPr w:rsidR="00FF0506" w:rsidSect="00DD40BE">
          <w:headerReference w:type="default" r:id="rId11"/>
          <w:pgSz w:w="11906" w:h="16838" w:code="9"/>
          <w:pgMar w:top="1800" w:right="2160" w:bottom="1440" w:left="1440" w:header="720" w:footer="720" w:gutter="0"/>
          <w:cols w:space="720"/>
          <w:docGrid w:linePitch="381"/>
        </w:sectPr>
      </w:pPr>
    </w:p>
    <w:p w14:paraId="16FB5D16" w14:textId="798971B7" w:rsidR="00FF0506" w:rsidRPr="00FF0506" w:rsidRDefault="00221474" w:rsidP="00FF0506">
      <w:pPr>
        <w:tabs>
          <w:tab w:val="left" w:pos="3258"/>
        </w:tabs>
        <w:rPr>
          <w:rFonts w:ascii="Segoe UI" w:eastAsia="Times New Roman" w:hAnsi="Segoe UI" w:cs="Segoe UI"/>
          <w:sz w:val="24"/>
          <w:szCs w:val="24"/>
          <w:lang w:eastAsia="tr-TR"/>
        </w:rPr>
        <w:sectPr w:rsidR="00FF0506" w:rsidRPr="00FF0506" w:rsidSect="00221474">
          <w:type w:val="continuous"/>
          <w:pgSz w:w="11906" w:h="16838" w:code="9"/>
          <w:pgMar w:top="1440" w:right="1440" w:bottom="1800" w:left="2160" w:header="720" w:footer="720" w:gutter="0"/>
          <w:cols w:space="720"/>
          <w:docGrid w:linePitch="381"/>
        </w:sectPr>
      </w:pPr>
      <w:r>
        <w:rPr>
          <w:noProof/>
        </w:rPr>
        <w:t xml:space="preserve">                   </w:t>
      </w:r>
    </w:p>
    <w:p w14:paraId="1E9F9315" w14:textId="63B56A33" w:rsidR="00714D5A" w:rsidRDefault="00714D5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8E26DA" wp14:editId="23325CFA">
                <wp:simplePos x="0" y="0"/>
                <wp:positionH relativeFrom="margin">
                  <wp:posOffset>-119032</wp:posOffset>
                </wp:positionH>
                <wp:positionV relativeFrom="paragraph">
                  <wp:posOffset>-661260</wp:posOffset>
                </wp:positionV>
                <wp:extent cx="1828800" cy="1828800"/>
                <wp:effectExtent l="0" t="0" r="0" b="5080"/>
                <wp:wrapNone/>
                <wp:docPr id="8" name="Metin Kutusu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589EEE" w14:textId="14CE3C0C" w:rsidR="00C93F98" w:rsidRPr="00C93F98" w:rsidRDefault="00C93F98" w:rsidP="00C93F98">
                            <w:pPr>
                              <w:shd w:val="clear" w:color="auto" w:fill="FFFFFF"/>
                              <w:spacing w:before="60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3F98"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İLİŞKİSEL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ŞEMA: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E26DA" id="Metin Kutusu 8" o:spid="_x0000_s1032" type="#_x0000_t202" style="position:absolute;left:0;text-align:left;margin-left:-9.35pt;margin-top:-52.05pt;width:2in;height:2in;z-index:2516715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" filled="f" stroked="f">
                <v:textbox style="mso-fit-shape-to-text:t">
                  <w:txbxContent>
                    <w:p w14:paraId="36589EEE" w14:textId="14CE3C0C" w:rsidR="00C93F98" w:rsidRPr="00C93F98" w:rsidRDefault="00C93F98" w:rsidP="00C93F98">
                      <w:pPr>
                        <w:shd w:val="clear" w:color="auto" w:fill="FFFFFF"/>
                        <w:spacing w:before="60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3F98"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İLİŞKİSEL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ŞEMA: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Bir kitap birçok yayınevi tarafından yayınlanabilir.</w:t>
      </w:r>
    </w:p>
    <w:p w14:paraId="41B80E9A" w14:textId="171D5324" w:rsidR="00714D5A" w:rsidRPr="00087296" w:rsidRDefault="00714D5A" w:rsidP="00986F7F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Bir yayınevi birçok kitap yayınlayabilir.</w:t>
      </w:r>
    </w:p>
    <w:p w14:paraId="443B8E1E" w14:textId="4A7DBD0A" w:rsidR="00864782" w:rsidRPr="00C93F98" w:rsidRDefault="00864782" w:rsidP="00FF0506">
      <w:p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29C470D8" w14:textId="0C27C979" w:rsidR="000310D7" w:rsidRDefault="008343E3" w:rsidP="00E35770">
      <w:pPr>
        <w:shd w:val="clear" w:color="auto" w:fill="FFFFFF"/>
        <w:spacing w:before="60" w:after="100" w:afterAutospacing="1" w:line="240" w:lineRule="auto"/>
        <w:ind w:left="360"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58B2B969" wp14:editId="7109C07F">
            <wp:extent cx="3325761" cy="2457599"/>
            <wp:effectExtent l="0" t="0" r="825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551" cy="24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1117" w14:textId="52AA3C08" w:rsidR="00652A21" w:rsidRDefault="000310D7" w:rsidP="00986F7F">
      <w:pPr>
        <w:pStyle w:val="ListeParagraf"/>
        <w:numPr>
          <w:ilvl w:val="0"/>
          <w:numId w:val="16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Vb_yayinci(</w:t>
      </w:r>
      <w:r w:rsidR="008343E3" w:rsidRPr="008343E3">
        <w:rPr>
          <w:noProof/>
        </w:rPr>
        <w:t xml:space="preserve">yayinci </w:t>
      </w:r>
      <w:r w:rsidR="008343E3">
        <w:rPr>
          <w:noProof/>
        </w:rPr>
        <w:t>:C</w:t>
      </w:r>
      <w:r w:rsidR="008343E3" w:rsidRPr="008343E3">
        <w:rPr>
          <w:noProof/>
        </w:rPr>
        <w:t>har</w:t>
      </w:r>
      <w:r w:rsidR="001E1DF2">
        <w:rPr>
          <w:noProof/>
        </w:rPr>
        <w:t>acter vaying(50)</w:t>
      </w:r>
      <w:r>
        <w:rPr>
          <w:noProof/>
        </w:rPr>
        <w:t>,</w:t>
      </w:r>
      <w:r w:rsidR="008343E3">
        <w:rPr>
          <w:noProof/>
        </w:rPr>
        <w:t xml:space="preserve"> </w:t>
      </w:r>
      <w:r>
        <w:rPr>
          <w:noProof/>
        </w:rPr>
        <w:t>yayinci_id: Integer)</w:t>
      </w:r>
      <w:r w:rsidR="00714D5A">
        <w:rPr>
          <w:noProof/>
        </w:rPr>
        <w:t xml:space="preserve"> </w:t>
      </w:r>
    </w:p>
    <w:p w14:paraId="688B3D46" w14:textId="6B1BA9CD" w:rsidR="008343E3" w:rsidRDefault="00714D5A" w:rsidP="00B72589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  <w:r>
        <w:rPr>
          <w:noProof/>
        </w:rPr>
        <w:t xml:space="preserve">   </w:t>
      </w:r>
    </w:p>
    <w:p w14:paraId="7522A1A5" w14:textId="17DE4053" w:rsidR="00FF0506" w:rsidRDefault="008343E3" w:rsidP="00986F7F">
      <w:pPr>
        <w:pStyle w:val="ListeParagraf"/>
        <w:numPr>
          <w:ilvl w:val="0"/>
          <w:numId w:val="17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Vb_kitap(kitap_id:Integer,kitap_adi:</w:t>
      </w:r>
      <w:r w:rsidRPr="008343E3"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 w:rsidR="00FE7751">
        <w:rPr>
          <w:noProof/>
        </w:rPr>
        <w:t>acter varying(50)</w:t>
      </w:r>
      <w:r>
        <w:rPr>
          <w:noProof/>
        </w:rPr>
        <w:t>, alinan_fiyat:</w:t>
      </w:r>
      <w:r w:rsidRPr="008343E3">
        <w:t xml:space="preserve"> </w:t>
      </w:r>
      <w:r>
        <w:rPr>
          <w:noProof/>
        </w:rPr>
        <w:t>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takas_degeri </w:t>
      </w:r>
      <w:r>
        <w:rPr>
          <w:noProof/>
        </w:rPr>
        <w:t>:N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yipranma_orani </w:t>
      </w:r>
      <w:r>
        <w:rPr>
          <w:noProof/>
        </w:rPr>
        <w:t>:I</w:t>
      </w:r>
      <w:r w:rsidRPr="008343E3">
        <w:rPr>
          <w:noProof/>
        </w:rPr>
        <w:t>nteger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>yasgrubu</w:t>
      </w:r>
      <w:r>
        <w:rPr>
          <w:noProof/>
        </w:rPr>
        <w:t>:</w:t>
      </w:r>
      <w:r w:rsidRPr="008343E3">
        <w:rPr>
          <w:noProof/>
        </w:rPr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 w:rsidR="00FE7751">
        <w:rPr>
          <w:noProof/>
        </w:rPr>
        <w:t>acter varying(6)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aciklama </w:t>
      </w:r>
      <w:r>
        <w:rPr>
          <w:noProof/>
        </w:rPr>
        <w:t>: C</w:t>
      </w:r>
      <w:r w:rsidRPr="008343E3">
        <w:rPr>
          <w:noProof/>
        </w:rPr>
        <w:t>har</w:t>
      </w:r>
      <w:r w:rsidR="00FE7751">
        <w:rPr>
          <w:noProof/>
        </w:rPr>
        <w:t>acter varying</w:t>
      </w:r>
      <w:r>
        <w:rPr>
          <w:noProof/>
        </w:rPr>
        <w:t>,</w:t>
      </w:r>
      <w:r w:rsidR="00714D5A">
        <w:rPr>
          <w:noProof/>
        </w:rPr>
        <w:t xml:space="preserve"> </w:t>
      </w:r>
      <w:r>
        <w:rPr>
          <w:noProof/>
        </w:rPr>
        <w:t>yayinci_id: Integer, kullanici_id : Integer)</w:t>
      </w:r>
    </w:p>
    <w:p w14:paraId="33A91157" w14:textId="77777777" w:rsidR="00E35770" w:rsidRDefault="00E35770" w:rsidP="00E35770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</w:p>
    <w:p w14:paraId="067237E4" w14:textId="4C9C4F94" w:rsidR="00FF0506" w:rsidRDefault="00E35770" w:rsidP="00986F7F">
      <w:pPr>
        <w:pStyle w:val="ListeParagraf"/>
        <w:numPr>
          <w:ilvl w:val="0"/>
          <w:numId w:val="18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mesajın en az bir  gönderen kişisi vardır.</w:t>
      </w:r>
    </w:p>
    <w:p w14:paraId="3D5A3F79" w14:textId="23A5B211" w:rsidR="00E35770" w:rsidRDefault="00E35770" w:rsidP="00986F7F">
      <w:pPr>
        <w:pStyle w:val="ListeParagraf"/>
        <w:numPr>
          <w:ilvl w:val="0"/>
          <w:numId w:val="18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mesajın en az bir alan kişisi vardır.</w:t>
      </w:r>
    </w:p>
    <w:p w14:paraId="26ACECBA" w14:textId="0FE2E80E" w:rsidR="00E35770" w:rsidRDefault="002D3679" w:rsidP="00E35770">
      <w:pPr>
        <w:shd w:val="clear" w:color="auto" w:fill="FFFFFF"/>
        <w:spacing w:before="60" w:after="100" w:afterAutospacing="1" w:line="240" w:lineRule="auto"/>
        <w:ind w:left="360"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2173DAB2" wp14:editId="6955DD68">
            <wp:extent cx="2979174" cy="1210157"/>
            <wp:effectExtent l="0" t="0" r="0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581" cy="121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91F7" w14:textId="10111647" w:rsidR="00E35770" w:rsidRDefault="00E35770" w:rsidP="00986F7F">
      <w:pPr>
        <w:pStyle w:val="ListeParagraf"/>
        <w:numPr>
          <w:ilvl w:val="0"/>
          <w:numId w:val="25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</w:t>
      </w:r>
      <w:r w:rsidR="001E1DF2">
        <w:rPr>
          <w:noProof/>
        </w:rPr>
        <w:t>m</w:t>
      </w:r>
      <w:r>
        <w:rPr>
          <w:noProof/>
        </w:rPr>
        <w:t>esaj(</w:t>
      </w:r>
      <w:r w:rsidRPr="00E35770">
        <w:rPr>
          <w:noProof/>
        </w:rPr>
        <w:t xml:space="preserve">mid </w:t>
      </w:r>
      <w:r>
        <w:rPr>
          <w:noProof/>
        </w:rPr>
        <w:t>:</w:t>
      </w:r>
      <w:r w:rsidRPr="00E35770">
        <w:rPr>
          <w:noProof/>
        </w:rPr>
        <w:t>integ</w:t>
      </w:r>
      <w:r>
        <w:rPr>
          <w:noProof/>
        </w:rPr>
        <w:t>er, gonderen_id: integer,alan_id: integer)</w:t>
      </w:r>
    </w:p>
    <w:p w14:paraId="1FF51DE0" w14:textId="2FBE3FC1" w:rsidR="00B72589" w:rsidRDefault="00E35770" w:rsidP="00986F7F">
      <w:pPr>
        <w:pStyle w:val="ListeParagraf"/>
        <w:numPr>
          <w:ilvl w:val="0"/>
          <w:numId w:val="24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vb_mesaj_konusma(</w:t>
      </w:r>
      <w:r w:rsidR="002D3679" w:rsidRPr="002D3679">
        <w:rPr>
          <w:noProof/>
        </w:rPr>
        <w:t>mesaj_id</w:t>
      </w:r>
      <w:r w:rsidR="002D3679">
        <w:rPr>
          <w:noProof/>
        </w:rPr>
        <w:t>:</w:t>
      </w:r>
      <w:r w:rsidR="002D3679" w:rsidRPr="002D3679">
        <w:rPr>
          <w:noProof/>
        </w:rPr>
        <w:t xml:space="preserve"> integer</w:t>
      </w:r>
      <w:r w:rsidR="002D3679">
        <w:rPr>
          <w:noProof/>
        </w:rPr>
        <w:t>,</w:t>
      </w:r>
      <w:r w:rsidR="002D3679" w:rsidRPr="002D3679">
        <w:t xml:space="preserve"> </w:t>
      </w:r>
      <w:r w:rsidR="002D3679" w:rsidRPr="002D3679">
        <w:rPr>
          <w:noProof/>
        </w:rPr>
        <w:t>mesaj char</w:t>
      </w:r>
      <w:r w:rsidR="001E1DF2">
        <w:rPr>
          <w:noProof/>
        </w:rPr>
        <w:t>acter varying</w:t>
      </w:r>
      <w:r w:rsidR="002D3679">
        <w:rPr>
          <w:noProof/>
        </w:rPr>
        <w:t>,</w:t>
      </w:r>
      <w:r w:rsidR="002D3679" w:rsidRPr="002D3679">
        <w:t xml:space="preserve"> </w:t>
      </w:r>
      <w:r w:rsidR="002D3679" w:rsidRPr="002D3679">
        <w:rPr>
          <w:noProof/>
        </w:rPr>
        <w:t>mesaj_zamani</w:t>
      </w:r>
      <w:r w:rsidR="002D3679">
        <w:rPr>
          <w:noProof/>
        </w:rPr>
        <w:t>:</w:t>
      </w:r>
      <w:r w:rsidR="002D3679" w:rsidRPr="002D3679">
        <w:rPr>
          <w:noProof/>
        </w:rPr>
        <w:t xml:space="preserve"> timestamp without time zone</w:t>
      </w:r>
      <w:r w:rsidR="002D3679">
        <w:rPr>
          <w:noProof/>
        </w:rPr>
        <w:t>,</w:t>
      </w:r>
      <w:r w:rsidR="002D3679" w:rsidRPr="002D3679">
        <w:t xml:space="preserve"> </w:t>
      </w:r>
      <w:r w:rsidR="002D3679">
        <w:rPr>
          <w:noProof/>
        </w:rPr>
        <w:t>m_id: integer, ileten integer)</w:t>
      </w:r>
    </w:p>
    <w:p w14:paraId="707429A3" w14:textId="77777777" w:rsidR="00B72589" w:rsidRDefault="00B72589" w:rsidP="00B72589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24277197" w14:textId="77777777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</w:p>
    <w:p w14:paraId="5A94FFEE" w14:textId="6FD04657" w:rsidR="00FF0506" w:rsidRDefault="00066B31" w:rsidP="00986F7F">
      <w:pPr>
        <w:pStyle w:val="ListeParagraf"/>
        <w:numPr>
          <w:ilvl w:val="0"/>
          <w:numId w:val="1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 hesap en az bir veya çok yetkiye sahiptir.</w:t>
      </w:r>
    </w:p>
    <w:p w14:paraId="60F36109" w14:textId="0B015D0A" w:rsidR="00066B31" w:rsidRDefault="00066B31" w:rsidP="00986F7F">
      <w:pPr>
        <w:pStyle w:val="ListeParagraf"/>
        <w:numPr>
          <w:ilvl w:val="0"/>
          <w:numId w:val="1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Yetki sahibi en az bir veya çok hesap vardır.</w:t>
      </w:r>
    </w:p>
    <w:p w14:paraId="7AA2332B" w14:textId="19D9681A" w:rsidR="00066B31" w:rsidRDefault="00066B31" w:rsidP="00986F7F">
      <w:pPr>
        <w:pStyle w:val="ListeParagraf"/>
        <w:numPr>
          <w:ilvl w:val="0"/>
          <w:numId w:val="2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 hesabın en çok bir hesap_id’si vardır.Bu id ler ile birbirlerinden ayrılırlar. Hesap olması için id olması zorunludur.( varolma bağımlılığı)</w:t>
      </w:r>
    </w:p>
    <w:p w14:paraId="20B5B8D6" w14:textId="3AB6E2BF" w:rsidR="00066B31" w:rsidRDefault="00066B31" w:rsidP="00986F7F">
      <w:pPr>
        <w:pStyle w:val="ListeParagraf"/>
        <w:numPr>
          <w:ilvl w:val="0"/>
          <w:numId w:val="2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 hesap id  en çok bir hesaba aittir.</w:t>
      </w:r>
    </w:p>
    <w:p w14:paraId="15257F99" w14:textId="77777777" w:rsidR="00066B31" w:rsidRDefault="00066B31" w:rsidP="00066B31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</w:p>
    <w:p w14:paraId="2BC647E7" w14:textId="44FB0FDC" w:rsidR="00066B31" w:rsidRDefault="00066B31" w:rsidP="00066B31">
      <w:pPr>
        <w:pStyle w:val="ListeParagraf"/>
        <w:shd w:val="clear" w:color="auto" w:fill="FFFFFF"/>
        <w:spacing w:before="60" w:after="100" w:afterAutospacing="1" w:line="240" w:lineRule="auto"/>
        <w:ind w:left="1080"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4F1CBD61" wp14:editId="1F41CF35">
            <wp:extent cx="3878826" cy="2272955"/>
            <wp:effectExtent l="0" t="0" r="762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090" cy="227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479B" w14:textId="77777777" w:rsidR="00B72589" w:rsidRDefault="00B72589" w:rsidP="00066B31">
      <w:pPr>
        <w:pStyle w:val="ListeParagraf"/>
        <w:shd w:val="clear" w:color="auto" w:fill="FFFFFF"/>
        <w:spacing w:before="60" w:after="100" w:afterAutospacing="1" w:line="240" w:lineRule="auto"/>
        <w:ind w:left="1080" w:right="0"/>
        <w:jc w:val="center"/>
        <w:rPr>
          <w:noProof/>
        </w:rPr>
      </w:pPr>
    </w:p>
    <w:p w14:paraId="75A3B7F5" w14:textId="6E4137B9" w:rsidR="00B72589" w:rsidRDefault="00B72589" w:rsidP="00986F7F">
      <w:pPr>
        <w:pStyle w:val="ListeParagraf"/>
        <w:numPr>
          <w:ilvl w:val="0"/>
          <w:numId w:val="21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Hesaptoyetki(</w:t>
      </w:r>
      <w:r w:rsidRPr="00B72589">
        <w:rPr>
          <w:noProof/>
        </w:rPr>
        <w:t>id</w:t>
      </w:r>
      <w:r>
        <w:rPr>
          <w:noProof/>
        </w:rPr>
        <w:t>:</w:t>
      </w:r>
      <w:r w:rsidRPr="00B72589">
        <w:rPr>
          <w:noProof/>
        </w:rPr>
        <w:t xml:space="preserve"> integer</w:t>
      </w:r>
      <w:r>
        <w:rPr>
          <w:noProof/>
        </w:rPr>
        <w:t>,</w:t>
      </w:r>
      <w:r w:rsidRPr="00B72589">
        <w:t xml:space="preserve"> </w:t>
      </w:r>
      <w:r>
        <w:rPr>
          <w:noProof/>
        </w:rPr>
        <w:t>hesap_id :integer, yetki_id: integer)</w:t>
      </w:r>
    </w:p>
    <w:p w14:paraId="5703A57F" w14:textId="58109144" w:rsidR="00B72589" w:rsidRDefault="00B72589" w:rsidP="00986F7F">
      <w:pPr>
        <w:pStyle w:val="ListeParagraf"/>
        <w:numPr>
          <w:ilvl w:val="0"/>
          <w:numId w:val="2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Vb_yetki(</w:t>
      </w:r>
      <w:r w:rsidRPr="00B72589">
        <w:rPr>
          <w:noProof/>
        </w:rPr>
        <w:t>yetki_id</w:t>
      </w:r>
      <w:r>
        <w:rPr>
          <w:noProof/>
        </w:rPr>
        <w:t>:</w:t>
      </w:r>
      <w:r w:rsidRPr="00B72589">
        <w:rPr>
          <w:noProof/>
        </w:rPr>
        <w:t xml:space="preserve"> integer</w:t>
      </w:r>
      <w:r>
        <w:rPr>
          <w:noProof/>
        </w:rPr>
        <w:t>,</w:t>
      </w:r>
      <w:r w:rsidRPr="00B72589">
        <w:rPr>
          <w:noProof/>
        </w:rPr>
        <w:t xml:space="preserve"> yetki</w:t>
      </w:r>
      <w:r>
        <w:rPr>
          <w:noProof/>
        </w:rPr>
        <w:t>:</w:t>
      </w:r>
      <w:r w:rsidRPr="00B72589">
        <w:rPr>
          <w:noProof/>
        </w:rPr>
        <w:t xml:space="preserve"> char</w:t>
      </w:r>
      <w:r w:rsidR="001E1DF2">
        <w:rPr>
          <w:noProof/>
        </w:rPr>
        <w:t>acter varying(20)</w:t>
      </w:r>
      <w:r>
        <w:rPr>
          <w:noProof/>
        </w:rPr>
        <w:t>)</w:t>
      </w:r>
    </w:p>
    <w:p w14:paraId="7D667CD4" w14:textId="26677BFE" w:rsidR="00B72589" w:rsidRDefault="00B72589" w:rsidP="00986F7F">
      <w:pPr>
        <w:pStyle w:val="ListeParagraf"/>
        <w:numPr>
          <w:ilvl w:val="0"/>
          <w:numId w:val="23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Vb_hesap(</w:t>
      </w:r>
      <w:r w:rsidRPr="00B72589">
        <w:rPr>
          <w:noProof/>
        </w:rPr>
        <w:t xml:space="preserve">hesap_id </w:t>
      </w:r>
      <w:r>
        <w:rPr>
          <w:noProof/>
        </w:rPr>
        <w:t>:</w:t>
      </w:r>
      <w:r w:rsidRPr="00B72589">
        <w:rPr>
          <w:noProof/>
        </w:rPr>
        <w:t>integer</w:t>
      </w:r>
      <w:r>
        <w:rPr>
          <w:noProof/>
        </w:rPr>
        <w:t>,</w:t>
      </w:r>
      <w:r w:rsidRPr="00B72589">
        <w:t xml:space="preserve"> </w:t>
      </w:r>
      <w:r w:rsidRPr="00B72589">
        <w:rPr>
          <w:noProof/>
        </w:rPr>
        <w:t xml:space="preserve">kullanici_adi </w:t>
      </w:r>
      <w:r>
        <w:rPr>
          <w:noProof/>
        </w:rPr>
        <w:t>:</w:t>
      </w:r>
      <w:r w:rsidRPr="00B72589">
        <w:rPr>
          <w:noProof/>
        </w:rPr>
        <w:t>char</w:t>
      </w:r>
      <w:r w:rsidR="001E1DF2">
        <w:rPr>
          <w:noProof/>
        </w:rPr>
        <w:t>acter varying(30)</w:t>
      </w:r>
      <w:r>
        <w:rPr>
          <w:noProof/>
        </w:rPr>
        <w:t>,</w:t>
      </w:r>
      <w:r w:rsidRPr="00B72589">
        <w:t xml:space="preserve"> </w:t>
      </w:r>
      <w:r w:rsidRPr="00B72589">
        <w:rPr>
          <w:noProof/>
        </w:rPr>
        <w:t xml:space="preserve">sifre </w:t>
      </w:r>
      <w:r>
        <w:rPr>
          <w:noProof/>
        </w:rPr>
        <w:t>:</w:t>
      </w:r>
      <w:r w:rsidR="001E1DF2" w:rsidRPr="001E1DF2">
        <w:rPr>
          <w:noProof/>
        </w:rPr>
        <w:t xml:space="preserve"> </w:t>
      </w:r>
      <w:r w:rsidR="001E1DF2" w:rsidRPr="00B72589">
        <w:rPr>
          <w:noProof/>
        </w:rPr>
        <w:t>char</w:t>
      </w:r>
      <w:r w:rsidR="001E1DF2">
        <w:rPr>
          <w:noProof/>
        </w:rPr>
        <w:t>acter varying(30),</w:t>
      </w:r>
      <w:r>
        <w:rPr>
          <w:noProof/>
        </w:rPr>
        <w:t>)</w:t>
      </w:r>
    </w:p>
    <w:p w14:paraId="56A4055C" w14:textId="6D6E80D9" w:rsidR="00B72589" w:rsidRDefault="00B72589" w:rsidP="00B72589">
      <w:pPr>
        <w:pStyle w:val="ListeParagraf"/>
        <w:shd w:val="clear" w:color="auto" w:fill="FFFFFF"/>
        <w:spacing w:before="60" w:after="100" w:afterAutospacing="1" w:line="240" w:lineRule="auto"/>
        <w:ind w:left="1800" w:right="0"/>
        <w:rPr>
          <w:noProof/>
        </w:rPr>
      </w:pPr>
    </w:p>
    <w:p w14:paraId="4351EA49" w14:textId="7A4D8D5C" w:rsidR="00B72589" w:rsidRDefault="003A0666" w:rsidP="00986F7F">
      <w:pPr>
        <w:pStyle w:val="ListeParagraf"/>
        <w:numPr>
          <w:ilvl w:val="0"/>
          <w:numId w:val="26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 hesabın en çok bir kullanıcı adı-soyadı olmalıdır.</w:t>
      </w:r>
    </w:p>
    <w:p w14:paraId="0C3500C1" w14:textId="783A3A85" w:rsidR="003A0666" w:rsidRDefault="003A0666" w:rsidP="00986F7F">
      <w:pPr>
        <w:pStyle w:val="ListeParagraf"/>
        <w:numPr>
          <w:ilvl w:val="0"/>
          <w:numId w:val="27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Adı-soyadı olan her kullanıcının bir hesabı olmalıdır.</w:t>
      </w:r>
    </w:p>
    <w:p w14:paraId="6CE3EE4F" w14:textId="1FDB72A9" w:rsidR="003A0666" w:rsidRDefault="009B76E6" w:rsidP="00986F7F">
      <w:pPr>
        <w:pStyle w:val="ListeParagraf"/>
        <w:numPr>
          <w:ilvl w:val="0"/>
          <w:numId w:val="28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</w:t>
      </w:r>
      <w:r w:rsidR="003A0666">
        <w:rPr>
          <w:noProof/>
        </w:rPr>
        <w:t xml:space="preserve"> kullanıcı e-mail ile kaydolarak </w:t>
      </w:r>
      <w:r>
        <w:rPr>
          <w:noProof/>
        </w:rPr>
        <w:t>bir veya çok kitaba</w:t>
      </w:r>
      <w:r w:rsidR="003A0666">
        <w:rPr>
          <w:noProof/>
        </w:rPr>
        <w:t xml:space="preserve"> puan verebilir.</w:t>
      </w:r>
    </w:p>
    <w:p w14:paraId="50119256" w14:textId="199DCFF1" w:rsidR="003A0666" w:rsidRDefault="009B76E6" w:rsidP="00986F7F">
      <w:pPr>
        <w:pStyle w:val="ListeParagraf"/>
        <w:numPr>
          <w:ilvl w:val="0"/>
          <w:numId w:val="2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veya çok puan verebilmek için  her kullanıcı e-mail ile kaydolmalıdır.</w:t>
      </w:r>
    </w:p>
    <w:p w14:paraId="563F21FF" w14:textId="5D4888D7" w:rsidR="009B76E6" w:rsidRDefault="009B76E6" w:rsidP="00986F7F">
      <w:pPr>
        <w:pStyle w:val="ListeParagraf"/>
        <w:numPr>
          <w:ilvl w:val="0"/>
          <w:numId w:val="2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kullanıcı e-mail ile kaydolarak bir veya çok kitaba yorum yapabilir.</w:t>
      </w:r>
    </w:p>
    <w:p w14:paraId="42B67CB8" w14:textId="40CA79C9" w:rsidR="009B76E6" w:rsidRDefault="009B76E6" w:rsidP="00986F7F">
      <w:pPr>
        <w:pStyle w:val="ListeParagraf"/>
        <w:numPr>
          <w:ilvl w:val="0"/>
          <w:numId w:val="2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veya çok yorum yapabilmek için her kullanıcı e-mail ile kaydolmalıdır.</w:t>
      </w:r>
    </w:p>
    <w:p w14:paraId="32AEFD4B" w14:textId="0E487B60" w:rsidR="009B76E6" w:rsidRDefault="009B76E6" w:rsidP="009B76E6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1C83132" wp14:editId="5B6C2271">
            <wp:extent cx="3976452" cy="2907894"/>
            <wp:effectExtent l="0" t="0" r="5080" b="698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16" cy="2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13F7" w14:textId="5CF0BD00" w:rsidR="009B76E6" w:rsidRDefault="009B76E6" w:rsidP="009B76E6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  <w:rPr>
          <w:noProof/>
        </w:rPr>
      </w:pPr>
    </w:p>
    <w:p w14:paraId="1A8F93C7" w14:textId="77777777" w:rsidR="009B76E6" w:rsidRDefault="009B76E6" w:rsidP="009B76E6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  <w:rPr>
          <w:noProof/>
        </w:rPr>
      </w:pPr>
    </w:p>
    <w:p w14:paraId="01EEA46B" w14:textId="77777777" w:rsidR="001E1DF2" w:rsidRDefault="001E1DF2" w:rsidP="003814C1">
      <w:pPr>
        <w:pStyle w:val="ListeParagraf"/>
        <w:numPr>
          <w:ilvl w:val="0"/>
          <w:numId w:val="4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Vb_hesap(</w:t>
      </w:r>
      <w:r w:rsidRPr="00B72589">
        <w:rPr>
          <w:noProof/>
        </w:rPr>
        <w:t xml:space="preserve">hesap_id </w:t>
      </w:r>
      <w:r>
        <w:rPr>
          <w:noProof/>
        </w:rPr>
        <w:t>:</w:t>
      </w:r>
      <w:r w:rsidRPr="00B72589">
        <w:rPr>
          <w:noProof/>
        </w:rPr>
        <w:t>integer</w:t>
      </w:r>
      <w:r>
        <w:rPr>
          <w:noProof/>
        </w:rPr>
        <w:t>,</w:t>
      </w:r>
      <w:r w:rsidRPr="00B72589">
        <w:t xml:space="preserve"> </w:t>
      </w:r>
      <w:r w:rsidRPr="00B72589">
        <w:rPr>
          <w:noProof/>
        </w:rPr>
        <w:t xml:space="preserve">kullanici_adi </w:t>
      </w:r>
      <w:r>
        <w:rPr>
          <w:noProof/>
        </w:rPr>
        <w:t>:</w:t>
      </w:r>
      <w:r w:rsidRPr="00B72589">
        <w:rPr>
          <w:noProof/>
        </w:rPr>
        <w:t>char</w:t>
      </w:r>
      <w:r>
        <w:rPr>
          <w:noProof/>
        </w:rPr>
        <w:t>acter varying(30),</w:t>
      </w:r>
      <w:r w:rsidRPr="00B72589">
        <w:t xml:space="preserve"> </w:t>
      </w:r>
      <w:r w:rsidRPr="00B72589">
        <w:rPr>
          <w:noProof/>
        </w:rPr>
        <w:t xml:space="preserve">sifre </w:t>
      </w:r>
      <w:r>
        <w:rPr>
          <w:noProof/>
        </w:rPr>
        <w:t>:</w:t>
      </w:r>
      <w:r w:rsidRPr="001E1DF2">
        <w:rPr>
          <w:noProof/>
        </w:rPr>
        <w:t xml:space="preserve"> </w:t>
      </w:r>
      <w:r w:rsidRPr="00B72589">
        <w:rPr>
          <w:noProof/>
        </w:rPr>
        <w:t>char</w:t>
      </w:r>
      <w:r>
        <w:rPr>
          <w:noProof/>
        </w:rPr>
        <w:t>acter varying(30),)</w:t>
      </w:r>
    </w:p>
    <w:p w14:paraId="47B70AE7" w14:textId="77777777" w:rsidR="009B76E6" w:rsidRDefault="009B76E6" w:rsidP="009B76E6">
      <w:pPr>
        <w:pStyle w:val="ListeParagraf"/>
        <w:shd w:val="clear" w:color="auto" w:fill="FFFFFF"/>
        <w:spacing w:before="60" w:after="100" w:afterAutospacing="1" w:line="240" w:lineRule="auto"/>
        <w:ind w:left="1800" w:right="0"/>
        <w:rPr>
          <w:noProof/>
        </w:rPr>
      </w:pPr>
    </w:p>
    <w:p w14:paraId="2E5320C0" w14:textId="103C82B4" w:rsidR="00066B31" w:rsidRDefault="00571F9A" w:rsidP="00986F7F">
      <w:pPr>
        <w:pStyle w:val="ListeParagraf"/>
        <w:numPr>
          <w:ilvl w:val="0"/>
          <w:numId w:val="3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Vb_kitap_puan(</w:t>
      </w:r>
      <w:r w:rsidRPr="00571F9A">
        <w:rPr>
          <w:noProof/>
        </w:rPr>
        <w:t xml:space="preserve">kitap_puan_id </w:t>
      </w:r>
      <w:r>
        <w:rPr>
          <w:noProof/>
        </w:rPr>
        <w:t>:</w:t>
      </w:r>
      <w:r w:rsidRPr="00571F9A">
        <w:rPr>
          <w:noProof/>
        </w:rPr>
        <w:t>integer</w:t>
      </w:r>
      <w:r>
        <w:rPr>
          <w:noProof/>
        </w:rPr>
        <w:t>,</w:t>
      </w:r>
      <w:r w:rsidRPr="00571F9A">
        <w:t xml:space="preserve"> </w:t>
      </w:r>
      <w:r>
        <w:rPr>
          <w:noProof/>
        </w:rPr>
        <w:t>puan: integer,kitap_id: integer, kullanici_id :integer)</w:t>
      </w:r>
    </w:p>
    <w:p w14:paraId="3C6814FC" w14:textId="77777777" w:rsidR="00066B31" w:rsidRDefault="00066B31" w:rsidP="00066B31">
      <w:pPr>
        <w:pStyle w:val="ListeParagraf"/>
        <w:shd w:val="clear" w:color="auto" w:fill="FFFFFF"/>
        <w:spacing w:before="60" w:after="100" w:afterAutospacing="1" w:line="240" w:lineRule="auto"/>
        <w:ind w:left="1080" w:right="0"/>
        <w:jc w:val="center"/>
        <w:rPr>
          <w:noProof/>
        </w:rPr>
      </w:pPr>
    </w:p>
    <w:p w14:paraId="11DCCC23" w14:textId="01785B75" w:rsidR="00FF0506" w:rsidRDefault="00571F9A" w:rsidP="003814C1">
      <w:pPr>
        <w:pStyle w:val="ListeParagraf"/>
        <w:numPr>
          <w:ilvl w:val="0"/>
          <w:numId w:val="31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Vb_kitap_yorum(</w:t>
      </w:r>
      <w:r w:rsidRPr="00571F9A">
        <w:rPr>
          <w:noProof/>
        </w:rPr>
        <w:t>kitap_yorum_id</w:t>
      </w:r>
      <w:r>
        <w:rPr>
          <w:noProof/>
        </w:rPr>
        <w:t>:</w:t>
      </w:r>
      <w:r w:rsidRPr="00571F9A">
        <w:rPr>
          <w:noProof/>
        </w:rPr>
        <w:t xml:space="preserve"> integer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 xml:space="preserve">yorum </w:t>
      </w:r>
      <w:r>
        <w:rPr>
          <w:noProof/>
        </w:rPr>
        <w:t>:</w:t>
      </w:r>
      <w:r w:rsidRPr="00571F9A">
        <w:rPr>
          <w:noProof/>
        </w:rPr>
        <w:t>char</w:t>
      </w:r>
      <w:r w:rsidR="001E1DF2">
        <w:rPr>
          <w:noProof/>
        </w:rPr>
        <w:t>acter varying</w:t>
      </w:r>
      <w:r>
        <w:rPr>
          <w:noProof/>
        </w:rPr>
        <w:t>,</w:t>
      </w:r>
      <w:r w:rsidRPr="00571F9A">
        <w:t xml:space="preserve"> </w:t>
      </w:r>
      <w:r>
        <w:rPr>
          <w:noProof/>
        </w:rPr>
        <w:t>kitap_id :integer, kullanici_id: integer)</w:t>
      </w:r>
    </w:p>
    <w:p w14:paraId="4F3D5F55" w14:textId="77777777" w:rsidR="00571F9A" w:rsidRDefault="00571F9A" w:rsidP="00571F9A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43E8C766" w14:textId="36196F03" w:rsidR="00571F9A" w:rsidRDefault="00571F9A" w:rsidP="003814C1">
      <w:pPr>
        <w:pStyle w:val="ListeParagraf"/>
        <w:numPr>
          <w:ilvl w:val="0"/>
          <w:numId w:val="31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Vb_kullanici(</w:t>
      </w:r>
      <w:r w:rsidRPr="00571F9A">
        <w:rPr>
          <w:noProof/>
        </w:rPr>
        <w:t xml:space="preserve">kullanici_id </w:t>
      </w:r>
      <w:r>
        <w:rPr>
          <w:noProof/>
        </w:rPr>
        <w:t>:</w:t>
      </w:r>
      <w:r w:rsidRPr="00571F9A">
        <w:rPr>
          <w:noProof/>
        </w:rPr>
        <w:t>integer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>adi_soyadi</w:t>
      </w:r>
      <w:r>
        <w:rPr>
          <w:noProof/>
        </w:rPr>
        <w:t>:</w:t>
      </w:r>
      <w:r w:rsidRPr="00571F9A">
        <w:rPr>
          <w:noProof/>
        </w:rPr>
        <w:t xml:space="preserve"> char</w:t>
      </w:r>
      <w:r w:rsidR="001E1DF2">
        <w:rPr>
          <w:noProof/>
        </w:rPr>
        <w:t>acter varying(50)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 xml:space="preserve">email </w:t>
      </w:r>
      <w:r>
        <w:rPr>
          <w:noProof/>
        </w:rPr>
        <w:t>:</w:t>
      </w:r>
      <w:r w:rsidR="001E1DF2" w:rsidRPr="001E1DF2">
        <w:rPr>
          <w:noProof/>
        </w:rPr>
        <w:t xml:space="preserve"> </w:t>
      </w:r>
      <w:r w:rsidR="001E1DF2" w:rsidRPr="00571F9A">
        <w:rPr>
          <w:noProof/>
        </w:rPr>
        <w:t>char</w:t>
      </w:r>
      <w:r w:rsidR="001E1DF2">
        <w:rPr>
          <w:noProof/>
        </w:rPr>
        <w:t>acter varying(40),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 xml:space="preserve">telefon </w:t>
      </w:r>
      <w:r>
        <w:rPr>
          <w:noProof/>
        </w:rPr>
        <w:t>:</w:t>
      </w:r>
      <w:r w:rsidR="001E1DF2" w:rsidRPr="001E1DF2">
        <w:rPr>
          <w:noProof/>
        </w:rPr>
        <w:t xml:space="preserve"> </w:t>
      </w:r>
      <w:r w:rsidR="001E1DF2" w:rsidRPr="00571F9A">
        <w:rPr>
          <w:noProof/>
        </w:rPr>
        <w:t>char</w:t>
      </w:r>
      <w:r w:rsidR="001E1DF2">
        <w:rPr>
          <w:noProof/>
        </w:rPr>
        <w:t>acter varying(11),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>tc_no</w:t>
      </w:r>
      <w:r>
        <w:rPr>
          <w:noProof/>
        </w:rPr>
        <w:t>:</w:t>
      </w:r>
      <w:r w:rsidRPr="00571F9A">
        <w:rPr>
          <w:noProof/>
        </w:rPr>
        <w:t xml:space="preserve"> </w:t>
      </w:r>
      <w:r w:rsidR="001E1DF2" w:rsidRPr="00571F9A">
        <w:rPr>
          <w:noProof/>
        </w:rPr>
        <w:t>char</w:t>
      </w:r>
      <w:r w:rsidR="001E1DF2">
        <w:rPr>
          <w:noProof/>
        </w:rPr>
        <w:t>acter varying(11),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>adres</w:t>
      </w:r>
      <w:r>
        <w:rPr>
          <w:noProof/>
        </w:rPr>
        <w:t>:</w:t>
      </w:r>
      <w:r w:rsidRPr="00571F9A">
        <w:rPr>
          <w:noProof/>
        </w:rPr>
        <w:t xml:space="preserve"> char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>hesap_id</w:t>
      </w:r>
      <w:r>
        <w:rPr>
          <w:noProof/>
        </w:rPr>
        <w:t>:</w:t>
      </w:r>
      <w:r w:rsidRPr="00571F9A">
        <w:rPr>
          <w:noProof/>
        </w:rPr>
        <w:t xml:space="preserve"> integer</w:t>
      </w:r>
      <w:r>
        <w:rPr>
          <w:noProof/>
        </w:rPr>
        <w:t>)</w:t>
      </w:r>
    </w:p>
    <w:p w14:paraId="7B76DFAA" w14:textId="77777777" w:rsidR="00571F9A" w:rsidRDefault="00571F9A" w:rsidP="00571F9A">
      <w:pPr>
        <w:pStyle w:val="ListeParagraf"/>
        <w:rPr>
          <w:noProof/>
        </w:rPr>
      </w:pPr>
    </w:p>
    <w:p w14:paraId="2649E22F" w14:textId="77777777" w:rsidR="00571F9A" w:rsidRDefault="00571F9A" w:rsidP="00571F9A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74291240" w14:textId="2D05DE5A" w:rsidR="00571F9A" w:rsidRDefault="007B06D0" w:rsidP="003814C1">
      <w:pPr>
        <w:pStyle w:val="ListeParagraf"/>
        <w:numPr>
          <w:ilvl w:val="0"/>
          <w:numId w:val="3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Her kitabın bir alış fiyatı vardır.</w:t>
      </w:r>
    </w:p>
    <w:p w14:paraId="552FDC2A" w14:textId="15A3970E" w:rsidR="007B06D0" w:rsidRDefault="007B06D0" w:rsidP="003814C1">
      <w:pPr>
        <w:pStyle w:val="ListeParagraf"/>
        <w:numPr>
          <w:ilvl w:val="0"/>
          <w:numId w:val="3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Alış fiyatı her kitap için bir tanedir.</w:t>
      </w:r>
    </w:p>
    <w:p w14:paraId="3FE6B92C" w14:textId="07BE3969" w:rsidR="007B06D0" w:rsidRDefault="007B06D0" w:rsidP="003814C1">
      <w:pPr>
        <w:pStyle w:val="ListeParagraf"/>
        <w:numPr>
          <w:ilvl w:val="0"/>
          <w:numId w:val="3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Birçok kitap aynı fiyatta olabilir.</w:t>
      </w:r>
    </w:p>
    <w:p w14:paraId="27AD2705" w14:textId="303F2301" w:rsidR="007B06D0" w:rsidRDefault="007B06D0" w:rsidP="003814C1">
      <w:pPr>
        <w:pStyle w:val="ListeParagraf"/>
        <w:numPr>
          <w:ilvl w:val="0"/>
          <w:numId w:val="3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Aynı fiyatta birçok kitap olabilir.</w:t>
      </w:r>
    </w:p>
    <w:p w14:paraId="012E9890" w14:textId="6A06A346" w:rsidR="007B06D0" w:rsidRDefault="007B06D0" w:rsidP="003814C1">
      <w:pPr>
        <w:pStyle w:val="ListeParagraf"/>
        <w:numPr>
          <w:ilvl w:val="0"/>
          <w:numId w:val="32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kitabın takası için kullanıcı birçok yorum yapabilir.</w:t>
      </w:r>
    </w:p>
    <w:p w14:paraId="1BB29504" w14:textId="77777777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574C61AC" w14:textId="29DF84A8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0065771D" w14:textId="0E6659F6" w:rsidR="00FF0506" w:rsidRDefault="009171F1" w:rsidP="009171F1">
      <w:pPr>
        <w:shd w:val="clear" w:color="auto" w:fill="FFFFFF"/>
        <w:spacing w:before="60" w:after="100" w:afterAutospacing="1" w:line="240" w:lineRule="auto"/>
        <w:ind w:left="360" w:righ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C03EF3D" wp14:editId="18BFB5A4">
            <wp:extent cx="2986548" cy="2501026"/>
            <wp:effectExtent l="0" t="0" r="444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74" cy="25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F12E" w14:textId="77777777" w:rsidR="009171F1" w:rsidRDefault="009171F1" w:rsidP="00986F7F">
      <w:pPr>
        <w:pStyle w:val="ListeParagraf"/>
        <w:numPr>
          <w:ilvl w:val="0"/>
          <w:numId w:val="3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Vb_kitap_puan(</w:t>
      </w:r>
      <w:r w:rsidRPr="00571F9A">
        <w:rPr>
          <w:noProof/>
        </w:rPr>
        <w:t xml:space="preserve">kitap_puan_id </w:t>
      </w:r>
      <w:r>
        <w:rPr>
          <w:noProof/>
        </w:rPr>
        <w:t>:</w:t>
      </w:r>
      <w:r w:rsidRPr="00571F9A">
        <w:rPr>
          <w:noProof/>
        </w:rPr>
        <w:t>integer</w:t>
      </w:r>
      <w:r>
        <w:rPr>
          <w:noProof/>
        </w:rPr>
        <w:t>,</w:t>
      </w:r>
      <w:r w:rsidRPr="00571F9A">
        <w:t xml:space="preserve"> </w:t>
      </w:r>
      <w:r>
        <w:rPr>
          <w:noProof/>
        </w:rPr>
        <w:t>puan: integer,kitap_id: integer, kullanici_id :integer)</w:t>
      </w:r>
    </w:p>
    <w:p w14:paraId="3F433107" w14:textId="77777777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left="1080" w:right="0"/>
        <w:jc w:val="center"/>
        <w:rPr>
          <w:noProof/>
        </w:rPr>
      </w:pPr>
    </w:p>
    <w:p w14:paraId="0FBC9FAE" w14:textId="557B8E30" w:rsidR="009171F1" w:rsidRDefault="009171F1" w:rsidP="003814C1">
      <w:pPr>
        <w:pStyle w:val="ListeParagraf"/>
        <w:numPr>
          <w:ilvl w:val="0"/>
          <w:numId w:val="31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Vb_kitap_yorum(</w:t>
      </w:r>
      <w:r w:rsidRPr="00571F9A">
        <w:rPr>
          <w:noProof/>
        </w:rPr>
        <w:t>kitap_yorum_id</w:t>
      </w:r>
      <w:r>
        <w:rPr>
          <w:noProof/>
        </w:rPr>
        <w:t>:</w:t>
      </w:r>
      <w:r w:rsidRPr="00571F9A">
        <w:rPr>
          <w:noProof/>
        </w:rPr>
        <w:t xml:space="preserve"> integer</w:t>
      </w:r>
      <w:r>
        <w:rPr>
          <w:noProof/>
        </w:rPr>
        <w:t>,</w:t>
      </w:r>
      <w:r w:rsidRPr="00571F9A">
        <w:t xml:space="preserve"> </w:t>
      </w:r>
      <w:r w:rsidRPr="00571F9A">
        <w:rPr>
          <w:noProof/>
        </w:rPr>
        <w:t xml:space="preserve">yorum </w:t>
      </w:r>
      <w:r>
        <w:rPr>
          <w:noProof/>
        </w:rPr>
        <w:t>:</w:t>
      </w:r>
      <w:r w:rsidRPr="00571F9A">
        <w:rPr>
          <w:noProof/>
        </w:rPr>
        <w:t>char</w:t>
      </w:r>
      <w:r w:rsidR="001E1DF2">
        <w:rPr>
          <w:noProof/>
        </w:rPr>
        <w:t>acter varying</w:t>
      </w:r>
      <w:r>
        <w:rPr>
          <w:noProof/>
        </w:rPr>
        <w:t>,</w:t>
      </w:r>
      <w:r w:rsidRPr="00571F9A">
        <w:t xml:space="preserve"> </w:t>
      </w:r>
      <w:r>
        <w:rPr>
          <w:noProof/>
        </w:rPr>
        <w:t>kitap_id :integer, kullanici_id: integer)</w:t>
      </w:r>
    </w:p>
    <w:p w14:paraId="28F7CBF3" w14:textId="77777777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0B3169FB" w14:textId="77777777" w:rsidR="001E1DF2" w:rsidRDefault="001E1DF2" w:rsidP="003814C1">
      <w:pPr>
        <w:pStyle w:val="ListeParagraf"/>
        <w:numPr>
          <w:ilvl w:val="0"/>
          <w:numId w:val="41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Vb_kitap(kitap_id:Integer,kitap_adi:</w:t>
      </w:r>
      <w:r w:rsidRPr="008343E3"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>
        <w:rPr>
          <w:noProof/>
        </w:rPr>
        <w:t>acter varying(50), alinan_fiyat:</w:t>
      </w:r>
      <w:r w:rsidRPr="008343E3">
        <w:t xml:space="preserve"> </w:t>
      </w:r>
      <w:r>
        <w:rPr>
          <w:noProof/>
        </w:rPr>
        <w:t>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takas_degeri </w:t>
      </w:r>
      <w:r>
        <w:rPr>
          <w:noProof/>
        </w:rPr>
        <w:t>:N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yipranma_orani </w:t>
      </w:r>
      <w:r>
        <w:rPr>
          <w:noProof/>
        </w:rPr>
        <w:t>:I</w:t>
      </w:r>
      <w:r w:rsidRPr="008343E3">
        <w:rPr>
          <w:noProof/>
        </w:rPr>
        <w:t>nteger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>yasgrubu</w:t>
      </w:r>
      <w:r>
        <w:rPr>
          <w:noProof/>
        </w:rPr>
        <w:t>:</w:t>
      </w:r>
      <w:r w:rsidRPr="008343E3">
        <w:rPr>
          <w:noProof/>
        </w:rPr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>
        <w:rPr>
          <w:noProof/>
        </w:rPr>
        <w:t>acter varying(6),</w:t>
      </w:r>
      <w:r w:rsidRPr="008343E3">
        <w:t xml:space="preserve"> </w:t>
      </w:r>
      <w:r w:rsidRPr="008343E3">
        <w:rPr>
          <w:noProof/>
        </w:rPr>
        <w:t xml:space="preserve">aciklama </w:t>
      </w:r>
      <w:r>
        <w:rPr>
          <w:noProof/>
        </w:rPr>
        <w:t>: C</w:t>
      </w:r>
      <w:r w:rsidRPr="008343E3">
        <w:rPr>
          <w:noProof/>
        </w:rPr>
        <w:t>har</w:t>
      </w:r>
      <w:r>
        <w:rPr>
          <w:noProof/>
        </w:rPr>
        <w:t>acter varying, yayinci_id: Integer, kullanici_id : Integer)</w:t>
      </w:r>
    </w:p>
    <w:p w14:paraId="650DFCA5" w14:textId="77777777" w:rsidR="009171F1" w:rsidRDefault="009171F1" w:rsidP="009171F1">
      <w:pPr>
        <w:pStyle w:val="ListeParagraf"/>
        <w:rPr>
          <w:noProof/>
        </w:rPr>
      </w:pPr>
    </w:p>
    <w:p w14:paraId="73858A0D" w14:textId="1279ED28" w:rsidR="009171F1" w:rsidRDefault="009171F1" w:rsidP="003814C1">
      <w:pPr>
        <w:pStyle w:val="ListeParagraf"/>
        <w:numPr>
          <w:ilvl w:val="0"/>
          <w:numId w:val="33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Takas edilecek her kitabın bir resmi vardır.</w:t>
      </w:r>
    </w:p>
    <w:p w14:paraId="6A8BCADB" w14:textId="6B48A94A" w:rsidR="009171F1" w:rsidRDefault="009171F1" w:rsidP="003814C1">
      <w:pPr>
        <w:pStyle w:val="ListeParagraf"/>
        <w:numPr>
          <w:ilvl w:val="0"/>
          <w:numId w:val="33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Resim</w:t>
      </w:r>
      <w:r w:rsidR="004B0019">
        <w:rPr>
          <w:noProof/>
        </w:rPr>
        <w:t xml:space="preserve"> olan her kitap takas edilebilir.</w:t>
      </w:r>
    </w:p>
    <w:p w14:paraId="5D937BEF" w14:textId="7E0669FF" w:rsidR="004B0019" w:rsidRDefault="004B0019" w:rsidP="004B0019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571D443C" w14:textId="584A55A8" w:rsidR="004B0019" w:rsidRDefault="004B0019" w:rsidP="004B0019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75B6C910" wp14:editId="77115A91">
            <wp:extent cx="2890684" cy="1725568"/>
            <wp:effectExtent l="0" t="0" r="5080" b="825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65" cy="1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4C4C" w14:textId="77777777" w:rsidR="001E1DF2" w:rsidRDefault="001E1DF2" w:rsidP="003814C1">
      <w:pPr>
        <w:pStyle w:val="ListeParagraf"/>
        <w:numPr>
          <w:ilvl w:val="0"/>
          <w:numId w:val="34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Vb_kitap(kitap_id:Integer,kitap_adi:</w:t>
      </w:r>
      <w:r w:rsidRPr="008343E3"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>
        <w:rPr>
          <w:noProof/>
        </w:rPr>
        <w:t>acter varying(50), alinan_fiyat:</w:t>
      </w:r>
      <w:r w:rsidRPr="008343E3">
        <w:t xml:space="preserve"> </w:t>
      </w:r>
      <w:r>
        <w:rPr>
          <w:noProof/>
        </w:rPr>
        <w:t>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takas_degeri </w:t>
      </w:r>
      <w:r>
        <w:rPr>
          <w:noProof/>
        </w:rPr>
        <w:t>:N</w:t>
      </w:r>
      <w:r w:rsidRPr="008343E3">
        <w:rPr>
          <w:noProof/>
        </w:rPr>
        <w:t>umeric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 xml:space="preserve">yipranma_orani </w:t>
      </w:r>
      <w:r>
        <w:rPr>
          <w:noProof/>
        </w:rPr>
        <w:t>:I</w:t>
      </w:r>
      <w:r w:rsidRPr="008343E3">
        <w:rPr>
          <w:noProof/>
        </w:rPr>
        <w:t>nteger</w:t>
      </w:r>
      <w:r>
        <w:rPr>
          <w:noProof/>
        </w:rPr>
        <w:t>,</w:t>
      </w:r>
      <w:r w:rsidRPr="008343E3">
        <w:t xml:space="preserve"> </w:t>
      </w:r>
      <w:r w:rsidRPr="008343E3">
        <w:rPr>
          <w:noProof/>
        </w:rPr>
        <w:t>yasgrubu</w:t>
      </w:r>
      <w:r>
        <w:rPr>
          <w:noProof/>
        </w:rPr>
        <w:t>:</w:t>
      </w:r>
      <w:r w:rsidRPr="008343E3">
        <w:rPr>
          <w:noProof/>
        </w:rPr>
        <w:t xml:space="preserve"> </w:t>
      </w:r>
      <w:r>
        <w:rPr>
          <w:noProof/>
        </w:rPr>
        <w:t>C</w:t>
      </w:r>
      <w:r w:rsidRPr="008343E3">
        <w:rPr>
          <w:noProof/>
        </w:rPr>
        <w:t>har</w:t>
      </w:r>
      <w:r>
        <w:rPr>
          <w:noProof/>
        </w:rPr>
        <w:t>acter varying(6),</w:t>
      </w:r>
      <w:r w:rsidRPr="008343E3">
        <w:t xml:space="preserve"> </w:t>
      </w:r>
      <w:r w:rsidRPr="008343E3">
        <w:rPr>
          <w:noProof/>
        </w:rPr>
        <w:t xml:space="preserve">aciklama </w:t>
      </w:r>
      <w:r>
        <w:rPr>
          <w:noProof/>
        </w:rPr>
        <w:t>: C</w:t>
      </w:r>
      <w:r w:rsidRPr="008343E3">
        <w:rPr>
          <w:noProof/>
        </w:rPr>
        <w:t>har</w:t>
      </w:r>
      <w:r>
        <w:rPr>
          <w:noProof/>
        </w:rPr>
        <w:t>acter varying, yayinci_id: Integer, kullanici_id : Integer)</w:t>
      </w:r>
    </w:p>
    <w:p w14:paraId="4FF950CB" w14:textId="77777777" w:rsidR="001E1DF2" w:rsidRDefault="001E1DF2" w:rsidP="001E1DF2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36C502C5" w14:textId="37AB3444" w:rsidR="004B0019" w:rsidRDefault="004B0019" w:rsidP="003814C1">
      <w:pPr>
        <w:pStyle w:val="ListeParagraf"/>
        <w:numPr>
          <w:ilvl w:val="0"/>
          <w:numId w:val="34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lastRenderedPageBreak/>
        <w:t>Vb_kitap_resim(</w:t>
      </w:r>
      <w:r w:rsidRPr="004B0019">
        <w:rPr>
          <w:noProof/>
        </w:rPr>
        <w:t>kitap_resim_id</w:t>
      </w:r>
      <w:r>
        <w:rPr>
          <w:noProof/>
        </w:rPr>
        <w:t>:</w:t>
      </w:r>
      <w:r w:rsidRPr="004B0019">
        <w:rPr>
          <w:noProof/>
        </w:rPr>
        <w:t xml:space="preserve"> integer</w:t>
      </w:r>
      <w:r>
        <w:rPr>
          <w:noProof/>
        </w:rPr>
        <w:t>,</w:t>
      </w:r>
      <w:r w:rsidRPr="004B0019">
        <w:t xml:space="preserve"> </w:t>
      </w:r>
      <w:r w:rsidRPr="004B0019">
        <w:rPr>
          <w:noProof/>
        </w:rPr>
        <w:t>resim</w:t>
      </w:r>
      <w:r>
        <w:rPr>
          <w:noProof/>
        </w:rPr>
        <w:t>:</w:t>
      </w:r>
      <w:r w:rsidRPr="004B0019">
        <w:rPr>
          <w:noProof/>
        </w:rPr>
        <w:t xml:space="preserve"> char</w:t>
      </w:r>
      <w:r w:rsidR="001E1DF2">
        <w:rPr>
          <w:noProof/>
        </w:rPr>
        <w:t>acter varying(50)</w:t>
      </w:r>
      <w:r>
        <w:rPr>
          <w:noProof/>
        </w:rPr>
        <w:t>,</w:t>
      </w:r>
      <w:r w:rsidRPr="004B0019">
        <w:t xml:space="preserve"> </w:t>
      </w:r>
      <w:r w:rsidRPr="004B0019">
        <w:rPr>
          <w:noProof/>
        </w:rPr>
        <w:t xml:space="preserve">kitap_id </w:t>
      </w:r>
      <w:r>
        <w:rPr>
          <w:noProof/>
        </w:rPr>
        <w:t>:</w:t>
      </w:r>
      <w:r w:rsidRPr="004B0019">
        <w:rPr>
          <w:noProof/>
        </w:rPr>
        <w:t>integer</w:t>
      </w:r>
      <w:r>
        <w:rPr>
          <w:noProof/>
        </w:rPr>
        <w:t>)</w:t>
      </w:r>
    </w:p>
    <w:p w14:paraId="3CB96B56" w14:textId="46ACCC0C" w:rsidR="004B0019" w:rsidRDefault="004B0019" w:rsidP="003814C1">
      <w:pPr>
        <w:pStyle w:val="ListeParagraf"/>
        <w:numPr>
          <w:ilvl w:val="0"/>
          <w:numId w:val="35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kitap birçok kategoride olabilir.</w:t>
      </w:r>
    </w:p>
    <w:p w14:paraId="6E1CB8D4" w14:textId="6896295A" w:rsidR="004B0019" w:rsidRDefault="004B0019" w:rsidP="003814C1">
      <w:pPr>
        <w:pStyle w:val="ListeParagraf"/>
        <w:numPr>
          <w:ilvl w:val="0"/>
          <w:numId w:val="35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Birçok kategori bir kitabı içerebilir.</w:t>
      </w:r>
    </w:p>
    <w:p w14:paraId="63BD46C6" w14:textId="77777777" w:rsidR="00CB6669" w:rsidRDefault="00CB6669" w:rsidP="00CB6669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7B3BB4FC" w14:textId="77777777" w:rsidR="00CB6669" w:rsidRDefault="00CB6669" w:rsidP="00CB6669">
      <w:pPr>
        <w:shd w:val="clear" w:color="auto" w:fill="FFFFFF"/>
        <w:spacing w:before="60" w:after="100" w:afterAutospacing="1" w:line="240" w:lineRule="auto"/>
        <w:ind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3B447ED1" wp14:editId="22FC287F">
            <wp:extent cx="4867275" cy="1246505"/>
            <wp:effectExtent l="0" t="0" r="952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7C0B" w14:textId="226A2F76" w:rsidR="00CB6669" w:rsidRDefault="00CB6669" w:rsidP="003814C1">
      <w:pPr>
        <w:pStyle w:val="ListeParagraf"/>
        <w:numPr>
          <w:ilvl w:val="0"/>
          <w:numId w:val="36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Vb_kitap_kategori(</w:t>
      </w:r>
      <w:r w:rsidRPr="00CB6669">
        <w:rPr>
          <w:noProof/>
        </w:rPr>
        <w:t>id</w:t>
      </w:r>
      <w:r>
        <w:rPr>
          <w:noProof/>
        </w:rPr>
        <w:t>:</w:t>
      </w:r>
      <w:r w:rsidRPr="00CB6669">
        <w:rPr>
          <w:noProof/>
        </w:rPr>
        <w:t xml:space="preserve"> integer</w:t>
      </w:r>
      <w:r>
        <w:rPr>
          <w:noProof/>
        </w:rPr>
        <w:t>,</w:t>
      </w:r>
      <w:r w:rsidRPr="00CB6669">
        <w:t xml:space="preserve"> </w:t>
      </w:r>
      <w:r>
        <w:rPr>
          <w:noProof/>
        </w:rPr>
        <w:t>kitap_id: integer, kategori_id :integer)</w:t>
      </w:r>
    </w:p>
    <w:p w14:paraId="3BACEB87" w14:textId="3E60EAAF" w:rsidR="00CB6669" w:rsidRDefault="00CB6669" w:rsidP="003814C1">
      <w:pPr>
        <w:pStyle w:val="ListeParagraf"/>
        <w:numPr>
          <w:ilvl w:val="0"/>
          <w:numId w:val="36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Vb_kategori(</w:t>
      </w:r>
      <w:r w:rsidRPr="00CB6669">
        <w:rPr>
          <w:noProof/>
        </w:rPr>
        <w:t xml:space="preserve">kategori_id </w:t>
      </w:r>
      <w:r>
        <w:rPr>
          <w:noProof/>
        </w:rPr>
        <w:t>:</w:t>
      </w:r>
      <w:r w:rsidRPr="00CB6669">
        <w:rPr>
          <w:noProof/>
        </w:rPr>
        <w:t>integer</w:t>
      </w:r>
      <w:r>
        <w:rPr>
          <w:noProof/>
        </w:rPr>
        <w:t>,</w:t>
      </w:r>
      <w:r w:rsidRPr="00CB6669">
        <w:t xml:space="preserve"> </w:t>
      </w:r>
      <w:r w:rsidRPr="00CB6669">
        <w:rPr>
          <w:noProof/>
        </w:rPr>
        <w:t xml:space="preserve">kategori </w:t>
      </w:r>
      <w:r>
        <w:rPr>
          <w:noProof/>
        </w:rPr>
        <w:t>:</w:t>
      </w:r>
      <w:r w:rsidRPr="00CB6669">
        <w:rPr>
          <w:noProof/>
        </w:rPr>
        <w:t>char</w:t>
      </w:r>
      <w:r w:rsidR="001E1DF2">
        <w:rPr>
          <w:noProof/>
        </w:rPr>
        <w:t>acter varying(80)</w:t>
      </w:r>
      <w:r>
        <w:rPr>
          <w:noProof/>
        </w:rPr>
        <w:t>)</w:t>
      </w:r>
    </w:p>
    <w:p w14:paraId="3C77DFE2" w14:textId="77777777" w:rsidR="00470D95" w:rsidRDefault="00470D95" w:rsidP="00470D95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030955F0" w14:textId="217BDC80" w:rsidR="00CB6669" w:rsidRDefault="00CB6669" w:rsidP="003814C1">
      <w:pPr>
        <w:pStyle w:val="ListeParagraf"/>
        <w:numPr>
          <w:ilvl w:val="0"/>
          <w:numId w:val="37"/>
        </w:numPr>
        <w:rPr>
          <w:noProof/>
        </w:rPr>
      </w:pPr>
      <w:r>
        <w:rPr>
          <w:noProof/>
        </w:rPr>
        <w:t>Takası kabul edilen kitaplar kargolanır.</w:t>
      </w:r>
    </w:p>
    <w:p w14:paraId="05A32C1F" w14:textId="315DB112" w:rsidR="00CB6669" w:rsidRDefault="00470D95" w:rsidP="003814C1">
      <w:pPr>
        <w:pStyle w:val="ListeParagraf"/>
        <w:numPr>
          <w:ilvl w:val="0"/>
          <w:numId w:val="37"/>
        </w:numPr>
        <w:rPr>
          <w:noProof/>
        </w:rPr>
      </w:pPr>
      <w:r>
        <w:rPr>
          <w:noProof/>
        </w:rPr>
        <w:t>Bir kitabın kargolanması için bir kabul tarihi olmalıdır.</w:t>
      </w:r>
    </w:p>
    <w:p w14:paraId="695F7010" w14:textId="77777777" w:rsidR="00470D95" w:rsidRDefault="00470D95" w:rsidP="00CB6669">
      <w:pPr>
        <w:rPr>
          <w:noProof/>
        </w:rPr>
      </w:pPr>
    </w:p>
    <w:p w14:paraId="370DBDCB" w14:textId="3A318FF0" w:rsidR="00470D95" w:rsidRDefault="00996D9C" w:rsidP="00996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058049" wp14:editId="2FA0A1E2">
            <wp:extent cx="3600092" cy="1803172"/>
            <wp:effectExtent l="0" t="0" r="635" b="6985"/>
            <wp:docPr id="2255" name="Resim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532" cy="180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9DAE" w14:textId="5B31722D" w:rsidR="00470D95" w:rsidRDefault="00470D95" w:rsidP="003814C1">
      <w:pPr>
        <w:pStyle w:val="ListeParagraf"/>
        <w:numPr>
          <w:ilvl w:val="0"/>
          <w:numId w:val="38"/>
        </w:numPr>
        <w:rPr>
          <w:noProof/>
        </w:rPr>
      </w:pPr>
      <w:r>
        <w:rPr>
          <w:noProof/>
        </w:rPr>
        <w:t>Vb_kargo(</w:t>
      </w:r>
      <w:r w:rsidRPr="00470D95">
        <w:rPr>
          <w:noProof/>
        </w:rPr>
        <w:t>kargo_id</w:t>
      </w:r>
      <w:r>
        <w:rPr>
          <w:noProof/>
        </w:rPr>
        <w:t>:</w:t>
      </w:r>
      <w:r w:rsidRPr="00470D95">
        <w:rPr>
          <w:noProof/>
        </w:rPr>
        <w:t xml:space="preserve"> integer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kargo </w:t>
      </w:r>
      <w:r>
        <w:rPr>
          <w:noProof/>
        </w:rPr>
        <w:t>:</w:t>
      </w:r>
      <w:r w:rsidRPr="00470D95">
        <w:rPr>
          <w:noProof/>
        </w:rPr>
        <w:t>char</w:t>
      </w:r>
      <w:r w:rsidR="001E1DF2">
        <w:rPr>
          <w:noProof/>
        </w:rPr>
        <w:t>acter varying(40)</w:t>
      </w:r>
      <w:r>
        <w:rPr>
          <w:noProof/>
        </w:rPr>
        <w:t>,</w:t>
      </w:r>
      <w:r w:rsidRPr="00470D95">
        <w:rPr>
          <w:noProof/>
        </w:rPr>
        <w:t xml:space="preserve"> ucret</w:t>
      </w:r>
      <w:r>
        <w:rPr>
          <w:noProof/>
        </w:rPr>
        <w:t>:</w:t>
      </w:r>
      <w:r w:rsidRPr="00470D95">
        <w:rPr>
          <w:noProof/>
        </w:rPr>
        <w:t xml:space="preserve"> numeric</w:t>
      </w:r>
      <w:r>
        <w:rPr>
          <w:noProof/>
        </w:rPr>
        <w:t>)</w:t>
      </w:r>
    </w:p>
    <w:p w14:paraId="62E4E45D" w14:textId="04B3207B" w:rsidR="00470D95" w:rsidRDefault="00470D95" w:rsidP="003814C1">
      <w:pPr>
        <w:pStyle w:val="ListeParagraf"/>
        <w:numPr>
          <w:ilvl w:val="0"/>
          <w:numId w:val="38"/>
        </w:numPr>
        <w:rPr>
          <w:noProof/>
        </w:rPr>
      </w:pPr>
      <w:r>
        <w:rPr>
          <w:noProof/>
        </w:rPr>
        <w:t>Vb_takas(</w:t>
      </w:r>
      <w:r w:rsidRPr="00470D95">
        <w:rPr>
          <w:noProof/>
        </w:rPr>
        <w:t>takas_id</w:t>
      </w:r>
      <w:r>
        <w:rPr>
          <w:noProof/>
        </w:rPr>
        <w:t>:</w:t>
      </w:r>
      <w:r w:rsidRPr="00470D95">
        <w:rPr>
          <w:noProof/>
        </w:rPr>
        <w:t xml:space="preserve"> integer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kabul_tarihi </w:t>
      </w:r>
      <w:r>
        <w:rPr>
          <w:noProof/>
        </w:rPr>
        <w:t>:</w:t>
      </w:r>
      <w:r w:rsidRPr="00470D95">
        <w:rPr>
          <w:noProof/>
        </w:rPr>
        <w:t>timestamp without time zone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teslim_alan </w:t>
      </w:r>
      <w:r>
        <w:rPr>
          <w:noProof/>
        </w:rPr>
        <w:t>:</w:t>
      </w:r>
      <w:r w:rsidRPr="00470D95">
        <w:rPr>
          <w:noProof/>
        </w:rPr>
        <w:t>char</w:t>
      </w:r>
      <w:r w:rsidR="001E1DF2">
        <w:rPr>
          <w:noProof/>
        </w:rPr>
        <w:t>acter varying(60)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teslim_tarihi </w:t>
      </w:r>
      <w:r>
        <w:rPr>
          <w:noProof/>
        </w:rPr>
        <w:t>:</w:t>
      </w:r>
      <w:r w:rsidRPr="00470D95">
        <w:rPr>
          <w:noProof/>
        </w:rPr>
        <w:t>timestamp without time zone</w:t>
      </w:r>
      <w:r>
        <w:rPr>
          <w:noProof/>
        </w:rPr>
        <w:t>,</w:t>
      </w:r>
      <w:r w:rsidRPr="00470D95">
        <w:t xml:space="preserve"> </w:t>
      </w:r>
      <w:r>
        <w:rPr>
          <w:noProof/>
        </w:rPr>
        <w:t>kargo_id :integer, teklif_id :integer)</w:t>
      </w:r>
    </w:p>
    <w:p w14:paraId="5857B74A" w14:textId="77777777" w:rsidR="009171F1" w:rsidRDefault="009171F1" w:rsidP="009171F1">
      <w:pPr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705A2235" w14:textId="35834BB4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</w:p>
    <w:p w14:paraId="08FC0366" w14:textId="77777777" w:rsidR="00B62832" w:rsidRDefault="00B62832" w:rsidP="009171F1">
      <w:pPr>
        <w:pStyle w:val="ListeParagraf"/>
        <w:shd w:val="clear" w:color="auto" w:fill="FFFFFF"/>
        <w:spacing w:before="60" w:after="100" w:afterAutospacing="1" w:line="240" w:lineRule="auto"/>
        <w:ind w:left="1080" w:right="0"/>
        <w:rPr>
          <w:noProof/>
        </w:rPr>
      </w:pPr>
    </w:p>
    <w:p w14:paraId="52468A49" w14:textId="77777777" w:rsidR="009171F1" w:rsidRDefault="009171F1" w:rsidP="009171F1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noProof/>
        </w:rPr>
      </w:pPr>
    </w:p>
    <w:p w14:paraId="0795DC8E" w14:textId="0AB66BE1" w:rsidR="009171F1" w:rsidRDefault="00B62832" w:rsidP="003814C1">
      <w:pPr>
        <w:pStyle w:val="ListeParagraf"/>
        <w:numPr>
          <w:ilvl w:val="0"/>
          <w:numId w:val="3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kitabın takas edilebilmesi için en az bir teklifi olmalıdır.</w:t>
      </w:r>
    </w:p>
    <w:p w14:paraId="1D8231F5" w14:textId="3B025778" w:rsidR="00B62832" w:rsidRDefault="00B62832" w:rsidP="003814C1">
      <w:pPr>
        <w:pStyle w:val="ListeParagraf"/>
        <w:numPr>
          <w:ilvl w:val="0"/>
          <w:numId w:val="39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Bir teklifi olan kitap bir kişiyle takas edilebilir.</w:t>
      </w:r>
    </w:p>
    <w:p w14:paraId="63E25E26" w14:textId="74DEF64C" w:rsidR="00B62832" w:rsidRDefault="00B62832" w:rsidP="002F4270">
      <w:pPr>
        <w:shd w:val="clear" w:color="auto" w:fill="FFFFFF"/>
        <w:spacing w:before="60" w:after="100" w:afterAutospacing="1" w:line="240" w:lineRule="auto"/>
        <w:ind w:left="360" w:right="0"/>
        <w:jc w:val="center"/>
        <w:rPr>
          <w:noProof/>
        </w:rPr>
      </w:pPr>
      <w:r>
        <w:rPr>
          <w:noProof/>
        </w:rPr>
        <w:drawing>
          <wp:inline distT="0" distB="0" distL="0" distR="0" wp14:anchorId="23845C28" wp14:editId="37E77A6C">
            <wp:extent cx="4962525" cy="2101850"/>
            <wp:effectExtent l="0" t="0" r="9525" b="0"/>
            <wp:docPr id="2256" name="Resim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E3B3" w14:textId="095C47C1" w:rsidR="002F4270" w:rsidRDefault="00B62832" w:rsidP="003814C1">
      <w:pPr>
        <w:pStyle w:val="ListeParagraf"/>
        <w:numPr>
          <w:ilvl w:val="0"/>
          <w:numId w:val="4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Vb_takas(</w:t>
      </w:r>
      <w:r w:rsidRPr="00470D95">
        <w:rPr>
          <w:noProof/>
        </w:rPr>
        <w:t>takas_id</w:t>
      </w:r>
      <w:r>
        <w:rPr>
          <w:noProof/>
        </w:rPr>
        <w:t>:</w:t>
      </w:r>
      <w:r w:rsidRPr="00470D95">
        <w:rPr>
          <w:noProof/>
        </w:rPr>
        <w:t xml:space="preserve"> integer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kabul_tarihi </w:t>
      </w:r>
      <w:r>
        <w:rPr>
          <w:noProof/>
        </w:rPr>
        <w:t>:</w:t>
      </w:r>
      <w:r w:rsidRPr="00470D95">
        <w:rPr>
          <w:noProof/>
        </w:rPr>
        <w:t>timestamp without time zone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teslim_alan </w:t>
      </w:r>
      <w:r>
        <w:rPr>
          <w:noProof/>
        </w:rPr>
        <w:t>:</w:t>
      </w:r>
      <w:r w:rsidRPr="00470D95">
        <w:rPr>
          <w:noProof/>
        </w:rPr>
        <w:t>char</w:t>
      </w:r>
      <w:r w:rsidR="001E1DF2">
        <w:rPr>
          <w:noProof/>
        </w:rPr>
        <w:t>acter varying(60)</w:t>
      </w:r>
      <w:r>
        <w:rPr>
          <w:noProof/>
        </w:rPr>
        <w:t>,</w:t>
      </w:r>
      <w:r w:rsidRPr="00470D95">
        <w:t xml:space="preserve"> </w:t>
      </w:r>
      <w:r w:rsidRPr="00470D95">
        <w:rPr>
          <w:noProof/>
        </w:rPr>
        <w:t xml:space="preserve">teslim_tarihi </w:t>
      </w:r>
      <w:r>
        <w:rPr>
          <w:noProof/>
        </w:rPr>
        <w:t>:</w:t>
      </w:r>
      <w:r w:rsidRPr="00470D95">
        <w:rPr>
          <w:noProof/>
        </w:rPr>
        <w:t>timestamp without time zone</w:t>
      </w:r>
      <w:r>
        <w:rPr>
          <w:noProof/>
        </w:rPr>
        <w:t>,</w:t>
      </w:r>
      <w:r w:rsidRPr="00470D95">
        <w:t xml:space="preserve"> </w:t>
      </w:r>
      <w:r>
        <w:rPr>
          <w:noProof/>
        </w:rPr>
        <w:t>kargo_id :integer, teklif_id :integer</w:t>
      </w:r>
      <w:r w:rsidR="002F4270">
        <w:rPr>
          <w:noProof/>
        </w:rPr>
        <w:t>)</w:t>
      </w:r>
    </w:p>
    <w:p w14:paraId="2107F59A" w14:textId="615A6300" w:rsidR="002F4270" w:rsidRDefault="002F4270" w:rsidP="003814C1">
      <w:pPr>
        <w:pStyle w:val="ListeParagraf"/>
        <w:numPr>
          <w:ilvl w:val="0"/>
          <w:numId w:val="40"/>
        </w:numPr>
        <w:shd w:val="clear" w:color="auto" w:fill="FFFFFF"/>
        <w:spacing w:before="60" w:after="100" w:afterAutospacing="1" w:line="240" w:lineRule="auto"/>
        <w:ind w:right="0"/>
        <w:rPr>
          <w:noProof/>
        </w:rPr>
      </w:pPr>
      <w:r>
        <w:rPr>
          <w:noProof/>
        </w:rPr>
        <w:t>Vb_teklif(</w:t>
      </w:r>
      <w:r w:rsidRPr="002F4270">
        <w:rPr>
          <w:noProof/>
        </w:rPr>
        <w:t xml:space="preserve">teklif_id </w:t>
      </w:r>
      <w:r>
        <w:rPr>
          <w:noProof/>
        </w:rPr>
        <w:t>:</w:t>
      </w:r>
      <w:r w:rsidRPr="002F4270">
        <w:rPr>
          <w:noProof/>
        </w:rPr>
        <w:t>integer</w:t>
      </w:r>
      <w:r>
        <w:rPr>
          <w:noProof/>
        </w:rPr>
        <w:t>,</w:t>
      </w:r>
      <w:r w:rsidRPr="002F4270">
        <w:t xml:space="preserve"> </w:t>
      </w:r>
      <w:r w:rsidRPr="002F4270">
        <w:rPr>
          <w:noProof/>
        </w:rPr>
        <w:t xml:space="preserve">teklif_tarihi </w:t>
      </w:r>
      <w:r>
        <w:rPr>
          <w:noProof/>
        </w:rPr>
        <w:t>:</w:t>
      </w:r>
      <w:r w:rsidRPr="002F4270">
        <w:rPr>
          <w:noProof/>
        </w:rPr>
        <w:t>timestamp without time zone</w:t>
      </w:r>
      <w:r>
        <w:rPr>
          <w:noProof/>
        </w:rPr>
        <w:t>,</w:t>
      </w:r>
      <w:r w:rsidRPr="002F4270">
        <w:t xml:space="preserve"> </w:t>
      </w:r>
      <w:r w:rsidRPr="002F4270">
        <w:rPr>
          <w:noProof/>
        </w:rPr>
        <w:t>aciklama char</w:t>
      </w:r>
      <w:r w:rsidR="001E1DF2">
        <w:rPr>
          <w:noProof/>
        </w:rPr>
        <w:t>acter varying</w:t>
      </w:r>
      <w:r>
        <w:rPr>
          <w:noProof/>
        </w:rPr>
        <w:t>,</w:t>
      </w:r>
      <w:r w:rsidRPr="002F4270">
        <w:t xml:space="preserve"> </w:t>
      </w:r>
      <w:r w:rsidRPr="002F4270">
        <w:rPr>
          <w:noProof/>
        </w:rPr>
        <w:t xml:space="preserve">is_durum </w:t>
      </w:r>
      <w:r>
        <w:rPr>
          <w:noProof/>
        </w:rPr>
        <w:t>:</w:t>
      </w:r>
      <w:r w:rsidRPr="002F4270">
        <w:rPr>
          <w:noProof/>
        </w:rPr>
        <w:t>integer</w:t>
      </w:r>
      <w:r>
        <w:rPr>
          <w:noProof/>
        </w:rPr>
        <w:t>,</w:t>
      </w:r>
      <w:r w:rsidRPr="002F4270">
        <w:t xml:space="preserve"> </w:t>
      </w:r>
      <w:r>
        <w:rPr>
          <w:noProof/>
        </w:rPr>
        <w:t>gonderen_id :integer, alan_id :integer,kitap_id :integer)</w:t>
      </w:r>
    </w:p>
    <w:p w14:paraId="73C385D8" w14:textId="77777777" w:rsidR="00B62832" w:rsidRDefault="00B62832" w:rsidP="00B62832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7AA8A2F5" w14:textId="7C1574A9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07BFE1E8" w14:textId="79A7CC4D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2460ED74" w14:textId="35823DAE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6084FB13" w14:textId="68A0F0F3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01488D72" w14:textId="67B82592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26CBAD7A" w14:textId="6ECAE02F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7807541F" w14:textId="5BC7FDBC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5FDC2238" w14:textId="1B19B0FD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43A789F0" w14:textId="3B65D54D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noProof/>
        </w:rPr>
      </w:pPr>
    </w:p>
    <w:p w14:paraId="42FA9FA2" w14:textId="54D61B88" w:rsidR="00FF0506" w:rsidRDefault="00FF0506" w:rsidP="00FF0506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34F349D9" w14:textId="494C801C" w:rsidR="00221474" w:rsidRDefault="00221474" w:rsidP="00221474">
      <w:p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79470A" wp14:editId="7BCACA26">
                <wp:simplePos x="0" y="0"/>
                <wp:positionH relativeFrom="margin">
                  <wp:posOffset>95864</wp:posOffset>
                </wp:positionH>
                <wp:positionV relativeFrom="paragraph">
                  <wp:posOffset>-410948</wp:posOffset>
                </wp:positionV>
                <wp:extent cx="1828800" cy="1828800"/>
                <wp:effectExtent l="0" t="0" r="0" b="5080"/>
                <wp:wrapNone/>
                <wp:docPr id="3" name="Metin Kutus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92652F" w14:textId="77777777" w:rsidR="00221474" w:rsidRPr="00C93F98" w:rsidRDefault="00221474" w:rsidP="00221474">
                            <w:pPr>
                              <w:shd w:val="clear" w:color="auto" w:fill="FFFFFF"/>
                              <w:spacing w:before="60" w:after="100" w:afterAutospacing="1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3F98"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VARLIK BAĞINTI MODELİ: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9470A" id="Metin Kutusu 3" o:spid="_x0000_s1033" type="#_x0000_t202" style="position:absolute;margin-left:7.55pt;margin-top:-32.35pt;width:2in;height:2in;z-index:25167564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" filled="f" stroked="f">
                <v:textbox style="mso-fit-shape-to-text:t">
                  <w:txbxContent>
                    <w:p w14:paraId="3092652F" w14:textId="77777777" w:rsidR="00221474" w:rsidRPr="00C93F98" w:rsidRDefault="00221474" w:rsidP="00221474">
                      <w:pPr>
                        <w:shd w:val="clear" w:color="auto" w:fill="FFFFFF"/>
                        <w:spacing w:before="60" w:after="100" w:afterAutospacing="1" w:line="240" w:lineRule="auto"/>
                        <w:jc w:val="center"/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3F98"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VARLIK BAĞINTI MODELİ: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9286D9" w14:textId="77777777" w:rsidR="00221474" w:rsidRPr="00C93F98" w:rsidRDefault="00221474" w:rsidP="00221474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i)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Chen</w:t>
      </w:r>
      <w:proofErr w:type="spellEnd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gösterimi ve ii)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Crow’s</w:t>
      </w:r>
      <w:proofErr w:type="spellEnd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Foot</w:t>
      </w:r>
      <w:proofErr w:type="spellEnd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gösterimi sıkça kullanılan gösterim şekillerindendir.</w:t>
      </w:r>
    </w:p>
    <w:p w14:paraId="734C1848" w14:textId="03E9202B" w:rsidR="00221474" w:rsidRDefault="00221474" w:rsidP="00221474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Proje </w:t>
      </w:r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kapsamında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Crow’s</w:t>
      </w:r>
      <w:proofErr w:type="spellEnd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Foot</w:t>
      </w:r>
      <w:proofErr w:type="spellEnd"/>
      <w:r w:rsidRPr="00C93F98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gösterimi kullan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mamızı </w:t>
      </w:r>
      <w:proofErr w:type="spellStart"/>
      <w:proofErr w:type="gram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istemiştiniz.Bu</w:t>
      </w:r>
      <w:proofErr w:type="spellEnd"/>
      <w:proofErr w:type="gram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sebeple Varlık Bağıntı Modeli kullanılmış ve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Crow’s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Foot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gösterimi için draw.io programı tercih edilmiştir. Çizim aşağıdaki gibidir:</w:t>
      </w:r>
    </w:p>
    <w:p w14:paraId="7D19316A" w14:textId="77777777" w:rsidR="00FC122B" w:rsidRDefault="00221474" w:rsidP="00FC122B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</w:pPr>
      <w:r>
        <w:rPr>
          <w:noProof/>
        </w:rPr>
        <w:drawing>
          <wp:inline distT="0" distB="0" distL="0" distR="0" wp14:anchorId="085A517F" wp14:editId="7791F6CB">
            <wp:extent cx="5274310" cy="6247130"/>
            <wp:effectExtent l="0" t="0" r="2540" b="127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C6CD" w14:textId="352D8DC2" w:rsidR="00FC122B" w:rsidRDefault="00FC122B" w:rsidP="00FC122B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98684B" wp14:editId="67B93257">
                <wp:simplePos x="0" y="0"/>
                <wp:positionH relativeFrom="column">
                  <wp:posOffset>-287593</wp:posOffset>
                </wp:positionH>
                <wp:positionV relativeFrom="paragraph">
                  <wp:posOffset>-478770</wp:posOffset>
                </wp:positionV>
                <wp:extent cx="1828800" cy="1828800"/>
                <wp:effectExtent l="0" t="0" r="0" b="0"/>
                <wp:wrapNone/>
                <wp:docPr id="14" name="Metin Kutusu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37C021" w14:textId="6B84E5E4" w:rsidR="00FC122B" w:rsidRPr="00FC122B" w:rsidRDefault="00FC122B" w:rsidP="00FC122B">
                            <w:pPr>
                              <w:shd w:val="clear" w:color="auto" w:fill="FFFFFF"/>
                              <w:spacing w:before="60" w:after="100" w:afterAutospacing="1" w:line="240" w:lineRule="auto"/>
                              <w:ind w:left="720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C122B">
                              <w:rPr>
                                <w:rFonts w:ascii="Times New Roman" w:eastAsia="Times New Roman" w:hAnsi="Times New Roman" w:cs="Times New Roman"/>
                                <w:color w:val="002060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SQL KOMUTLARI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8684B" id="Metin Kutusu 14" o:spid="_x0000_s1034" type="#_x0000_t202" style="position:absolute;left:0;text-align:left;margin-left:-22.65pt;margin-top:-37.7pt;width:2in;height:2in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" filled="f" stroked="f">
                <v:textbox style="mso-fit-shape-to-text:t">
                  <w:txbxContent>
                    <w:p w14:paraId="6237C021" w14:textId="6B84E5E4" w:rsidR="00FC122B" w:rsidRPr="00FC122B" w:rsidRDefault="00FC122B" w:rsidP="00FC122B">
                      <w:pPr>
                        <w:shd w:val="clear" w:color="auto" w:fill="FFFFFF"/>
                        <w:spacing w:before="60" w:after="100" w:afterAutospacing="1" w:line="240" w:lineRule="auto"/>
                        <w:ind w:left="720"/>
                        <w:jc w:val="center"/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C122B">
                        <w:rPr>
                          <w:rFonts w:ascii="Times New Roman" w:eastAsia="Times New Roman" w:hAnsi="Times New Roman" w:cs="Times New Roman"/>
                          <w:color w:val="002060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SQL KOMUTLARI</w:t>
                      </w:r>
                    </w:p>
                  </w:txbxContent>
                </v:textbox>
              </v:shape>
            </w:pict>
          </mc:Fallback>
        </mc:AlternateContent>
      </w:r>
    </w:p>
    <w:p w14:paraId="7D9E8460" w14:textId="6D119801" w:rsidR="00BF25C8" w:rsidRPr="00FC122B" w:rsidRDefault="00BF25C8" w:rsidP="00FC122B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</w:pPr>
      <w:proofErr w:type="spellStart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>Hesaptoyetki</w:t>
      </w:r>
      <w:proofErr w:type="spellEnd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>sql</w:t>
      </w:r>
      <w:proofErr w:type="spellEnd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 xml:space="preserve"> komutları:</w:t>
      </w:r>
    </w:p>
    <w:p w14:paraId="1F685D74" w14:textId="6AD39B1E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--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Table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: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public.hesaptoyetki</w:t>
      </w:r>
      <w:proofErr w:type="spellEnd"/>
      <w:proofErr w:type="gramEnd"/>
    </w:p>
    <w:p w14:paraId="05991BC3" w14:textId="52F2B85F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-- DROP TABLE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public.hesaptoyetki</w:t>
      </w:r>
      <w:proofErr w:type="spellEnd"/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5DCAC50F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CREATE TABLE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public.hesaptoyetki</w:t>
      </w:r>
      <w:proofErr w:type="spellEnd"/>
      <w:proofErr w:type="gramEnd"/>
    </w:p>
    <w:p w14:paraId="46F6AA47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</w:t>
      </w:r>
    </w:p>
    <w:p w14:paraId="7FEF4E8A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id</w:t>
      </w:r>
      <w:proofErr w:type="spellEnd"/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integer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NOT NULL DEFAULT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nextval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('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hesaptoyetki_id_seq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'::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regclass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),</w:t>
      </w:r>
    </w:p>
    <w:p w14:paraId="1AA501CA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</w:t>
      </w:r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integer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,</w:t>
      </w:r>
    </w:p>
    <w:p w14:paraId="47426D63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yetki</w:t>
      </w:r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integer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,</w:t>
      </w:r>
    </w:p>
    <w:p w14:paraId="5A6B41FC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CONSTRAINT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hesaptoyetki_pkey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PRIMARY KEY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),</w:t>
      </w:r>
    </w:p>
    <w:p w14:paraId="5FCF4446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CONSTRAINT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hesaptoyetki_hesap_id_fkey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FOREIGN KEY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</w:t>
      </w:r>
    </w:p>
    <w:p w14:paraId="2D7B2891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REFERENCES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public.vb_hesap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 MATCH SIMPLE</w:t>
      </w:r>
    </w:p>
    <w:p w14:paraId="68D0152B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ON UPDATE NO ACTION</w:t>
      </w:r>
    </w:p>
    <w:p w14:paraId="11C9124D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ON DELETE NO ACTION,</w:t>
      </w:r>
    </w:p>
    <w:p w14:paraId="69CFDB3A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CONSTRAINT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hesaptoyetki_yetki_id_fkey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FOREIGN KEY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yetki_id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</w:t>
      </w:r>
    </w:p>
    <w:p w14:paraId="661A364E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REFERENCES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public.vb_yetki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yetki_id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 MATCH SIMPLE</w:t>
      </w:r>
    </w:p>
    <w:p w14:paraId="16A2404E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ON UPDATE NO ACTION</w:t>
      </w:r>
    </w:p>
    <w:p w14:paraId="6989AE60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    ON DELETE NO ACTION</w:t>
      </w:r>
    </w:p>
    <w:p w14:paraId="55CF0DC5" w14:textId="14467CDF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</w:t>
      </w:r>
    </w:p>
    <w:p w14:paraId="33325A8A" w14:textId="4497F2B2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TABLESPACE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pg_default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2DC83661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ALTER TABLE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public.hesaptoyetki</w:t>
      </w:r>
      <w:proofErr w:type="spellEnd"/>
      <w:proofErr w:type="gramEnd"/>
    </w:p>
    <w:p w14:paraId="26B31B14" w14:textId="1C54CBC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OWNER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to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postgres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7C1A4EBB" w14:textId="184B5A0A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</w:p>
    <w:p w14:paraId="1CDFBCA8" w14:textId="77777777" w:rsidR="0090041B" w:rsidRDefault="0090041B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</w:pPr>
    </w:p>
    <w:p w14:paraId="1DCA0016" w14:textId="17E08F22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</w:pPr>
      <w:proofErr w:type="spellStart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>Vb_hesap</w:t>
      </w:r>
      <w:proofErr w:type="spellEnd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>sql</w:t>
      </w:r>
      <w:proofErr w:type="spellEnd"/>
      <w:r w:rsidRPr="00BF25C8">
        <w:rPr>
          <w:rFonts w:ascii="Segoe UI" w:eastAsia="Times New Roman" w:hAnsi="Segoe UI" w:cs="Segoe UI"/>
          <w:color w:val="C00000"/>
          <w:sz w:val="24"/>
          <w:szCs w:val="24"/>
          <w:lang w:eastAsia="tr-TR"/>
        </w:rPr>
        <w:t xml:space="preserve"> komutları:</w:t>
      </w:r>
    </w:p>
    <w:p w14:paraId="06049537" w14:textId="79493BF5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--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Table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: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public.vb_hesap</w:t>
      </w:r>
      <w:proofErr w:type="spellEnd"/>
    </w:p>
    <w:p w14:paraId="533F6E01" w14:textId="3C468AD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-- DROP TABLE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public.vb_hesap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436BFC32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CREATE TABLE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public.vb_hesap</w:t>
      </w:r>
      <w:proofErr w:type="spellEnd"/>
    </w:p>
    <w:p w14:paraId="20B6F038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</w:t>
      </w:r>
    </w:p>
    <w:p w14:paraId="252A56F5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</w:t>
      </w:r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integer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NOT NULL DEFAULT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nextval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('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vb_hesap_hesap_id_seq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'::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regclass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),</w:t>
      </w:r>
    </w:p>
    <w:p w14:paraId="6456BAD6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kullanici</w:t>
      </w:r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_adi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character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varying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(30) COLLATE pg_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catalog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."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default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" NOT NULL,</w:t>
      </w:r>
    </w:p>
    <w:p w14:paraId="6E4A88AB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</w:t>
      </w:r>
      <w:proofErr w:type="spellStart"/>
      <w:proofErr w:type="gram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sifre</w:t>
      </w:r>
      <w:proofErr w:type="spellEnd"/>
      <w:proofErr w:type="gram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character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varying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(30) COLLATE pg_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catalog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."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default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" NOT NULL,</w:t>
      </w:r>
    </w:p>
    <w:p w14:paraId="3C69FBA9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CONSTRAINT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vb_hesap_pkey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PRIMARY KEY (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hesap_id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</w:t>
      </w:r>
    </w:p>
    <w:p w14:paraId="15B13544" w14:textId="6484D184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)</w:t>
      </w:r>
    </w:p>
    <w:p w14:paraId="3E88F281" w14:textId="5666AEA3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TABLESPACE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pg_default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26CC2165" w14:textId="7777777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ALTER TABLE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public.vb_hesap</w:t>
      </w:r>
      <w:proofErr w:type="spellEnd"/>
    </w:p>
    <w:p w14:paraId="56D93BFE" w14:textId="0029F411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sz w:val="24"/>
          <w:szCs w:val="24"/>
          <w:lang w:eastAsia="tr-TR"/>
        </w:rPr>
      </w:pPr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   OWNER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to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 xml:space="preserve"> </w:t>
      </w:r>
      <w:proofErr w:type="spellStart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postgres</w:t>
      </w:r>
      <w:proofErr w:type="spellEnd"/>
      <w:r w:rsidRPr="00BF25C8">
        <w:rPr>
          <w:rFonts w:ascii="Segoe UI" w:eastAsia="Times New Roman" w:hAnsi="Segoe UI" w:cs="Segoe UI"/>
          <w:sz w:val="24"/>
          <w:szCs w:val="24"/>
          <w:lang w:eastAsia="tr-TR"/>
        </w:rPr>
        <w:t>;</w:t>
      </w:r>
    </w:p>
    <w:p w14:paraId="2EA44242" w14:textId="07C73B16" w:rsidR="00BF25C8" w:rsidRPr="00BF25C8" w:rsidRDefault="00BF25C8" w:rsidP="00FF0506">
      <w:pPr>
        <w:shd w:val="clear" w:color="auto" w:fill="FFFFFF"/>
        <w:spacing w:before="60" w:after="100" w:afterAutospacing="1" w:line="240" w:lineRule="auto"/>
        <w:ind w:left="360" w:right="0"/>
        <w:rPr>
          <w:color w:val="C00000"/>
        </w:rPr>
      </w:pPr>
      <w:proofErr w:type="spellStart"/>
      <w:r w:rsidRPr="00BF25C8">
        <w:rPr>
          <w:color w:val="C00000"/>
        </w:rPr>
        <w:t>Vb_kargo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765FF500" w14:textId="3956D96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public.vb_kargo</w:t>
      </w:r>
      <w:proofErr w:type="spellEnd"/>
    </w:p>
    <w:p w14:paraId="6D79A280" w14:textId="53DF161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-- DROP TABLE </w:t>
      </w:r>
      <w:proofErr w:type="spellStart"/>
      <w:r>
        <w:t>public.vb_kargo</w:t>
      </w:r>
      <w:proofErr w:type="spellEnd"/>
      <w:r>
        <w:t>;</w:t>
      </w:r>
    </w:p>
    <w:p w14:paraId="6E5C0D1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CREATE TABLE </w:t>
      </w:r>
      <w:proofErr w:type="spellStart"/>
      <w:r>
        <w:t>public.vb_kargo</w:t>
      </w:r>
      <w:proofErr w:type="spellEnd"/>
    </w:p>
    <w:p w14:paraId="5C704B9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>(</w:t>
      </w:r>
    </w:p>
    <w:p w14:paraId="5B106D9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    </w:t>
      </w:r>
      <w:proofErr w:type="spellStart"/>
      <w:proofErr w:type="gramStart"/>
      <w:r>
        <w:t>kargo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vb_kargo_kargo_id_seq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70B1BAA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   </w:t>
      </w:r>
    </w:p>
    <w:p w14:paraId="204836BC" w14:textId="07A21950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lastRenderedPageBreak/>
        <w:t xml:space="preserve"> </w:t>
      </w:r>
      <w:proofErr w:type="gramStart"/>
      <w:r>
        <w:t>kargo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(40)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0D6882B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    </w:t>
      </w:r>
      <w:proofErr w:type="spellStart"/>
      <w:proofErr w:type="gramStart"/>
      <w:r>
        <w:t>ucret</w:t>
      </w:r>
      <w:proofErr w:type="spellEnd"/>
      <w:proofErr w:type="gramEnd"/>
      <w:r>
        <w:t xml:space="preserve"> </w:t>
      </w:r>
      <w:proofErr w:type="spellStart"/>
      <w:r>
        <w:t>numeric</w:t>
      </w:r>
      <w:proofErr w:type="spellEnd"/>
      <w:r>
        <w:t xml:space="preserve"> DEFAULT 0,</w:t>
      </w:r>
    </w:p>
    <w:p w14:paraId="7D6B9E10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    CONSTRAINT </w:t>
      </w:r>
      <w:proofErr w:type="spellStart"/>
      <w:r>
        <w:t>vb_kargo_pkey</w:t>
      </w:r>
      <w:proofErr w:type="spellEnd"/>
      <w:r>
        <w:t xml:space="preserve"> PRIMARY KEY (</w:t>
      </w:r>
      <w:proofErr w:type="spellStart"/>
      <w:r>
        <w:t>kargo_id</w:t>
      </w:r>
      <w:proofErr w:type="spellEnd"/>
      <w:r>
        <w:t>)</w:t>
      </w:r>
    </w:p>
    <w:p w14:paraId="07590DEE" w14:textId="305F49BF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>)</w:t>
      </w:r>
    </w:p>
    <w:p w14:paraId="5EAD7706" w14:textId="529CF29C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3FBC0B0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ALTER TABLE </w:t>
      </w:r>
      <w:proofErr w:type="spellStart"/>
      <w:r>
        <w:t>public.vb_kargo</w:t>
      </w:r>
      <w:proofErr w:type="spellEnd"/>
    </w:p>
    <w:p w14:paraId="175ADA37" w14:textId="2C00E4D0" w:rsidR="00BF25C8" w:rsidRDefault="00BF25C8" w:rsidP="00BF25C8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73BE83A3" w14:textId="16979599" w:rsidR="00BF25C8" w:rsidRPr="00BF25C8" w:rsidRDefault="00BF25C8" w:rsidP="00FF0506">
      <w:pPr>
        <w:shd w:val="clear" w:color="auto" w:fill="FFFFFF"/>
        <w:spacing w:before="60" w:after="100" w:afterAutospacing="1" w:line="240" w:lineRule="auto"/>
        <w:ind w:left="360" w:right="0"/>
        <w:rPr>
          <w:color w:val="C00000"/>
        </w:rPr>
      </w:pPr>
      <w:proofErr w:type="spellStart"/>
      <w:r w:rsidRPr="00BF25C8">
        <w:rPr>
          <w:color w:val="C00000"/>
        </w:rPr>
        <w:t>Vb_kategori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768261E4" w14:textId="2579A1EA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public.vb_kategori</w:t>
      </w:r>
      <w:proofErr w:type="spellEnd"/>
    </w:p>
    <w:p w14:paraId="29C15EE4" w14:textId="464549A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public.vb_kategori</w:t>
      </w:r>
      <w:proofErr w:type="spellEnd"/>
      <w:r>
        <w:t>;</w:t>
      </w:r>
    </w:p>
    <w:p w14:paraId="7A622532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public.vb_kategori</w:t>
      </w:r>
      <w:proofErr w:type="spellEnd"/>
    </w:p>
    <w:p w14:paraId="2239F43D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245B926B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kategori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vb_kategori_kategori_id_seq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680CC692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kategori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(80)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4D2AB59E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vb_kategori_pkey</w:t>
      </w:r>
      <w:proofErr w:type="spellEnd"/>
      <w:r>
        <w:t xml:space="preserve"> PRIMARY KEY (</w:t>
      </w:r>
      <w:proofErr w:type="spellStart"/>
      <w:r>
        <w:t>kategori_id</w:t>
      </w:r>
      <w:proofErr w:type="spellEnd"/>
      <w:r>
        <w:t>)</w:t>
      </w:r>
    </w:p>
    <w:p w14:paraId="0AA293F3" w14:textId="6B276C9F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558C99FD" w14:textId="627F119C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0DFC614B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public.vb_kategori</w:t>
      </w:r>
      <w:proofErr w:type="spellEnd"/>
    </w:p>
    <w:p w14:paraId="262D40AE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31172329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</w:p>
    <w:p w14:paraId="7EADEB83" w14:textId="3FD385A2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-- </w:t>
      </w:r>
      <w:proofErr w:type="spellStart"/>
      <w:r>
        <w:t>Trigger</w:t>
      </w:r>
      <w:proofErr w:type="spellEnd"/>
      <w:r>
        <w:t>: test2trigger</w:t>
      </w:r>
    </w:p>
    <w:p w14:paraId="7C91449A" w14:textId="07DBA8DA" w:rsidR="009209A3" w:rsidRPr="00291397" w:rsidRDefault="009209A3" w:rsidP="009209A3">
      <w:pPr>
        <w:shd w:val="clear" w:color="auto" w:fill="FFFFFF"/>
        <w:spacing w:before="60" w:after="100" w:afterAutospacing="1" w:line="240" w:lineRule="auto"/>
        <w:ind w:right="0"/>
        <w:rPr>
          <w:rFonts w:ascii="Calibri" w:hAnsi="Calibri" w:cs="Calibri"/>
        </w:rPr>
      </w:pPr>
      <w:r>
        <w:t xml:space="preserve">-- DROP TRIGGER test2trigger ON </w:t>
      </w:r>
      <w:proofErr w:type="spellStart"/>
      <w:r>
        <w:t>public.vb_kategori</w:t>
      </w:r>
      <w:proofErr w:type="spellEnd"/>
      <w:r>
        <w:t>;</w:t>
      </w:r>
    </w:p>
    <w:p w14:paraId="6C01B676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>CREATE TRIGGER test2trigger</w:t>
      </w:r>
    </w:p>
    <w:p w14:paraId="18C1CA13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AFTER INSERT</w:t>
      </w:r>
    </w:p>
    <w:p w14:paraId="5D720275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ON </w:t>
      </w:r>
      <w:proofErr w:type="spellStart"/>
      <w:r>
        <w:t>public.vb_kategori</w:t>
      </w:r>
      <w:proofErr w:type="spellEnd"/>
    </w:p>
    <w:p w14:paraId="79D52E3F" w14:textId="77777777" w:rsidR="009209A3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FOR EACH ROW</w:t>
      </w:r>
    </w:p>
    <w:p w14:paraId="7189061A" w14:textId="025C2EBC" w:rsidR="00BF25C8" w:rsidRDefault="009209A3" w:rsidP="009209A3">
      <w:pPr>
        <w:shd w:val="clear" w:color="auto" w:fill="FFFFFF"/>
        <w:spacing w:before="60" w:after="100" w:afterAutospacing="1" w:line="240" w:lineRule="auto"/>
        <w:ind w:right="0"/>
      </w:pPr>
      <w:r>
        <w:t xml:space="preserve">    EXECUTE FUNCTION public.test2();</w:t>
      </w:r>
    </w:p>
    <w:p w14:paraId="58BF71B0" w14:textId="5DDB3E12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Vb_kitap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7702C858" w14:textId="005D1C2A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</w:t>
      </w:r>
      <w:proofErr w:type="spellStart"/>
      <w:r w:rsidRPr="00291397">
        <w:t>Table</w:t>
      </w:r>
      <w:proofErr w:type="spellEnd"/>
      <w:r w:rsidRPr="00291397">
        <w:t xml:space="preserve">: </w:t>
      </w:r>
      <w:proofErr w:type="spellStart"/>
      <w:r w:rsidRPr="00291397">
        <w:t>public.vb_kitap</w:t>
      </w:r>
      <w:proofErr w:type="spellEnd"/>
    </w:p>
    <w:p w14:paraId="0983104B" w14:textId="3EF4938D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DROP TABLE </w:t>
      </w:r>
      <w:proofErr w:type="spellStart"/>
      <w:r w:rsidRPr="00291397">
        <w:t>public.vb_kitap</w:t>
      </w:r>
      <w:proofErr w:type="spellEnd"/>
      <w:r w:rsidRPr="00291397">
        <w:t>;</w:t>
      </w:r>
    </w:p>
    <w:p w14:paraId="0414BAA8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CREATE TABLE </w:t>
      </w:r>
      <w:proofErr w:type="spellStart"/>
      <w:r w:rsidRPr="00291397">
        <w:t>public.vb_kitap</w:t>
      </w:r>
      <w:proofErr w:type="spellEnd"/>
    </w:p>
    <w:p w14:paraId="2A49755B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>(</w:t>
      </w:r>
    </w:p>
    <w:p w14:paraId="5F27F1FC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kitap</w:t>
      </w:r>
      <w:proofErr w:type="gramEnd"/>
      <w:r w:rsidRPr="00291397">
        <w:t>_id</w:t>
      </w:r>
      <w:proofErr w:type="spellEnd"/>
      <w:r w:rsidRPr="00291397">
        <w:t xml:space="preserve"> </w:t>
      </w:r>
      <w:proofErr w:type="spellStart"/>
      <w:r w:rsidRPr="00291397">
        <w:t>integer</w:t>
      </w:r>
      <w:proofErr w:type="spellEnd"/>
      <w:r w:rsidRPr="00291397">
        <w:t xml:space="preserve"> NOT NULL DEFAULT </w:t>
      </w:r>
      <w:proofErr w:type="spellStart"/>
      <w:r w:rsidRPr="00291397">
        <w:t>nextval</w:t>
      </w:r>
      <w:proofErr w:type="spellEnd"/>
      <w:r w:rsidRPr="00291397">
        <w:t>('</w:t>
      </w:r>
      <w:proofErr w:type="spellStart"/>
      <w:r w:rsidRPr="00291397">
        <w:t>vb_kitap_kitap_id_seq</w:t>
      </w:r>
      <w:proofErr w:type="spellEnd"/>
      <w:r w:rsidRPr="00291397">
        <w:t>'::</w:t>
      </w:r>
      <w:proofErr w:type="spellStart"/>
      <w:r w:rsidRPr="00291397">
        <w:t>regclass</w:t>
      </w:r>
      <w:proofErr w:type="spellEnd"/>
      <w:r w:rsidRPr="00291397">
        <w:t>),</w:t>
      </w:r>
    </w:p>
    <w:p w14:paraId="1A7B26CB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kitap</w:t>
      </w:r>
      <w:proofErr w:type="gramEnd"/>
      <w:r w:rsidRPr="00291397">
        <w:t>_adi</w:t>
      </w:r>
      <w:proofErr w:type="spellEnd"/>
      <w:r w:rsidRPr="00291397">
        <w:t xml:space="preserve"> </w:t>
      </w:r>
      <w:proofErr w:type="spellStart"/>
      <w:r w:rsidRPr="00291397">
        <w:t>character</w:t>
      </w:r>
      <w:proofErr w:type="spellEnd"/>
      <w:r w:rsidRPr="00291397">
        <w:t xml:space="preserve"> </w:t>
      </w:r>
      <w:proofErr w:type="spellStart"/>
      <w:r w:rsidRPr="00291397">
        <w:t>varying</w:t>
      </w:r>
      <w:proofErr w:type="spellEnd"/>
      <w:r w:rsidRPr="00291397">
        <w:t>(50) COLLATE pg_</w:t>
      </w:r>
      <w:proofErr w:type="spellStart"/>
      <w:r w:rsidRPr="00291397">
        <w:t>catalog</w:t>
      </w:r>
      <w:proofErr w:type="spellEnd"/>
      <w:r w:rsidRPr="00291397">
        <w:t>."</w:t>
      </w:r>
      <w:proofErr w:type="spellStart"/>
      <w:r w:rsidRPr="00291397">
        <w:t>default</w:t>
      </w:r>
      <w:proofErr w:type="spellEnd"/>
      <w:r w:rsidRPr="00291397">
        <w:t>" NOT NULL,</w:t>
      </w:r>
    </w:p>
    <w:p w14:paraId="018BEFD9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alinan</w:t>
      </w:r>
      <w:proofErr w:type="gramEnd"/>
      <w:r w:rsidRPr="00291397">
        <w:t>_fiyat</w:t>
      </w:r>
      <w:proofErr w:type="spellEnd"/>
      <w:r w:rsidRPr="00291397">
        <w:t xml:space="preserve"> </w:t>
      </w:r>
      <w:proofErr w:type="spellStart"/>
      <w:r w:rsidRPr="00291397">
        <w:t>numeric</w:t>
      </w:r>
      <w:proofErr w:type="spellEnd"/>
      <w:r w:rsidRPr="00291397">
        <w:t xml:space="preserve"> DEFAULT 0,</w:t>
      </w:r>
    </w:p>
    <w:p w14:paraId="707D10DA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takas</w:t>
      </w:r>
      <w:proofErr w:type="gramEnd"/>
      <w:r w:rsidRPr="00291397">
        <w:t>_degeri</w:t>
      </w:r>
      <w:proofErr w:type="spellEnd"/>
      <w:r w:rsidRPr="00291397">
        <w:t xml:space="preserve"> </w:t>
      </w:r>
      <w:proofErr w:type="spellStart"/>
      <w:r w:rsidRPr="00291397">
        <w:t>numeric</w:t>
      </w:r>
      <w:proofErr w:type="spellEnd"/>
      <w:r w:rsidRPr="00291397">
        <w:t xml:space="preserve"> DEFAULT 0,</w:t>
      </w:r>
    </w:p>
    <w:p w14:paraId="08FC5DCE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yipranma</w:t>
      </w:r>
      <w:proofErr w:type="gramEnd"/>
      <w:r w:rsidRPr="00291397">
        <w:t>_orani</w:t>
      </w:r>
      <w:proofErr w:type="spellEnd"/>
      <w:r w:rsidRPr="00291397">
        <w:t xml:space="preserve"> </w:t>
      </w:r>
      <w:proofErr w:type="spellStart"/>
      <w:r w:rsidRPr="00291397">
        <w:t>integer</w:t>
      </w:r>
      <w:proofErr w:type="spellEnd"/>
      <w:r w:rsidRPr="00291397">
        <w:t>,</w:t>
      </w:r>
    </w:p>
    <w:p w14:paraId="54A76859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yasgrubu</w:t>
      </w:r>
      <w:proofErr w:type="spellEnd"/>
      <w:proofErr w:type="gramEnd"/>
      <w:r w:rsidRPr="00291397">
        <w:t xml:space="preserve"> </w:t>
      </w:r>
      <w:proofErr w:type="spellStart"/>
      <w:r w:rsidRPr="00291397">
        <w:t>character</w:t>
      </w:r>
      <w:proofErr w:type="spellEnd"/>
      <w:r w:rsidRPr="00291397">
        <w:t xml:space="preserve"> </w:t>
      </w:r>
      <w:proofErr w:type="spellStart"/>
      <w:r w:rsidRPr="00291397">
        <w:t>varying</w:t>
      </w:r>
      <w:proofErr w:type="spellEnd"/>
      <w:r w:rsidRPr="00291397">
        <w:t>(6) COLLATE pg_</w:t>
      </w:r>
      <w:proofErr w:type="spellStart"/>
      <w:r w:rsidRPr="00291397">
        <w:t>catalog</w:t>
      </w:r>
      <w:proofErr w:type="spellEnd"/>
      <w:r w:rsidRPr="00291397">
        <w:t>."</w:t>
      </w:r>
      <w:proofErr w:type="spellStart"/>
      <w:r w:rsidRPr="00291397">
        <w:t>default</w:t>
      </w:r>
      <w:proofErr w:type="spellEnd"/>
      <w:r w:rsidRPr="00291397">
        <w:t>" NOT NULL,</w:t>
      </w:r>
    </w:p>
    <w:p w14:paraId="355B073C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aciklama</w:t>
      </w:r>
      <w:proofErr w:type="spellEnd"/>
      <w:proofErr w:type="gramEnd"/>
      <w:r w:rsidRPr="00291397">
        <w:t xml:space="preserve"> </w:t>
      </w:r>
      <w:proofErr w:type="spellStart"/>
      <w:r w:rsidRPr="00291397">
        <w:t>character</w:t>
      </w:r>
      <w:proofErr w:type="spellEnd"/>
      <w:r w:rsidRPr="00291397">
        <w:t xml:space="preserve"> </w:t>
      </w:r>
      <w:proofErr w:type="spellStart"/>
      <w:r w:rsidRPr="00291397">
        <w:t>varying</w:t>
      </w:r>
      <w:proofErr w:type="spellEnd"/>
      <w:r w:rsidRPr="00291397">
        <w:t xml:space="preserve"> COLLATE pg_</w:t>
      </w:r>
      <w:proofErr w:type="spellStart"/>
      <w:r w:rsidRPr="00291397">
        <w:t>catalog</w:t>
      </w:r>
      <w:proofErr w:type="spellEnd"/>
      <w:r w:rsidRPr="00291397">
        <w:t>."</w:t>
      </w:r>
      <w:proofErr w:type="spellStart"/>
      <w:r w:rsidRPr="00291397">
        <w:t>default</w:t>
      </w:r>
      <w:proofErr w:type="spellEnd"/>
      <w:r w:rsidRPr="00291397">
        <w:t>",</w:t>
      </w:r>
    </w:p>
    <w:p w14:paraId="003147AA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</w:t>
      </w:r>
      <w:proofErr w:type="spellStart"/>
      <w:proofErr w:type="gramStart"/>
      <w:r w:rsidRPr="00291397">
        <w:t>yayinci</w:t>
      </w:r>
      <w:proofErr w:type="gramEnd"/>
      <w:r w:rsidRPr="00291397">
        <w:t>_id</w:t>
      </w:r>
      <w:proofErr w:type="spellEnd"/>
      <w:r w:rsidRPr="00291397">
        <w:t xml:space="preserve"> </w:t>
      </w:r>
      <w:proofErr w:type="spellStart"/>
      <w:r w:rsidRPr="00291397">
        <w:t>integer</w:t>
      </w:r>
      <w:proofErr w:type="spellEnd"/>
      <w:r w:rsidRPr="00291397">
        <w:t>,</w:t>
      </w:r>
    </w:p>
    <w:p w14:paraId="7D970771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lastRenderedPageBreak/>
        <w:t xml:space="preserve">    </w:t>
      </w:r>
      <w:proofErr w:type="spellStart"/>
      <w:proofErr w:type="gramStart"/>
      <w:r w:rsidRPr="00291397">
        <w:t>kullanici</w:t>
      </w:r>
      <w:proofErr w:type="gramEnd"/>
      <w:r w:rsidRPr="00291397">
        <w:t>_id</w:t>
      </w:r>
      <w:proofErr w:type="spellEnd"/>
      <w:r w:rsidRPr="00291397">
        <w:t xml:space="preserve"> </w:t>
      </w:r>
      <w:proofErr w:type="spellStart"/>
      <w:r w:rsidRPr="00291397">
        <w:t>integer</w:t>
      </w:r>
      <w:proofErr w:type="spellEnd"/>
      <w:r w:rsidRPr="00291397">
        <w:t>,</w:t>
      </w:r>
    </w:p>
    <w:p w14:paraId="26056D38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CONSTRAINT </w:t>
      </w:r>
      <w:proofErr w:type="spellStart"/>
      <w:r w:rsidRPr="00291397">
        <w:t>vb_kitap_pkey</w:t>
      </w:r>
      <w:proofErr w:type="spellEnd"/>
      <w:r w:rsidRPr="00291397">
        <w:t xml:space="preserve"> PRIMARY KEY (</w:t>
      </w:r>
      <w:proofErr w:type="spellStart"/>
      <w:r w:rsidRPr="00291397">
        <w:t>kitap_id</w:t>
      </w:r>
      <w:proofErr w:type="spellEnd"/>
      <w:r w:rsidRPr="00291397">
        <w:t>),</w:t>
      </w:r>
    </w:p>
    <w:p w14:paraId="393BC640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CONSTRAINT </w:t>
      </w:r>
      <w:proofErr w:type="spellStart"/>
      <w:r w:rsidRPr="00291397">
        <w:t>vb_kitap_kullanici_id_fkey</w:t>
      </w:r>
      <w:proofErr w:type="spellEnd"/>
      <w:r w:rsidRPr="00291397">
        <w:t xml:space="preserve"> FOREIGN KEY (</w:t>
      </w:r>
      <w:proofErr w:type="spellStart"/>
      <w:r w:rsidRPr="00291397">
        <w:t>kullanici_id</w:t>
      </w:r>
      <w:proofErr w:type="spellEnd"/>
      <w:r w:rsidRPr="00291397">
        <w:t>)</w:t>
      </w:r>
    </w:p>
    <w:p w14:paraId="453154F9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REFERENCES </w:t>
      </w:r>
      <w:proofErr w:type="spellStart"/>
      <w:r w:rsidRPr="00291397">
        <w:t>public.vb_kullanici</w:t>
      </w:r>
      <w:proofErr w:type="spellEnd"/>
      <w:r w:rsidRPr="00291397">
        <w:t xml:space="preserve"> (</w:t>
      </w:r>
      <w:proofErr w:type="spellStart"/>
      <w:r w:rsidRPr="00291397">
        <w:t>kullanici_id</w:t>
      </w:r>
      <w:proofErr w:type="spellEnd"/>
      <w:r w:rsidRPr="00291397">
        <w:t>) MATCH SIMPLE</w:t>
      </w:r>
    </w:p>
    <w:p w14:paraId="1095B87D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ON UPDATE NO ACTION</w:t>
      </w:r>
    </w:p>
    <w:p w14:paraId="5AD359B1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ON DELETE NO ACTION,</w:t>
      </w:r>
    </w:p>
    <w:p w14:paraId="7924C3AC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CONSTRAINT </w:t>
      </w:r>
      <w:proofErr w:type="spellStart"/>
      <w:r w:rsidRPr="00291397">
        <w:t>vb_kitap_yayinci_id_fkey</w:t>
      </w:r>
      <w:proofErr w:type="spellEnd"/>
      <w:r w:rsidRPr="00291397">
        <w:t xml:space="preserve"> FOREIGN KEY (</w:t>
      </w:r>
      <w:proofErr w:type="spellStart"/>
      <w:r w:rsidRPr="00291397">
        <w:t>yayinci_id</w:t>
      </w:r>
      <w:proofErr w:type="spellEnd"/>
      <w:r w:rsidRPr="00291397">
        <w:t>)</w:t>
      </w:r>
    </w:p>
    <w:p w14:paraId="12739EAA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REFERENCES </w:t>
      </w:r>
      <w:proofErr w:type="spellStart"/>
      <w:r w:rsidRPr="00291397">
        <w:t>public.vb_yayinci</w:t>
      </w:r>
      <w:proofErr w:type="spellEnd"/>
      <w:r w:rsidRPr="00291397">
        <w:t xml:space="preserve"> (</w:t>
      </w:r>
      <w:proofErr w:type="spellStart"/>
      <w:r w:rsidRPr="00291397">
        <w:t>yayinci_id</w:t>
      </w:r>
      <w:proofErr w:type="spellEnd"/>
      <w:r w:rsidRPr="00291397">
        <w:t>) MATCH SIMPLE</w:t>
      </w:r>
    </w:p>
    <w:p w14:paraId="789A98ED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ON UPDATE NO ACTION</w:t>
      </w:r>
    </w:p>
    <w:p w14:paraId="5DE9ACA3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    ON DELETE NO ACTION,</w:t>
      </w:r>
    </w:p>
    <w:p w14:paraId="6890E2D2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CONSTRAINT </w:t>
      </w:r>
      <w:proofErr w:type="spellStart"/>
      <w:r w:rsidRPr="00291397">
        <w:t>vb_kitap_yipranma_orani_check</w:t>
      </w:r>
      <w:proofErr w:type="spellEnd"/>
      <w:r w:rsidRPr="00291397">
        <w:t xml:space="preserve"> CHECK (</w:t>
      </w:r>
      <w:proofErr w:type="spellStart"/>
      <w:r w:rsidRPr="00291397">
        <w:t>yipranma_</w:t>
      </w:r>
      <w:proofErr w:type="gramStart"/>
      <w:r w:rsidRPr="00291397">
        <w:t>orani</w:t>
      </w:r>
      <w:proofErr w:type="spellEnd"/>
      <w:r w:rsidRPr="00291397">
        <w:t xml:space="preserve"> &gt;</w:t>
      </w:r>
      <w:proofErr w:type="gramEnd"/>
      <w:r w:rsidRPr="00291397">
        <w:t xml:space="preserve">= 1 AND </w:t>
      </w:r>
      <w:proofErr w:type="spellStart"/>
      <w:r w:rsidRPr="00291397">
        <w:t>yipranma_orani</w:t>
      </w:r>
      <w:proofErr w:type="spellEnd"/>
      <w:r w:rsidRPr="00291397">
        <w:t xml:space="preserve"> &lt;= 100)</w:t>
      </w:r>
    </w:p>
    <w:p w14:paraId="41906A82" w14:textId="7540A59F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>)</w:t>
      </w:r>
    </w:p>
    <w:p w14:paraId="7022E394" w14:textId="4C1EAEEF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TABLESPACE </w:t>
      </w:r>
      <w:proofErr w:type="spellStart"/>
      <w:r w:rsidRPr="00291397">
        <w:t>pg_default</w:t>
      </w:r>
      <w:proofErr w:type="spellEnd"/>
      <w:r w:rsidRPr="00291397">
        <w:t>;</w:t>
      </w:r>
    </w:p>
    <w:p w14:paraId="0581A14D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ALTER TABLE </w:t>
      </w:r>
      <w:proofErr w:type="spellStart"/>
      <w:r w:rsidRPr="00291397">
        <w:t>public.vb_kitap</w:t>
      </w:r>
      <w:proofErr w:type="spellEnd"/>
    </w:p>
    <w:p w14:paraId="30FDA6B1" w14:textId="5029EF80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OWNER </w:t>
      </w:r>
      <w:proofErr w:type="spellStart"/>
      <w:r w:rsidRPr="00291397">
        <w:t>to</w:t>
      </w:r>
      <w:proofErr w:type="spellEnd"/>
      <w:r w:rsidRPr="00291397">
        <w:t xml:space="preserve"> </w:t>
      </w:r>
      <w:proofErr w:type="spellStart"/>
      <w:r w:rsidRPr="00291397">
        <w:t>postgres</w:t>
      </w:r>
      <w:proofErr w:type="spellEnd"/>
      <w:r w:rsidRPr="00291397">
        <w:t>;</w:t>
      </w:r>
    </w:p>
    <w:p w14:paraId="655B2C7D" w14:textId="200AD3A0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</w:t>
      </w:r>
      <w:proofErr w:type="spellStart"/>
      <w:r w:rsidRPr="00291397">
        <w:t>Trigger</w:t>
      </w:r>
      <w:proofErr w:type="spellEnd"/>
      <w:r w:rsidRPr="00291397">
        <w:t xml:space="preserve">: </w:t>
      </w:r>
      <w:proofErr w:type="spellStart"/>
      <w:r w:rsidRPr="00291397">
        <w:t>testtrig</w:t>
      </w:r>
      <w:proofErr w:type="spellEnd"/>
    </w:p>
    <w:p w14:paraId="623162B5" w14:textId="5A657186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DROP TRIGGER </w:t>
      </w:r>
      <w:proofErr w:type="spellStart"/>
      <w:r w:rsidRPr="00291397">
        <w:t>testtrig</w:t>
      </w:r>
      <w:proofErr w:type="spellEnd"/>
      <w:r w:rsidRPr="00291397">
        <w:t xml:space="preserve"> ON </w:t>
      </w:r>
      <w:proofErr w:type="spellStart"/>
      <w:r w:rsidRPr="00291397">
        <w:t>public.vb_kitap</w:t>
      </w:r>
      <w:proofErr w:type="spellEnd"/>
      <w:r w:rsidRPr="00291397">
        <w:t>;</w:t>
      </w:r>
    </w:p>
    <w:p w14:paraId="1BA4A4FB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CREATE TRIGGER </w:t>
      </w:r>
      <w:proofErr w:type="spellStart"/>
      <w:r w:rsidRPr="00291397">
        <w:t>testtrig</w:t>
      </w:r>
      <w:proofErr w:type="spellEnd"/>
    </w:p>
    <w:p w14:paraId="1659E1E4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AFTER INSERT</w:t>
      </w:r>
    </w:p>
    <w:p w14:paraId="113B9DDB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ON </w:t>
      </w:r>
      <w:proofErr w:type="spellStart"/>
      <w:r w:rsidRPr="00291397">
        <w:t>public.vb_kitap</w:t>
      </w:r>
      <w:proofErr w:type="spellEnd"/>
    </w:p>
    <w:p w14:paraId="37238C9D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FOR EACH ROW</w:t>
      </w:r>
    </w:p>
    <w:p w14:paraId="5718DB04" w14:textId="00C0F7B4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lastRenderedPageBreak/>
        <w:t xml:space="preserve">    EXECUTE FUNCTION </w:t>
      </w:r>
      <w:proofErr w:type="spellStart"/>
      <w:r w:rsidRPr="00291397">
        <w:t>public.</w:t>
      </w:r>
      <w:proofErr w:type="gramStart"/>
      <w:r w:rsidRPr="00291397">
        <w:t>test</w:t>
      </w:r>
      <w:proofErr w:type="spellEnd"/>
      <w:r w:rsidRPr="00291397">
        <w:t>(</w:t>
      </w:r>
      <w:proofErr w:type="gramEnd"/>
      <w:r w:rsidRPr="00291397">
        <w:t>);</w:t>
      </w:r>
    </w:p>
    <w:p w14:paraId="1230E70A" w14:textId="05EB5596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</w:t>
      </w:r>
      <w:proofErr w:type="spellStart"/>
      <w:r w:rsidRPr="00291397">
        <w:t>Trigger</w:t>
      </w:r>
      <w:proofErr w:type="spellEnd"/>
      <w:r w:rsidRPr="00291397">
        <w:t xml:space="preserve">: </w:t>
      </w:r>
      <w:proofErr w:type="spellStart"/>
      <w:r w:rsidRPr="00291397">
        <w:t>testtrigger</w:t>
      </w:r>
      <w:proofErr w:type="spellEnd"/>
    </w:p>
    <w:p w14:paraId="45D5F431" w14:textId="303F20E1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-- DROP TRIGGER </w:t>
      </w:r>
      <w:proofErr w:type="spellStart"/>
      <w:r w:rsidRPr="00291397">
        <w:t>testtrigger</w:t>
      </w:r>
      <w:proofErr w:type="spellEnd"/>
      <w:r w:rsidRPr="00291397">
        <w:t xml:space="preserve"> ON </w:t>
      </w:r>
      <w:proofErr w:type="spellStart"/>
      <w:r w:rsidRPr="00291397">
        <w:t>public.vb_kitap</w:t>
      </w:r>
      <w:proofErr w:type="spellEnd"/>
      <w:r w:rsidRPr="00291397">
        <w:t>;</w:t>
      </w:r>
    </w:p>
    <w:p w14:paraId="3C05C5C1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CREATE TRIGGER </w:t>
      </w:r>
      <w:proofErr w:type="spellStart"/>
      <w:r w:rsidRPr="00291397">
        <w:t>testtrigger</w:t>
      </w:r>
      <w:proofErr w:type="spellEnd"/>
    </w:p>
    <w:p w14:paraId="448061AB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AFTER INSERT</w:t>
      </w:r>
    </w:p>
    <w:p w14:paraId="0C2FADD3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ON </w:t>
      </w:r>
      <w:proofErr w:type="spellStart"/>
      <w:r w:rsidRPr="00291397">
        <w:t>public.vb_kitap</w:t>
      </w:r>
      <w:proofErr w:type="spellEnd"/>
    </w:p>
    <w:p w14:paraId="1C2C1CD2" w14:textId="77777777" w:rsidR="00291397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FOR EACH ROW</w:t>
      </w:r>
    </w:p>
    <w:p w14:paraId="71BC497B" w14:textId="635A5B5C" w:rsidR="00BF25C8" w:rsidRPr="00291397" w:rsidRDefault="00291397" w:rsidP="00291397">
      <w:pPr>
        <w:shd w:val="clear" w:color="auto" w:fill="FFFFFF"/>
        <w:spacing w:before="60" w:after="100" w:afterAutospacing="1" w:line="240" w:lineRule="auto"/>
        <w:ind w:right="0"/>
      </w:pPr>
      <w:r w:rsidRPr="00291397">
        <w:t xml:space="preserve">    EXECUTE FUNCTION </w:t>
      </w:r>
      <w:proofErr w:type="spellStart"/>
      <w:r w:rsidRPr="00291397">
        <w:t>public.</w:t>
      </w:r>
      <w:proofErr w:type="gramStart"/>
      <w:r w:rsidRPr="00291397">
        <w:t>test</w:t>
      </w:r>
      <w:proofErr w:type="spellEnd"/>
      <w:r w:rsidRPr="00291397">
        <w:t>(</w:t>
      </w:r>
      <w:proofErr w:type="gramEnd"/>
      <w:r w:rsidRPr="00291397">
        <w:t>);</w:t>
      </w:r>
      <w:proofErr w:type="spellStart"/>
      <w:r w:rsidR="00BF25C8" w:rsidRPr="00291397">
        <w:t>Vb_kitap_puan</w:t>
      </w:r>
      <w:proofErr w:type="spellEnd"/>
      <w:r w:rsidR="00BF25C8" w:rsidRPr="00291397">
        <w:t xml:space="preserve"> </w:t>
      </w:r>
      <w:proofErr w:type="spellStart"/>
      <w:r w:rsidR="00BF25C8" w:rsidRPr="00291397">
        <w:t>sql</w:t>
      </w:r>
      <w:proofErr w:type="spellEnd"/>
      <w:r w:rsidR="00BF25C8" w:rsidRPr="00291397">
        <w:t xml:space="preserve"> komutları:</w:t>
      </w:r>
    </w:p>
    <w:p w14:paraId="06EDF14D" w14:textId="413D9F52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public.vb_kitap_puan</w:t>
      </w:r>
      <w:proofErr w:type="spellEnd"/>
    </w:p>
    <w:p w14:paraId="761E366E" w14:textId="010894B5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public.vb_kitap_puan</w:t>
      </w:r>
      <w:proofErr w:type="spellEnd"/>
      <w:r>
        <w:t>;</w:t>
      </w:r>
    </w:p>
    <w:p w14:paraId="001B121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public.vb_kitap_puan</w:t>
      </w:r>
      <w:proofErr w:type="spellEnd"/>
    </w:p>
    <w:p w14:paraId="29911CF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3F114D8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_puan_id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vb_kitap_puan_kitap_puan_id_seq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15D830C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puan</w:t>
      </w:r>
      <w:proofErr w:type="gram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21D4EC8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00820E5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kullanici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186E0F8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vb_kitap_puan_pkey</w:t>
      </w:r>
      <w:proofErr w:type="spellEnd"/>
      <w:r>
        <w:t xml:space="preserve"> PRIMARY KEY (</w:t>
      </w:r>
      <w:proofErr w:type="spellStart"/>
      <w:r>
        <w:t>kitap_puan_id</w:t>
      </w:r>
      <w:proofErr w:type="spellEnd"/>
      <w:r>
        <w:t>),</w:t>
      </w:r>
    </w:p>
    <w:p w14:paraId="51559C2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vb_kitap_puan_kitap_id_fkey</w:t>
      </w:r>
      <w:proofErr w:type="spellEnd"/>
      <w:r>
        <w:t xml:space="preserve"> FOREIGN KEY (</w:t>
      </w:r>
      <w:proofErr w:type="spellStart"/>
      <w:r>
        <w:t>kitap_id</w:t>
      </w:r>
      <w:proofErr w:type="spellEnd"/>
      <w:r>
        <w:t>)</w:t>
      </w:r>
    </w:p>
    <w:p w14:paraId="5C549D2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public.vb_kitap</w:t>
      </w:r>
      <w:proofErr w:type="spellEnd"/>
      <w:r>
        <w:t xml:space="preserve"> (</w:t>
      </w:r>
      <w:proofErr w:type="spellStart"/>
      <w:r>
        <w:t>kitap_id</w:t>
      </w:r>
      <w:proofErr w:type="spellEnd"/>
      <w:r>
        <w:t>) MATCH SIMPLE</w:t>
      </w:r>
    </w:p>
    <w:p w14:paraId="351D076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35B1E36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046D5F8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CONSTRAINT </w:t>
      </w:r>
      <w:proofErr w:type="spellStart"/>
      <w:r>
        <w:t>vb_kitap_puan_kullanici_id_fkey</w:t>
      </w:r>
      <w:proofErr w:type="spellEnd"/>
      <w:r>
        <w:t xml:space="preserve"> FOREIGN KEY (</w:t>
      </w:r>
      <w:proofErr w:type="spellStart"/>
      <w:r>
        <w:t>kullanici_id</w:t>
      </w:r>
      <w:proofErr w:type="spellEnd"/>
      <w:r>
        <w:t>)</w:t>
      </w:r>
    </w:p>
    <w:p w14:paraId="72F67C9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751739D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1713174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5270790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vb_kitap_puan_puan_check</w:t>
      </w:r>
      <w:proofErr w:type="spellEnd"/>
      <w:r>
        <w:t xml:space="preserve"> CHECK (</w:t>
      </w:r>
      <w:proofErr w:type="gramStart"/>
      <w:r>
        <w:t>puan &gt;</w:t>
      </w:r>
      <w:proofErr w:type="gramEnd"/>
      <w:r>
        <w:t>= 1 AND puan &lt;= 10)</w:t>
      </w:r>
    </w:p>
    <w:p w14:paraId="04447196" w14:textId="10EA06D1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612CDE1E" w14:textId="7D144C4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1151FE5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public.vb_kitap_puan</w:t>
      </w:r>
      <w:proofErr w:type="spellEnd"/>
    </w:p>
    <w:p w14:paraId="05C63F14" w14:textId="7415F623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099090DB" w14:textId="1D0D3647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Vb_kitap_resim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0045FEFD" w14:textId="5E831E0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public.vb_kitap_resim</w:t>
      </w:r>
      <w:proofErr w:type="spellEnd"/>
    </w:p>
    <w:p w14:paraId="64C004B7" w14:textId="6723B9A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public.vb_kitap_resim</w:t>
      </w:r>
      <w:proofErr w:type="spellEnd"/>
      <w:r>
        <w:t>;</w:t>
      </w:r>
    </w:p>
    <w:p w14:paraId="3581CA1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public.vb_kitap_resim</w:t>
      </w:r>
      <w:proofErr w:type="spellEnd"/>
    </w:p>
    <w:p w14:paraId="4F337A3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04E4C5A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_resim_id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vb_kitap_resim_kitap_resim_id_seq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5780906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resim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(50)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7A30CAB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3CDD754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vb_kitap_resim_pkey</w:t>
      </w:r>
      <w:proofErr w:type="spellEnd"/>
      <w:r>
        <w:t xml:space="preserve"> PRIMARY KEY (</w:t>
      </w:r>
      <w:proofErr w:type="spellStart"/>
      <w:r>
        <w:t>kitap_resim_id</w:t>
      </w:r>
      <w:proofErr w:type="spellEnd"/>
      <w:r>
        <w:t>),</w:t>
      </w:r>
    </w:p>
    <w:p w14:paraId="16E99BA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vb_kitap_resim_kitap_id_fkey</w:t>
      </w:r>
      <w:proofErr w:type="spellEnd"/>
      <w:r>
        <w:t xml:space="preserve"> FOREIGN KEY (</w:t>
      </w:r>
      <w:proofErr w:type="spellStart"/>
      <w:r>
        <w:t>kitap_id</w:t>
      </w:r>
      <w:proofErr w:type="spellEnd"/>
      <w:r>
        <w:t>)</w:t>
      </w:r>
    </w:p>
    <w:p w14:paraId="1B064F7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public.vb_kitap</w:t>
      </w:r>
      <w:proofErr w:type="spellEnd"/>
      <w:r>
        <w:t xml:space="preserve"> (</w:t>
      </w:r>
      <w:proofErr w:type="spellStart"/>
      <w:r>
        <w:t>kitap_id</w:t>
      </w:r>
      <w:proofErr w:type="spellEnd"/>
      <w:r>
        <w:t>) MATCH SIMPLE</w:t>
      </w:r>
    </w:p>
    <w:p w14:paraId="5C230EE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    ON UPDATE NO ACTION</w:t>
      </w:r>
    </w:p>
    <w:p w14:paraId="47FF6DC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276E74E2" w14:textId="6095FD9A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74F8DD84" w14:textId="752EF72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0A57108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public.vb_kitap_resim</w:t>
      </w:r>
      <w:proofErr w:type="spellEnd"/>
    </w:p>
    <w:p w14:paraId="1EE7F186" w14:textId="25CC76D3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2FF7469C" w14:textId="45CC0EA2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Vb_kitap_yorum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63629963" w14:textId="6D3B9158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public.vb_kitap_yorum</w:t>
      </w:r>
      <w:proofErr w:type="spellEnd"/>
    </w:p>
    <w:p w14:paraId="0BB2D794" w14:textId="2143C24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public.vb_kitap_yorum</w:t>
      </w:r>
      <w:proofErr w:type="spellEnd"/>
      <w:r>
        <w:t>;</w:t>
      </w:r>
    </w:p>
    <w:p w14:paraId="670505A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public.vb_kitap_yorum</w:t>
      </w:r>
      <w:proofErr w:type="spellEnd"/>
    </w:p>
    <w:p w14:paraId="46B7D7E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15E27DC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_yorum_id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vb_kitap_yorum_kitap_yorum_id_seq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2D00125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yorum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",</w:t>
      </w:r>
    </w:p>
    <w:p w14:paraId="76CD2FC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38AFF09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kullanici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50AE9DC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vb_kitap_yorum_pkey</w:t>
      </w:r>
      <w:proofErr w:type="spellEnd"/>
      <w:r>
        <w:t xml:space="preserve"> PRIMARY KEY (</w:t>
      </w:r>
      <w:proofErr w:type="spellStart"/>
      <w:r>
        <w:t>kitap_yorum_id</w:t>
      </w:r>
      <w:proofErr w:type="spellEnd"/>
      <w:r>
        <w:t>),</w:t>
      </w:r>
    </w:p>
    <w:p w14:paraId="55E71CC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vb_kitap_yorum_kitap_id_fkey</w:t>
      </w:r>
      <w:proofErr w:type="spellEnd"/>
      <w:r>
        <w:t xml:space="preserve"> FOREIGN KEY (</w:t>
      </w:r>
      <w:proofErr w:type="spellStart"/>
      <w:r>
        <w:t>kitap_id</w:t>
      </w:r>
      <w:proofErr w:type="spellEnd"/>
      <w:r>
        <w:t>)</w:t>
      </w:r>
    </w:p>
    <w:p w14:paraId="1E48D1F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public.vb_kitap</w:t>
      </w:r>
      <w:proofErr w:type="spellEnd"/>
      <w:r>
        <w:t xml:space="preserve"> (</w:t>
      </w:r>
      <w:proofErr w:type="spellStart"/>
      <w:r>
        <w:t>kitap_id</w:t>
      </w:r>
      <w:proofErr w:type="spellEnd"/>
      <w:r>
        <w:t>) MATCH SIMPLE</w:t>
      </w:r>
    </w:p>
    <w:p w14:paraId="6AAAF2D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3B33690A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3E51884A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CONSTRAINT </w:t>
      </w:r>
      <w:proofErr w:type="spellStart"/>
      <w:r>
        <w:t>vb_kitap_yorum_kullanici_id_fkey</w:t>
      </w:r>
      <w:proofErr w:type="spellEnd"/>
      <w:r>
        <w:t xml:space="preserve"> FOREIGN KEY (</w:t>
      </w:r>
      <w:proofErr w:type="spellStart"/>
      <w:r>
        <w:t>kullanici_id</w:t>
      </w:r>
      <w:proofErr w:type="spellEnd"/>
      <w:r>
        <w:t>)</w:t>
      </w:r>
    </w:p>
    <w:p w14:paraId="58E648B0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157F5E8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525B468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234123C5" w14:textId="3F80C11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232C6143" w14:textId="497C31AC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789BFE0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public.vb_kitap_yorum</w:t>
      </w:r>
      <w:proofErr w:type="spellEnd"/>
    </w:p>
    <w:p w14:paraId="405A2B74" w14:textId="3C8A74AB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26AA8E27" w14:textId="5B62138B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Vb_kitaptokategori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2470D8E0" w14:textId="20347692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public.vb_kitaptokategori</w:t>
      </w:r>
      <w:proofErr w:type="spellEnd"/>
    </w:p>
    <w:p w14:paraId="7002C7E3" w14:textId="5E3B3386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public.vb_kitaptokategori</w:t>
      </w:r>
      <w:proofErr w:type="spellEnd"/>
      <w:r>
        <w:t>;</w:t>
      </w:r>
    </w:p>
    <w:p w14:paraId="35BB402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public.vb_kitaptokategori</w:t>
      </w:r>
      <w:proofErr w:type="spellEnd"/>
    </w:p>
    <w:p w14:paraId="6B991F90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6C5CB9C4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id</w:t>
      </w:r>
      <w:proofErr w:type="spellEnd"/>
      <w:proofErr w:type="gram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vb_kitaptokategori_id_seq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3C4F881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5225C0B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kategori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0D5FE45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vb_kitaptokategori_pkey</w:t>
      </w:r>
      <w:proofErr w:type="spellEnd"/>
      <w:r>
        <w:t xml:space="preserve"> PRIMARY KEY (</w:t>
      </w:r>
      <w:proofErr w:type="spellStart"/>
      <w:r>
        <w:t>id</w:t>
      </w:r>
      <w:proofErr w:type="spellEnd"/>
      <w:r>
        <w:t>),</w:t>
      </w:r>
    </w:p>
    <w:p w14:paraId="32C76A4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vb_kitaptokategori_kategori_id_fkey</w:t>
      </w:r>
      <w:proofErr w:type="spellEnd"/>
      <w:r>
        <w:t xml:space="preserve"> FOREIGN KEY (</w:t>
      </w:r>
      <w:proofErr w:type="spellStart"/>
      <w:r>
        <w:t>kategori_id</w:t>
      </w:r>
      <w:proofErr w:type="spellEnd"/>
      <w:r>
        <w:t>)</w:t>
      </w:r>
    </w:p>
    <w:p w14:paraId="2744A74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public.vb_kategori</w:t>
      </w:r>
      <w:proofErr w:type="spellEnd"/>
      <w:r>
        <w:t xml:space="preserve"> (</w:t>
      </w:r>
      <w:proofErr w:type="spellStart"/>
      <w:r>
        <w:t>kategori_id</w:t>
      </w:r>
      <w:proofErr w:type="spellEnd"/>
      <w:r>
        <w:t>) MATCH SIMPLE</w:t>
      </w:r>
    </w:p>
    <w:p w14:paraId="0FD2B400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21502FF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    ON DELETE NO ACTION,</w:t>
      </w:r>
    </w:p>
    <w:p w14:paraId="1C4D6AB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vb_kitaptokategori_kitap_id_fkey</w:t>
      </w:r>
      <w:proofErr w:type="spellEnd"/>
      <w:r>
        <w:t xml:space="preserve"> FOREIGN KEY (</w:t>
      </w:r>
      <w:proofErr w:type="spellStart"/>
      <w:r>
        <w:t>kitap_id</w:t>
      </w:r>
      <w:proofErr w:type="spellEnd"/>
      <w:r>
        <w:t>)</w:t>
      </w:r>
    </w:p>
    <w:p w14:paraId="61034FE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public.vb_kitap</w:t>
      </w:r>
      <w:proofErr w:type="spellEnd"/>
      <w:r>
        <w:t xml:space="preserve"> (</w:t>
      </w:r>
      <w:proofErr w:type="spellStart"/>
      <w:r>
        <w:t>kitap_id</w:t>
      </w:r>
      <w:proofErr w:type="spellEnd"/>
      <w:r>
        <w:t>) MATCH SIMPLE</w:t>
      </w:r>
    </w:p>
    <w:p w14:paraId="571D734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1FDCA8F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219BE5AB" w14:textId="2ABA2F84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034C000B" w14:textId="43BDAA4D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15AA6AD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public.vb_kitaptokategori</w:t>
      </w:r>
      <w:proofErr w:type="spellEnd"/>
    </w:p>
    <w:p w14:paraId="5C94B062" w14:textId="17B57F2E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28DCCDC5" w14:textId="6F1CA5B0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Vb_kullanici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01C4D3AC" w14:textId="5AD71B59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public.vb_kullanici</w:t>
      </w:r>
      <w:proofErr w:type="spellEnd"/>
    </w:p>
    <w:p w14:paraId="4B7B712F" w14:textId="09410DA3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public.vb_kullanici</w:t>
      </w:r>
      <w:proofErr w:type="spellEnd"/>
      <w:r>
        <w:t>;</w:t>
      </w:r>
    </w:p>
    <w:p w14:paraId="59B1EFF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public.vb_kullanici</w:t>
      </w:r>
      <w:proofErr w:type="spellEnd"/>
    </w:p>
    <w:p w14:paraId="1A4FB30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7E947E7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kullanici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vb_kullanici_kullanici_id_seq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21C39FE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adi</w:t>
      </w:r>
      <w:proofErr w:type="gramEnd"/>
      <w:r>
        <w:t>_soyadi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(50)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68DA154A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email</w:t>
      </w:r>
      <w:proofErr w:type="spellEnd"/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(40)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116FB6D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telefon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(11)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05C517D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tc</w:t>
      </w:r>
      <w:proofErr w:type="gramEnd"/>
      <w:r>
        <w:t>_no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(11)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75314C0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</w:t>
      </w:r>
      <w:proofErr w:type="gramStart"/>
      <w:r>
        <w:t>adres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",</w:t>
      </w:r>
    </w:p>
    <w:p w14:paraId="7F3DB094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hesap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7CAC257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vb_kullanici_pkey</w:t>
      </w:r>
      <w:proofErr w:type="spellEnd"/>
      <w:r>
        <w:t xml:space="preserve"> PRIMARY KEY (</w:t>
      </w:r>
      <w:proofErr w:type="spellStart"/>
      <w:r>
        <w:t>kullanici_id</w:t>
      </w:r>
      <w:proofErr w:type="spellEnd"/>
      <w:r>
        <w:t>),</w:t>
      </w:r>
    </w:p>
    <w:p w14:paraId="7325F7E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vb_kullanici_hesap_id_fkey</w:t>
      </w:r>
      <w:proofErr w:type="spellEnd"/>
      <w:r>
        <w:t xml:space="preserve"> FOREIGN KEY (</w:t>
      </w:r>
      <w:proofErr w:type="spellStart"/>
      <w:r>
        <w:t>hesap_id</w:t>
      </w:r>
      <w:proofErr w:type="spellEnd"/>
      <w:r>
        <w:t>)</w:t>
      </w:r>
    </w:p>
    <w:p w14:paraId="12A4699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public.vb_hesap</w:t>
      </w:r>
      <w:proofErr w:type="spellEnd"/>
      <w:r>
        <w:t xml:space="preserve"> (</w:t>
      </w:r>
      <w:proofErr w:type="spellStart"/>
      <w:r>
        <w:t>hesap_id</w:t>
      </w:r>
      <w:proofErr w:type="spellEnd"/>
      <w:r>
        <w:t>) MATCH SIMPLE</w:t>
      </w:r>
    </w:p>
    <w:p w14:paraId="48742F8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2C51490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4941EF63" w14:textId="772A3751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159F512A" w14:textId="1FB4D3B3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1BF9693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public.vb_kullanici</w:t>
      </w:r>
      <w:proofErr w:type="spellEnd"/>
    </w:p>
    <w:p w14:paraId="390D3B90" w14:textId="29990E98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6FD1B3E8" w14:textId="7A704570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Vb_mesaj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29CB5F73" w14:textId="6AADC6EB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public.vb_mesaj</w:t>
      </w:r>
      <w:proofErr w:type="spellEnd"/>
    </w:p>
    <w:p w14:paraId="40C4B0CE" w14:textId="27B50D00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public.vb_mesaj</w:t>
      </w:r>
      <w:proofErr w:type="spellEnd"/>
      <w:r>
        <w:t>;</w:t>
      </w:r>
    </w:p>
    <w:p w14:paraId="54BFB6C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public.vb_mesaj</w:t>
      </w:r>
      <w:proofErr w:type="spellEnd"/>
    </w:p>
    <w:p w14:paraId="59D32E34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15A0792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mid</w:t>
      </w:r>
      <w:proofErr w:type="spellEnd"/>
      <w:proofErr w:type="gram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vb_mesaj_mid_seq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4854951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gonderen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6FE8C84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alan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50594B9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vb_mesaj_pkey</w:t>
      </w:r>
      <w:proofErr w:type="spellEnd"/>
      <w:r>
        <w:t xml:space="preserve"> PRIMARY KEY (</w:t>
      </w:r>
      <w:proofErr w:type="spellStart"/>
      <w:r>
        <w:t>mid</w:t>
      </w:r>
      <w:proofErr w:type="spellEnd"/>
      <w:r>
        <w:t>),</w:t>
      </w:r>
    </w:p>
    <w:p w14:paraId="0CB52E5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vb_mesaj_alan_id_fkey</w:t>
      </w:r>
      <w:proofErr w:type="spellEnd"/>
      <w:r>
        <w:t xml:space="preserve"> FOREIGN KEY (</w:t>
      </w:r>
      <w:proofErr w:type="spellStart"/>
      <w:r>
        <w:t>alan_id</w:t>
      </w:r>
      <w:proofErr w:type="spellEnd"/>
      <w:r>
        <w:t>)</w:t>
      </w:r>
    </w:p>
    <w:p w14:paraId="1DBF23E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48D066F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7E0C32E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350ABCB0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vb_mesaj_gonderen_id_fkey</w:t>
      </w:r>
      <w:proofErr w:type="spellEnd"/>
      <w:r>
        <w:t xml:space="preserve"> FOREIGN KEY (</w:t>
      </w:r>
      <w:proofErr w:type="spellStart"/>
      <w:r>
        <w:t>gonderen_id</w:t>
      </w:r>
      <w:proofErr w:type="spellEnd"/>
      <w:r>
        <w:t>)</w:t>
      </w:r>
    </w:p>
    <w:p w14:paraId="77F578E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1F2B8B3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64885C1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0575B77B" w14:textId="67C0747E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4F325CDA" w14:textId="5D41E82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5A20E6C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public.vb_mesaj</w:t>
      </w:r>
      <w:proofErr w:type="spellEnd"/>
    </w:p>
    <w:p w14:paraId="4024C8BB" w14:textId="44740CF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33222FAE" w14:textId="75CA7413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Vb_mesaj_konusma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7F50996A" w14:textId="32911BEE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public.vb_mesaj_konusma</w:t>
      </w:r>
      <w:proofErr w:type="spellEnd"/>
    </w:p>
    <w:p w14:paraId="5DAE6495" w14:textId="03E9449E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public.vb_mesaj_konusma</w:t>
      </w:r>
      <w:proofErr w:type="spellEnd"/>
      <w:r>
        <w:t>;</w:t>
      </w:r>
    </w:p>
    <w:p w14:paraId="0655926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public.vb_mesaj_konusma</w:t>
      </w:r>
      <w:proofErr w:type="spellEnd"/>
    </w:p>
    <w:p w14:paraId="1BDD5C7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163046A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mesaj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vb_mesaj_konusma_mesaj_id_seq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551321D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mesaj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5A066FFA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mesaj</w:t>
      </w:r>
      <w:proofErr w:type="gramEnd"/>
      <w:r>
        <w:t>_zamani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time </w:t>
      </w:r>
      <w:proofErr w:type="spellStart"/>
      <w:r>
        <w:t>zone</w:t>
      </w:r>
      <w:proofErr w:type="spellEnd"/>
      <w:r>
        <w:t xml:space="preserve"> DEFAULT CURRENT_DATE,</w:t>
      </w:r>
    </w:p>
    <w:p w14:paraId="4402A41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m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345E9B4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</w:t>
      </w:r>
      <w:proofErr w:type="gramStart"/>
      <w:r>
        <w:t>ileten</w:t>
      </w:r>
      <w:proofErr w:type="gram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2C784CE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vb_mesaj_konusma_pkey</w:t>
      </w:r>
      <w:proofErr w:type="spellEnd"/>
      <w:r>
        <w:t xml:space="preserve"> PRIMARY KEY (</w:t>
      </w:r>
      <w:proofErr w:type="spellStart"/>
      <w:r>
        <w:t>mesaj_id</w:t>
      </w:r>
      <w:proofErr w:type="spellEnd"/>
      <w:r>
        <w:t>),</w:t>
      </w:r>
    </w:p>
    <w:p w14:paraId="1E2B571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vb_mesaj_konusma_m_id_fkey</w:t>
      </w:r>
      <w:proofErr w:type="spellEnd"/>
      <w:r>
        <w:t xml:space="preserve"> FOREIGN KEY (</w:t>
      </w:r>
      <w:proofErr w:type="spellStart"/>
      <w:r>
        <w:t>m_id</w:t>
      </w:r>
      <w:proofErr w:type="spellEnd"/>
      <w:r>
        <w:t>)</w:t>
      </w:r>
    </w:p>
    <w:p w14:paraId="7FB9F6E2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public.vb_mesaj</w:t>
      </w:r>
      <w:proofErr w:type="spellEnd"/>
      <w:r>
        <w:t xml:space="preserve"> (</w:t>
      </w:r>
      <w:proofErr w:type="spellStart"/>
      <w:r>
        <w:t>mid</w:t>
      </w:r>
      <w:proofErr w:type="spellEnd"/>
      <w:r>
        <w:t>) MATCH SIMPLE</w:t>
      </w:r>
    </w:p>
    <w:p w14:paraId="1C4125E7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0A57D4AE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5CB8AC7F" w14:textId="26FA1BFF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299DEC31" w14:textId="086B7C5E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2A7ADDAF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public.vb_mesaj_konusma</w:t>
      </w:r>
      <w:proofErr w:type="spellEnd"/>
    </w:p>
    <w:p w14:paraId="72D3E892" w14:textId="1E8ECAB0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67027FAD" w14:textId="073EA221" w:rsidR="00BF25C8" w:rsidRPr="00BF25C8" w:rsidRDefault="00BF25C8" w:rsidP="00BF25C8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BF25C8">
        <w:rPr>
          <w:color w:val="C00000"/>
        </w:rPr>
        <w:t>Vb_takas</w:t>
      </w:r>
      <w:proofErr w:type="spellEnd"/>
      <w:r w:rsidRPr="00BF25C8">
        <w:rPr>
          <w:color w:val="C00000"/>
        </w:rPr>
        <w:t xml:space="preserve"> </w:t>
      </w:r>
      <w:proofErr w:type="spellStart"/>
      <w:r w:rsidRPr="00BF25C8">
        <w:rPr>
          <w:color w:val="C00000"/>
        </w:rPr>
        <w:t>sql</w:t>
      </w:r>
      <w:proofErr w:type="spellEnd"/>
      <w:r w:rsidRPr="00BF25C8">
        <w:rPr>
          <w:color w:val="C00000"/>
        </w:rPr>
        <w:t xml:space="preserve"> komutları:</w:t>
      </w:r>
    </w:p>
    <w:p w14:paraId="1B6BEF8D" w14:textId="55055AB0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public.vb_takas</w:t>
      </w:r>
      <w:proofErr w:type="spellEnd"/>
    </w:p>
    <w:p w14:paraId="089EDBB7" w14:textId="4974E269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public.vb_takas</w:t>
      </w:r>
      <w:proofErr w:type="spellEnd"/>
      <w:r>
        <w:t>;</w:t>
      </w:r>
    </w:p>
    <w:p w14:paraId="515FA776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public.vb_takas</w:t>
      </w:r>
      <w:proofErr w:type="spellEnd"/>
    </w:p>
    <w:p w14:paraId="5DA84B9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1C696F2C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takas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vb_takas_takas_id_seq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13DABA1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kabul</w:t>
      </w:r>
      <w:proofErr w:type="gramEnd"/>
      <w:r>
        <w:t>_tarihi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time </w:t>
      </w:r>
      <w:proofErr w:type="spellStart"/>
      <w:r>
        <w:t>zone</w:t>
      </w:r>
      <w:proofErr w:type="spellEnd"/>
      <w:r>
        <w:t xml:space="preserve"> DEFAULT CURRENT_DATE,</w:t>
      </w:r>
    </w:p>
    <w:p w14:paraId="492296D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teslim</w:t>
      </w:r>
      <w:proofErr w:type="gramEnd"/>
      <w:r>
        <w:t>_alan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(60)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",</w:t>
      </w:r>
    </w:p>
    <w:p w14:paraId="4F00B72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teslim</w:t>
      </w:r>
      <w:proofErr w:type="gramEnd"/>
      <w:r>
        <w:t>_tarihi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time </w:t>
      </w:r>
      <w:proofErr w:type="spellStart"/>
      <w:r>
        <w:t>zone</w:t>
      </w:r>
      <w:proofErr w:type="spellEnd"/>
      <w:r>
        <w:t>,</w:t>
      </w:r>
    </w:p>
    <w:p w14:paraId="69801EB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kargo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73279631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teklif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50B9C0B9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CONSTRAINT </w:t>
      </w:r>
      <w:proofErr w:type="spellStart"/>
      <w:r>
        <w:t>vb_takas_pkey</w:t>
      </w:r>
      <w:proofErr w:type="spellEnd"/>
      <w:r>
        <w:t xml:space="preserve"> PRIMARY KEY (</w:t>
      </w:r>
      <w:proofErr w:type="spellStart"/>
      <w:r>
        <w:t>takas_id</w:t>
      </w:r>
      <w:proofErr w:type="spellEnd"/>
      <w:r>
        <w:t>),</w:t>
      </w:r>
    </w:p>
    <w:p w14:paraId="01235AD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vb_takas_teklif_id_key</w:t>
      </w:r>
      <w:proofErr w:type="spellEnd"/>
      <w:r>
        <w:t xml:space="preserve"> UNIQUE (</w:t>
      </w:r>
      <w:proofErr w:type="spellStart"/>
      <w:r>
        <w:t>teklif_id</w:t>
      </w:r>
      <w:proofErr w:type="spellEnd"/>
      <w:r>
        <w:t>),</w:t>
      </w:r>
    </w:p>
    <w:p w14:paraId="4460B79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vb_takas_kargo_id_fkey</w:t>
      </w:r>
      <w:proofErr w:type="spellEnd"/>
      <w:r>
        <w:t xml:space="preserve"> FOREIGN KEY (</w:t>
      </w:r>
      <w:proofErr w:type="spellStart"/>
      <w:r>
        <w:t>kargo_id</w:t>
      </w:r>
      <w:proofErr w:type="spellEnd"/>
      <w:r>
        <w:t>)</w:t>
      </w:r>
    </w:p>
    <w:p w14:paraId="4D6FA1ED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public.vb_kargo</w:t>
      </w:r>
      <w:proofErr w:type="spellEnd"/>
      <w:r>
        <w:t xml:space="preserve"> (</w:t>
      </w:r>
      <w:proofErr w:type="spellStart"/>
      <w:r>
        <w:t>kargo_id</w:t>
      </w:r>
      <w:proofErr w:type="spellEnd"/>
      <w:r>
        <w:t>) MATCH SIMPLE</w:t>
      </w:r>
    </w:p>
    <w:p w14:paraId="4EA3DB63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7F243A14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2BD51EA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vb_takas_teklif_id_fkey</w:t>
      </w:r>
      <w:proofErr w:type="spellEnd"/>
      <w:r>
        <w:t xml:space="preserve"> FOREIGN KEY (</w:t>
      </w:r>
      <w:proofErr w:type="spellStart"/>
      <w:r>
        <w:t>teklif_id</w:t>
      </w:r>
      <w:proofErr w:type="spellEnd"/>
      <w:r>
        <w:t>)</w:t>
      </w:r>
    </w:p>
    <w:p w14:paraId="2A05E39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public.vb_teklif</w:t>
      </w:r>
      <w:proofErr w:type="spellEnd"/>
      <w:r>
        <w:t xml:space="preserve"> (</w:t>
      </w:r>
      <w:proofErr w:type="spellStart"/>
      <w:r>
        <w:t>teklif_id</w:t>
      </w:r>
      <w:proofErr w:type="spellEnd"/>
      <w:r>
        <w:t>) MATCH SIMPLE</w:t>
      </w:r>
    </w:p>
    <w:p w14:paraId="3EF888B8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5FA1E085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0EF01801" w14:textId="48CAE2C9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3CAA46DF" w14:textId="241EB322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6B6DAA3B" w14:textId="77777777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public.vb_takas</w:t>
      </w:r>
      <w:proofErr w:type="spellEnd"/>
    </w:p>
    <w:p w14:paraId="08DE8550" w14:textId="2A6B2525" w:rsidR="00BF25C8" w:rsidRDefault="00BF25C8" w:rsidP="00BF25C8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7B1993BA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proofErr w:type="spellStart"/>
      <w:r w:rsidRPr="006D67E6">
        <w:rPr>
          <w:color w:val="C00000"/>
        </w:rPr>
        <w:t>Vb_teklif</w:t>
      </w:r>
      <w:proofErr w:type="spellEnd"/>
      <w:r w:rsidRPr="006D67E6">
        <w:rPr>
          <w:color w:val="C00000"/>
        </w:rPr>
        <w:t xml:space="preserve"> </w:t>
      </w:r>
      <w:proofErr w:type="spellStart"/>
      <w:r w:rsidRPr="006D67E6">
        <w:rPr>
          <w:color w:val="C00000"/>
        </w:rPr>
        <w:t>sql</w:t>
      </w:r>
      <w:proofErr w:type="spellEnd"/>
      <w:r w:rsidRPr="006D67E6">
        <w:rPr>
          <w:color w:val="C00000"/>
        </w:rPr>
        <w:t xml:space="preserve"> komutları:</w:t>
      </w:r>
    </w:p>
    <w:p w14:paraId="288DD7FA" w14:textId="1F45425B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 w:rsidRPr="006D67E6">
        <w:t xml:space="preserve"> </w:t>
      </w: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public.vb_teklif</w:t>
      </w:r>
      <w:proofErr w:type="spellEnd"/>
    </w:p>
    <w:p w14:paraId="671F00D9" w14:textId="3F0F533B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public.vb_teklif</w:t>
      </w:r>
      <w:proofErr w:type="spellEnd"/>
      <w:r>
        <w:t>;</w:t>
      </w:r>
    </w:p>
    <w:p w14:paraId="2B7070F5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public.vb_teklif</w:t>
      </w:r>
      <w:proofErr w:type="spellEnd"/>
    </w:p>
    <w:p w14:paraId="13AA1E9B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0064CB3F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teklif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vb_teklif_teklif_id_seq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35D5E66F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teklif</w:t>
      </w:r>
      <w:proofErr w:type="gramEnd"/>
      <w:r>
        <w:t>_tarihi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time </w:t>
      </w:r>
      <w:proofErr w:type="spellStart"/>
      <w:r>
        <w:t>zone</w:t>
      </w:r>
      <w:proofErr w:type="spellEnd"/>
      <w:r>
        <w:t xml:space="preserve"> DEFAULT CURRENT_DATE,</w:t>
      </w:r>
    </w:p>
    <w:p w14:paraId="69F61327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</w:t>
      </w:r>
      <w:proofErr w:type="spellStart"/>
      <w:proofErr w:type="gramStart"/>
      <w:r>
        <w:t>aciklama</w:t>
      </w:r>
      <w:proofErr w:type="spellEnd"/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",</w:t>
      </w:r>
    </w:p>
    <w:p w14:paraId="2049BDCD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is</w:t>
      </w:r>
      <w:proofErr w:type="gramEnd"/>
      <w:r>
        <w:t>_durum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DEFAULT 0,</w:t>
      </w:r>
    </w:p>
    <w:p w14:paraId="480313E6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gonderen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391F41C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alan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7F2A9C32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</w:t>
      </w:r>
    </w:p>
    <w:p w14:paraId="20B71982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vb_teklif_pkey</w:t>
      </w:r>
      <w:proofErr w:type="spellEnd"/>
      <w:r>
        <w:t xml:space="preserve"> PRIMARY KEY (</w:t>
      </w:r>
      <w:proofErr w:type="spellStart"/>
      <w:r>
        <w:t>teklif_id</w:t>
      </w:r>
      <w:proofErr w:type="spellEnd"/>
      <w:r>
        <w:t>),</w:t>
      </w:r>
    </w:p>
    <w:p w14:paraId="2B5A6712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vb_teklif_alan_id_fkey</w:t>
      </w:r>
      <w:proofErr w:type="spellEnd"/>
      <w:r>
        <w:t xml:space="preserve"> FOREIGN KEY (</w:t>
      </w:r>
      <w:proofErr w:type="spellStart"/>
      <w:r>
        <w:t>alan_id</w:t>
      </w:r>
      <w:proofErr w:type="spellEnd"/>
      <w:r>
        <w:t>)</w:t>
      </w:r>
    </w:p>
    <w:p w14:paraId="4630E505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5CCED598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05E50DD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3F5016D1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vb_teklif_gonderen_id_fkey</w:t>
      </w:r>
      <w:proofErr w:type="spellEnd"/>
      <w:r>
        <w:t xml:space="preserve"> FOREIGN KEY (</w:t>
      </w:r>
      <w:proofErr w:type="spellStart"/>
      <w:r>
        <w:t>gonderen_id</w:t>
      </w:r>
      <w:proofErr w:type="spellEnd"/>
      <w:r>
        <w:t>)</w:t>
      </w:r>
    </w:p>
    <w:p w14:paraId="7E882E7B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public.vb_kullanici</w:t>
      </w:r>
      <w:proofErr w:type="spellEnd"/>
      <w:r>
        <w:t xml:space="preserve"> (</w:t>
      </w:r>
      <w:proofErr w:type="spellStart"/>
      <w:r>
        <w:t>kullanici_id</w:t>
      </w:r>
      <w:proofErr w:type="spellEnd"/>
      <w:r>
        <w:t>) MATCH SIMPLE</w:t>
      </w:r>
    </w:p>
    <w:p w14:paraId="496C2DBA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56231AF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ACTION,</w:t>
      </w:r>
    </w:p>
    <w:p w14:paraId="1BCDC91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vb_teklif_kitap_id_fkey</w:t>
      </w:r>
      <w:proofErr w:type="spellEnd"/>
      <w:r>
        <w:t xml:space="preserve"> FOREIGN KEY (</w:t>
      </w:r>
      <w:proofErr w:type="spellStart"/>
      <w:r>
        <w:t>kitap_id</w:t>
      </w:r>
      <w:proofErr w:type="spellEnd"/>
      <w:r>
        <w:t>)</w:t>
      </w:r>
    </w:p>
    <w:p w14:paraId="40A7ADDA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REFERENCES </w:t>
      </w:r>
      <w:proofErr w:type="spellStart"/>
      <w:r>
        <w:t>public.vb_kitap</w:t>
      </w:r>
      <w:proofErr w:type="spellEnd"/>
      <w:r>
        <w:t xml:space="preserve"> (</w:t>
      </w:r>
      <w:proofErr w:type="spellStart"/>
      <w:r>
        <w:t>kitap_id</w:t>
      </w:r>
      <w:proofErr w:type="spellEnd"/>
      <w:r>
        <w:t>) MATCH SIMPLE</w:t>
      </w:r>
    </w:p>
    <w:p w14:paraId="7BC556C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UPDATE NO ACTION</w:t>
      </w:r>
    </w:p>
    <w:p w14:paraId="5C9E7D7C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ON DELETE NO ACTION</w:t>
      </w:r>
    </w:p>
    <w:p w14:paraId="4740E79F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2BCD959E" w14:textId="49F8E4C9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08F18F84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public.vb_teklif</w:t>
      </w:r>
      <w:proofErr w:type="spellEnd"/>
    </w:p>
    <w:p w14:paraId="6B7CB409" w14:textId="6C6DD180" w:rsidR="00BF25C8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4C0B1D93" w14:textId="1B47BE8C" w:rsidR="006D67E6" w:rsidRPr="006D67E6" w:rsidRDefault="006D67E6" w:rsidP="006D67E6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6D67E6">
        <w:rPr>
          <w:color w:val="C00000"/>
        </w:rPr>
        <w:t>Vb_yayinci</w:t>
      </w:r>
      <w:proofErr w:type="spellEnd"/>
      <w:r w:rsidRPr="006D67E6">
        <w:rPr>
          <w:color w:val="C00000"/>
        </w:rPr>
        <w:t xml:space="preserve"> </w:t>
      </w:r>
      <w:proofErr w:type="spellStart"/>
      <w:r w:rsidRPr="006D67E6">
        <w:rPr>
          <w:color w:val="C00000"/>
        </w:rPr>
        <w:t>sql</w:t>
      </w:r>
      <w:proofErr w:type="spellEnd"/>
      <w:r w:rsidRPr="006D67E6">
        <w:rPr>
          <w:color w:val="C00000"/>
        </w:rPr>
        <w:t xml:space="preserve"> komutları:</w:t>
      </w:r>
    </w:p>
    <w:p w14:paraId="17D5CBE1" w14:textId="1A305BF3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public.vb_yayinci</w:t>
      </w:r>
      <w:proofErr w:type="spellEnd"/>
    </w:p>
    <w:p w14:paraId="647AB007" w14:textId="4C442616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public.vb_yayinci</w:t>
      </w:r>
      <w:proofErr w:type="spellEnd"/>
      <w:r>
        <w:t>;</w:t>
      </w:r>
    </w:p>
    <w:p w14:paraId="51BFD8C7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public.vb_yayinci</w:t>
      </w:r>
      <w:proofErr w:type="spellEnd"/>
    </w:p>
    <w:p w14:paraId="47EC3B23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4CA57652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yayinci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vb_yayinci_yayinci_id_seq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02B90202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yayinci</w:t>
      </w:r>
      <w:proofErr w:type="spellEnd"/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(50)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 NOT NULL,</w:t>
      </w:r>
    </w:p>
    <w:p w14:paraId="0E8EAE84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CONSTRAINT </w:t>
      </w:r>
      <w:proofErr w:type="spellStart"/>
      <w:r>
        <w:t>vb_yayinci_pkey</w:t>
      </w:r>
      <w:proofErr w:type="spellEnd"/>
      <w:r>
        <w:t xml:space="preserve"> PRIMARY KEY (</w:t>
      </w:r>
      <w:proofErr w:type="spellStart"/>
      <w:r>
        <w:t>yayinci_id</w:t>
      </w:r>
      <w:proofErr w:type="spellEnd"/>
      <w:r>
        <w:t>)</w:t>
      </w:r>
    </w:p>
    <w:p w14:paraId="6140B3C3" w14:textId="6D75E54B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64B2FE05" w14:textId="5EEA5D23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41C7EFFD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public.vb_yayinci</w:t>
      </w:r>
      <w:proofErr w:type="spellEnd"/>
    </w:p>
    <w:p w14:paraId="2A65C9D7" w14:textId="60040152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14B39F6D" w14:textId="4E9AEE2E" w:rsidR="006D67E6" w:rsidRPr="006D67E6" w:rsidRDefault="006D67E6" w:rsidP="006D67E6">
      <w:pPr>
        <w:shd w:val="clear" w:color="auto" w:fill="FFFFFF"/>
        <w:spacing w:before="60" w:after="100" w:afterAutospacing="1" w:line="240" w:lineRule="auto"/>
        <w:ind w:right="0"/>
        <w:rPr>
          <w:color w:val="C00000"/>
        </w:rPr>
      </w:pPr>
      <w:proofErr w:type="spellStart"/>
      <w:r w:rsidRPr="006D67E6">
        <w:rPr>
          <w:color w:val="C00000"/>
        </w:rPr>
        <w:t>Vb_yetki</w:t>
      </w:r>
      <w:proofErr w:type="spellEnd"/>
      <w:r w:rsidRPr="006D67E6">
        <w:rPr>
          <w:color w:val="C00000"/>
        </w:rPr>
        <w:t xml:space="preserve"> </w:t>
      </w:r>
      <w:proofErr w:type="spellStart"/>
      <w:r w:rsidRPr="006D67E6">
        <w:rPr>
          <w:color w:val="C00000"/>
        </w:rPr>
        <w:t>sql</w:t>
      </w:r>
      <w:proofErr w:type="spellEnd"/>
      <w:r w:rsidRPr="006D67E6">
        <w:rPr>
          <w:color w:val="C00000"/>
        </w:rPr>
        <w:t xml:space="preserve"> komutları:</w:t>
      </w:r>
    </w:p>
    <w:p w14:paraId="695E18BF" w14:textId="6A431B7C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Table</w:t>
      </w:r>
      <w:proofErr w:type="spellEnd"/>
      <w:r>
        <w:t xml:space="preserve">: </w:t>
      </w:r>
      <w:proofErr w:type="spellStart"/>
      <w:r>
        <w:t>public.vb_yetki</w:t>
      </w:r>
      <w:proofErr w:type="spellEnd"/>
    </w:p>
    <w:p w14:paraId="3D3C3E28" w14:textId="2B824DD9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-- DROP TABLE </w:t>
      </w:r>
      <w:proofErr w:type="spellStart"/>
      <w:r>
        <w:t>public.vb_yetki</w:t>
      </w:r>
      <w:proofErr w:type="spellEnd"/>
      <w:r>
        <w:t>;</w:t>
      </w:r>
    </w:p>
    <w:p w14:paraId="4B29468B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CREATE TABLE </w:t>
      </w:r>
      <w:proofErr w:type="spellStart"/>
      <w:r>
        <w:t>public.vb_yetki</w:t>
      </w:r>
      <w:proofErr w:type="spellEnd"/>
    </w:p>
    <w:p w14:paraId="09841D50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(</w:t>
      </w:r>
    </w:p>
    <w:p w14:paraId="2C653F3C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spellStart"/>
      <w:proofErr w:type="gramStart"/>
      <w:r>
        <w:t>yetki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 NOT NULL DEFAULT </w:t>
      </w:r>
      <w:proofErr w:type="spellStart"/>
      <w:r>
        <w:t>nextval</w:t>
      </w:r>
      <w:proofErr w:type="spellEnd"/>
      <w:r>
        <w:t>('</w:t>
      </w:r>
      <w:proofErr w:type="spellStart"/>
      <w:r>
        <w:t>vb_yetki_yetki_id_seq</w:t>
      </w:r>
      <w:proofErr w:type="spellEnd"/>
      <w:r>
        <w:t>'::</w:t>
      </w:r>
      <w:proofErr w:type="spellStart"/>
      <w:r>
        <w:t>regclass</w:t>
      </w:r>
      <w:proofErr w:type="spellEnd"/>
      <w:r>
        <w:t>),</w:t>
      </w:r>
    </w:p>
    <w:p w14:paraId="4337AAFA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</w:t>
      </w:r>
      <w:proofErr w:type="gramStart"/>
      <w:r>
        <w:t>yetki</w:t>
      </w:r>
      <w:proofErr w:type="gram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(20) COLLATE pg_</w:t>
      </w:r>
      <w:proofErr w:type="spellStart"/>
      <w:r>
        <w:t>catalog</w:t>
      </w:r>
      <w:proofErr w:type="spellEnd"/>
      <w:r>
        <w:t>."</w:t>
      </w:r>
      <w:proofErr w:type="spellStart"/>
      <w:r>
        <w:t>default</w:t>
      </w:r>
      <w:proofErr w:type="spellEnd"/>
      <w:r>
        <w:t>",</w:t>
      </w:r>
    </w:p>
    <w:p w14:paraId="49A70BEA" w14:textId="7777777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 xml:space="preserve">    CONSTRAINT </w:t>
      </w:r>
      <w:proofErr w:type="spellStart"/>
      <w:r>
        <w:t>vb_yetki_pkey</w:t>
      </w:r>
      <w:proofErr w:type="spellEnd"/>
      <w:r>
        <w:t xml:space="preserve"> PRIMARY KEY (</w:t>
      </w:r>
      <w:proofErr w:type="spellStart"/>
      <w:r>
        <w:t>yetki_id</w:t>
      </w:r>
      <w:proofErr w:type="spellEnd"/>
      <w:r>
        <w:t>)</w:t>
      </w:r>
    </w:p>
    <w:p w14:paraId="771EBE67" w14:textId="40F14397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>)</w:t>
      </w:r>
    </w:p>
    <w:p w14:paraId="2750D29D" w14:textId="02BAD5D2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TABLESPACE </w:t>
      </w:r>
      <w:proofErr w:type="spellStart"/>
      <w:r>
        <w:t>pg_default</w:t>
      </w:r>
      <w:proofErr w:type="spellEnd"/>
      <w:r>
        <w:t>;</w:t>
      </w:r>
    </w:p>
    <w:p w14:paraId="62AC91B2" w14:textId="354853CB" w:rsidR="006D67E6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ALTER TABLE </w:t>
      </w:r>
      <w:proofErr w:type="spellStart"/>
      <w:r>
        <w:t>public.vb_yetki</w:t>
      </w:r>
      <w:proofErr w:type="spellEnd"/>
    </w:p>
    <w:p w14:paraId="39022110" w14:textId="7C7D08D6" w:rsidR="00BF25C8" w:rsidRDefault="006D67E6" w:rsidP="006D67E6">
      <w:pPr>
        <w:shd w:val="clear" w:color="auto" w:fill="FFFFFF"/>
        <w:spacing w:before="60" w:after="100" w:afterAutospacing="1" w:line="240" w:lineRule="auto"/>
        <w:ind w:right="0"/>
      </w:pPr>
      <w:r>
        <w:t xml:space="preserve">    OWNER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>;</w:t>
      </w:r>
    </w:p>
    <w:p w14:paraId="67489871" w14:textId="32C35895" w:rsidR="00C608CA" w:rsidRDefault="00C608CA" w:rsidP="006D67E6">
      <w:pPr>
        <w:shd w:val="clear" w:color="auto" w:fill="FFFFFF"/>
        <w:spacing w:before="60" w:after="100" w:afterAutospacing="1" w:line="240" w:lineRule="auto"/>
        <w:ind w:righ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686327" wp14:editId="24804507">
                <wp:simplePos x="0" y="0"/>
                <wp:positionH relativeFrom="page">
                  <wp:align>center</wp:align>
                </wp:positionH>
                <wp:positionV relativeFrom="paragraph">
                  <wp:posOffset>115324</wp:posOffset>
                </wp:positionV>
                <wp:extent cx="6194323" cy="1828800"/>
                <wp:effectExtent l="0" t="0" r="0" b="5080"/>
                <wp:wrapNone/>
                <wp:docPr id="16" name="Metin Kutusu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4323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2006D6" w14:textId="1504479B" w:rsidR="00C608CA" w:rsidRPr="00C608CA" w:rsidRDefault="00C608CA" w:rsidP="00C608CA">
                            <w:pPr>
                              <w:shd w:val="clear" w:color="auto" w:fill="FFFFFF"/>
                              <w:spacing w:before="60" w:after="100" w:afterAutospacing="1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608CA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SAKLI YORDAM VE TETİKLEYİCİLER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6327" id="Metin Kutusu 16" o:spid="_x0000_s1035" type="#_x0000_t202" style="position:absolute;margin-left:0;margin-top:9.1pt;width:487.75pt;height:2in;z-index:251679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" filled="f" stroked="f">
                <v:textbox style="mso-fit-shape-to-text:t">
                  <w:txbxContent>
                    <w:p w14:paraId="002006D6" w14:textId="1504479B" w:rsidR="00C608CA" w:rsidRPr="00C608CA" w:rsidRDefault="00C608CA" w:rsidP="00C608CA">
                      <w:pPr>
                        <w:shd w:val="clear" w:color="auto" w:fill="FFFFFF"/>
                        <w:spacing w:before="60" w:after="100" w:afterAutospacing="1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608CA"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SAKLI YORDAM VE TETİKLEYİCİLER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1EF0ED5" w14:textId="77777777" w:rsidR="00C608CA" w:rsidRDefault="00C608CA" w:rsidP="00FF0506">
      <w:pPr>
        <w:shd w:val="clear" w:color="auto" w:fill="FFFFFF"/>
        <w:spacing w:before="60" w:after="100" w:afterAutospacing="1" w:line="240" w:lineRule="auto"/>
        <w:ind w:left="360" w:right="0"/>
        <w:rPr>
          <w:color w:val="C00000"/>
        </w:rPr>
      </w:pPr>
    </w:p>
    <w:p w14:paraId="573C52B5" w14:textId="1CBF044F" w:rsidR="006F54FC" w:rsidRPr="00362B2B" w:rsidRDefault="006F54FC" w:rsidP="00FF0506">
      <w:pPr>
        <w:shd w:val="clear" w:color="auto" w:fill="FFFFFF"/>
        <w:spacing w:before="60" w:after="100" w:afterAutospacing="1" w:line="240" w:lineRule="auto"/>
        <w:ind w:left="360" w:right="0"/>
        <w:rPr>
          <w:b/>
          <w:bCs/>
          <w:color w:val="C00000"/>
        </w:rPr>
      </w:pPr>
      <w:r w:rsidRPr="00362B2B">
        <w:rPr>
          <w:b/>
          <w:bCs/>
          <w:color w:val="C00000"/>
        </w:rPr>
        <w:t>STORED PROCEDURE</w:t>
      </w:r>
      <w:r w:rsidRPr="00362B2B">
        <w:rPr>
          <w:rFonts w:ascii="Times New Roman" w:hAnsi="Times New Roman" w:cs="Times New Roman"/>
          <w:b/>
          <w:bCs/>
          <w:color w:val="C00000"/>
        </w:rPr>
        <w:t>1</w:t>
      </w:r>
    </w:p>
    <w:p w14:paraId="057CF62C" w14:textId="6488276B" w:rsidR="00010A93" w:rsidRDefault="00010A93" w:rsidP="00FF0506">
      <w:pPr>
        <w:shd w:val="clear" w:color="auto" w:fill="FFFFFF"/>
        <w:spacing w:before="60" w:after="100" w:afterAutospacing="1" w:line="240" w:lineRule="auto"/>
        <w:ind w:left="360" w:right="0"/>
      </w:pPr>
      <w:r>
        <w:t xml:space="preserve">Kitap bilgilerinin sisteme girileceği </w:t>
      </w:r>
      <w:proofErr w:type="spellStart"/>
      <w:proofErr w:type="gramStart"/>
      <w:r>
        <w:t>arayüz</w:t>
      </w:r>
      <w:proofErr w:type="spellEnd"/>
      <w:r>
        <w:t xml:space="preserve">  Şekil</w:t>
      </w:r>
      <w:proofErr w:type="gramEnd"/>
      <w:r>
        <w:t>.</w:t>
      </w:r>
      <w:r w:rsidRPr="00010A93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ve2</w:t>
      </w:r>
      <w:r>
        <w:t xml:space="preserve">’de </w:t>
      </w:r>
      <w:proofErr w:type="spellStart"/>
      <w:r>
        <w:t>verilmişitir</w:t>
      </w:r>
      <w:proofErr w:type="spellEnd"/>
      <w:r>
        <w:t xml:space="preserve">. </w:t>
      </w:r>
    </w:p>
    <w:p w14:paraId="529A59F6" w14:textId="5AF23909" w:rsidR="00F074AE" w:rsidRDefault="00010A93" w:rsidP="00FF0506">
      <w:pPr>
        <w:shd w:val="clear" w:color="auto" w:fill="FFFFFF"/>
        <w:spacing w:before="60" w:after="100" w:afterAutospacing="1" w:line="240" w:lineRule="auto"/>
        <w:ind w:left="360" w:right="0"/>
      </w:pPr>
      <w:r w:rsidRPr="00010A93">
        <w:rPr>
          <w:noProof/>
        </w:rPr>
        <w:drawing>
          <wp:inline distT="0" distB="0" distL="0" distR="0" wp14:anchorId="472E1F86" wp14:editId="3C2BAF75">
            <wp:extent cx="5274310" cy="2966720"/>
            <wp:effectExtent l="0" t="0" r="2540" b="508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0209" w14:textId="6105232D" w:rsidR="00010A93" w:rsidRDefault="00010A93" w:rsidP="00010A93">
      <w:pPr>
        <w:shd w:val="clear" w:color="auto" w:fill="FFFFFF"/>
        <w:spacing w:before="60" w:after="100" w:afterAutospacing="1" w:line="240" w:lineRule="auto"/>
        <w:ind w:left="360" w:right="0"/>
        <w:jc w:val="center"/>
      </w:pPr>
      <w:r>
        <w:t>Şekil</w:t>
      </w:r>
      <w:r w:rsidRPr="00010A93">
        <w:rPr>
          <w:rFonts w:ascii="Times New Roman" w:hAnsi="Times New Roman" w:cs="Times New Roman"/>
        </w:rPr>
        <w:t>1</w:t>
      </w:r>
      <w:r>
        <w:t>.Kitap Kayıt Ekranı</w:t>
      </w:r>
    </w:p>
    <w:p w14:paraId="47D95B0C" w14:textId="7BD169D6" w:rsidR="00010A93" w:rsidRDefault="00010A93" w:rsidP="00FF0506">
      <w:pPr>
        <w:shd w:val="clear" w:color="auto" w:fill="FFFFFF"/>
        <w:spacing w:before="60" w:after="100" w:afterAutospacing="1" w:line="240" w:lineRule="auto"/>
        <w:ind w:left="360" w:right="0"/>
      </w:pPr>
      <w:r w:rsidRPr="00010A93">
        <w:rPr>
          <w:noProof/>
        </w:rPr>
        <w:lastRenderedPageBreak/>
        <w:drawing>
          <wp:inline distT="0" distB="0" distL="0" distR="0" wp14:anchorId="2DEEF4FF" wp14:editId="3ACA23B7">
            <wp:extent cx="5274310" cy="2966720"/>
            <wp:effectExtent l="0" t="0" r="2540" b="508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A458" w14:textId="2176E37A" w:rsidR="00010A93" w:rsidRDefault="00010A93" w:rsidP="00010A93">
      <w:pPr>
        <w:shd w:val="clear" w:color="auto" w:fill="FFFFFF"/>
        <w:spacing w:before="60" w:after="100" w:afterAutospacing="1" w:line="240" w:lineRule="auto"/>
        <w:ind w:left="360" w:right="0"/>
        <w:jc w:val="center"/>
      </w:pPr>
      <w:r>
        <w:t>Şekil</w:t>
      </w:r>
      <w:r>
        <w:rPr>
          <w:rFonts w:ascii="Times New Roman" w:hAnsi="Times New Roman" w:cs="Times New Roman"/>
        </w:rPr>
        <w:t>2</w:t>
      </w:r>
      <w:r>
        <w:t>.Kitap Kayıt Ekranı Devamı</w:t>
      </w:r>
    </w:p>
    <w:p w14:paraId="1DE4E065" w14:textId="4C93EAFB" w:rsidR="00010A93" w:rsidRDefault="00010A93" w:rsidP="00010A93">
      <w:pPr>
        <w:shd w:val="clear" w:color="auto" w:fill="FFFFFF"/>
        <w:spacing w:before="60" w:after="100" w:afterAutospacing="1" w:line="240" w:lineRule="auto"/>
        <w:ind w:right="0"/>
      </w:pPr>
      <w:proofErr w:type="spellStart"/>
      <w:r>
        <w:t>Vb_kitap</w:t>
      </w:r>
      <w:proofErr w:type="spellEnd"/>
      <w:r>
        <w:t xml:space="preserve"> tablosuna bilgi kaydetmek için kullanılan saklı yordam aşağıdaki gibidir.</w:t>
      </w:r>
    </w:p>
    <w:p w14:paraId="41F96542" w14:textId="77777777" w:rsidR="00427669" w:rsidRDefault="00427669" w:rsidP="00427669">
      <w:pPr>
        <w:shd w:val="clear" w:color="auto" w:fill="FFFFFF"/>
        <w:spacing w:before="60" w:after="100" w:afterAutospacing="1" w:line="240" w:lineRule="auto"/>
        <w:ind w:right="0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vb_kitap_</w:t>
      </w:r>
      <w:proofErr w:type="gramStart"/>
      <w:r>
        <w:t>kayıt</w:t>
      </w:r>
      <w:proofErr w:type="spellEnd"/>
      <w:r>
        <w:t xml:space="preserve">( </w:t>
      </w:r>
      <w:proofErr w:type="spellStart"/>
      <w:r>
        <w:t>kitap</w:t>
      </w:r>
      <w:proofErr w:type="gramEnd"/>
      <w:r>
        <w:t>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, </w:t>
      </w:r>
      <w:proofErr w:type="spellStart"/>
      <w:r>
        <w:t>kitap_adi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(50), </w:t>
      </w:r>
      <w:proofErr w:type="spellStart"/>
      <w:r>
        <w:t>alinan_fiyat</w:t>
      </w:r>
      <w:proofErr w:type="spellEnd"/>
      <w:r>
        <w:t xml:space="preserve"> </w:t>
      </w:r>
      <w:proofErr w:type="spellStart"/>
      <w:r>
        <w:t>Numeric</w:t>
      </w:r>
      <w:proofErr w:type="spellEnd"/>
      <w:r>
        <w:t xml:space="preserve">, </w:t>
      </w:r>
      <w:proofErr w:type="spellStart"/>
      <w:r>
        <w:t>takas_degeri</w:t>
      </w:r>
      <w:proofErr w:type="spellEnd"/>
      <w:r>
        <w:t xml:space="preserve"> </w:t>
      </w:r>
      <w:proofErr w:type="spellStart"/>
      <w:r>
        <w:t>Numeric</w:t>
      </w:r>
      <w:proofErr w:type="spellEnd"/>
      <w:r>
        <w:t xml:space="preserve">, </w:t>
      </w:r>
      <w:proofErr w:type="spellStart"/>
      <w:r>
        <w:t>yipranma_orani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, </w:t>
      </w:r>
      <w:proofErr w:type="spellStart"/>
      <w:r>
        <w:t>yasgrubu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(6), </w:t>
      </w:r>
      <w:proofErr w:type="spellStart"/>
      <w:r>
        <w:t>aciklama</w:t>
      </w:r>
      <w:proofErr w:type="spellEnd"/>
      <w:r>
        <w:t xml:space="preserve"> 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 xml:space="preserve">, </w:t>
      </w:r>
      <w:proofErr w:type="spellStart"/>
      <w:r>
        <w:t>yayinci_id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 xml:space="preserve">, </w:t>
      </w:r>
      <w:proofErr w:type="spellStart"/>
      <w:r>
        <w:t>kullanici_id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)</w:t>
      </w:r>
    </w:p>
    <w:p w14:paraId="17AE76FC" w14:textId="77777777" w:rsidR="00427669" w:rsidRDefault="00427669" w:rsidP="00427669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language</w:t>
      </w:r>
      <w:proofErr w:type="spellEnd"/>
      <w:proofErr w:type="gramEnd"/>
      <w:r>
        <w:t xml:space="preserve"> </w:t>
      </w:r>
      <w:proofErr w:type="spellStart"/>
      <w:r>
        <w:t>sql</w:t>
      </w:r>
      <w:proofErr w:type="spellEnd"/>
      <w:r>
        <w:t xml:space="preserve"> </w:t>
      </w:r>
    </w:p>
    <w:p w14:paraId="1B176B81" w14:textId="77777777" w:rsidR="00427669" w:rsidRDefault="00427669" w:rsidP="00427669">
      <w:pPr>
        <w:shd w:val="clear" w:color="auto" w:fill="FFFFFF"/>
        <w:spacing w:before="60" w:after="100" w:afterAutospacing="1" w:line="240" w:lineRule="auto"/>
        <w:ind w:right="0"/>
      </w:pPr>
      <w:r>
        <w:t>As $$</w:t>
      </w:r>
    </w:p>
    <w:p w14:paraId="6C83F20D" w14:textId="77777777" w:rsidR="00427669" w:rsidRDefault="00427669" w:rsidP="00427669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insert</w:t>
      </w:r>
      <w:proofErr w:type="gramEnd"/>
      <w:r>
        <w:t xml:space="preserve"> </w:t>
      </w:r>
      <w:proofErr w:type="spellStart"/>
      <w:r>
        <w:t>into</w:t>
      </w:r>
      <w:proofErr w:type="spellEnd"/>
      <w:r>
        <w:t xml:space="preserve"> vb_kitap(id,ad,fiyat,takasDegeri,yıpranmaOrani,yas,aciklama,yayinci,kullanici) </w:t>
      </w:r>
      <w:proofErr w:type="spellStart"/>
      <w:r>
        <w:t>values</w:t>
      </w:r>
      <w:proofErr w:type="spellEnd"/>
      <w:r>
        <w:t>(</w:t>
      </w:r>
      <w:proofErr w:type="spellStart"/>
      <w:r>
        <w:t>kitap_id,kitap_adi</w:t>
      </w:r>
      <w:proofErr w:type="spellEnd"/>
      <w:r>
        <w:t>, alinan_fiyat,takas_degeri,yipranma_orani,yasgrubu,aciklama,yayinci_id,kullanici_id);</w:t>
      </w:r>
    </w:p>
    <w:p w14:paraId="19D5652B" w14:textId="2798AE52" w:rsidR="00427669" w:rsidRDefault="00427669" w:rsidP="004C35DC">
      <w:pPr>
        <w:shd w:val="clear" w:color="auto" w:fill="FFFFFF"/>
        <w:spacing w:before="60" w:after="100" w:afterAutospacing="1" w:line="240" w:lineRule="auto"/>
        <w:ind w:right="0"/>
      </w:pPr>
      <w:r>
        <w:t>$$;</w:t>
      </w:r>
    </w:p>
    <w:p w14:paraId="775D97F3" w14:textId="4A1BE492" w:rsidR="006F54FC" w:rsidRPr="00362B2B" w:rsidRDefault="006F54FC" w:rsidP="00394462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 w:rsidRPr="00362B2B">
        <w:rPr>
          <w:b/>
          <w:bCs/>
          <w:color w:val="C00000"/>
        </w:rPr>
        <w:t>STORED PROCEDURE2</w:t>
      </w:r>
    </w:p>
    <w:p w14:paraId="1094E9B7" w14:textId="307E4659" w:rsidR="00394462" w:rsidRP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proofErr w:type="spellStart"/>
      <w:r w:rsidRPr="00394462">
        <w:t>Create</w:t>
      </w:r>
      <w:proofErr w:type="spellEnd"/>
      <w:r w:rsidRPr="00394462">
        <w:t xml:space="preserve"> </w:t>
      </w:r>
      <w:proofErr w:type="spellStart"/>
      <w:r w:rsidRPr="00394462">
        <w:t>procedure</w:t>
      </w:r>
      <w:proofErr w:type="spellEnd"/>
      <w:r w:rsidRPr="00394462">
        <w:t xml:space="preserve"> </w:t>
      </w:r>
      <w:proofErr w:type="spellStart"/>
      <w:r w:rsidRPr="00394462">
        <w:t>vb_hesap_</w:t>
      </w:r>
      <w:proofErr w:type="gramStart"/>
      <w:r w:rsidRPr="00394462">
        <w:t>ekle</w:t>
      </w:r>
      <w:proofErr w:type="spellEnd"/>
      <w:r w:rsidRPr="00394462">
        <w:t xml:space="preserve">( </w:t>
      </w:r>
      <w:proofErr w:type="spellStart"/>
      <w:r w:rsidRPr="00394462">
        <w:t>kategori</w:t>
      </w:r>
      <w:proofErr w:type="gramEnd"/>
      <w:r w:rsidRPr="00394462">
        <w:t>_id</w:t>
      </w:r>
      <w:proofErr w:type="spellEnd"/>
      <w:r w:rsidRPr="00394462">
        <w:t xml:space="preserve"> </w:t>
      </w:r>
      <w:proofErr w:type="spellStart"/>
      <w:r w:rsidRPr="00394462">
        <w:t>integer,kategori</w:t>
      </w:r>
      <w:proofErr w:type="spellEnd"/>
      <w:r w:rsidRPr="00394462">
        <w:t xml:space="preserve"> </w:t>
      </w:r>
      <w:proofErr w:type="spellStart"/>
      <w:r w:rsidRPr="00394462">
        <w:t>character</w:t>
      </w:r>
      <w:proofErr w:type="spellEnd"/>
      <w:r w:rsidRPr="00394462">
        <w:t xml:space="preserve"> </w:t>
      </w:r>
      <w:proofErr w:type="spellStart"/>
      <w:r w:rsidRPr="00394462">
        <w:t>varying</w:t>
      </w:r>
      <w:proofErr w:type="spellEnd"/>
      <w:r w:rsidRPr="00394462">
        <w:t>(80))</w:t>
      </w:r>
    </w:p>
    <w:p w14:paraId="3BD6D84A" w14:textId="1E08DBE5" w:rsidR="00394462" w:rsidRP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r w:rsidRPr="00394462">
        <w:lastRenderedPageBreak/>
        <w:t>Language SQL</w:t>
      </w:r>
    </w:p>
    <w:p w14:paraId="3C345B4F" w14:textId="21539C1D" w:rsidR="00394462" w:rsidRP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r w:rsidRPr="00394462">
        <w:t>As $$</w:t>
      </w:r>
    </w:p>
    <w:p w14:paraId="3F9FCA07" w14:textId="4C923DA4" w:rsidR="00394462" w:rsidRP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394462">
        <w:t>insert</w:t>
      </w:r>
      <w:proofErr w:type="gramEnd"/>
      <w:r w:rsidRPr="00394462">
        <w:t xml:space="preserve"> </w:t>
      </w:r>
      <w:proofErr w:type="spellStart"/>
      <w:r w:rsidRPr="00394462">
        <w:t>into</w:t>
      </w:r>
      <w:proofErr w:type="spellEnd"/>
      <w:r w:rsidRPr="00394462">
        <w:t xml:space="preserve"> </w:t>
      </w:r>
      <w:proofErr w:type="spellStart"/>
      <w:r w:rsidRPr="00394462">
        <w:t>vb_kategori</w:t>
      </w:r>
      <w:proofErr w:type="spellEnd"/>
      <w:r w:rsidRPr="00394462">
        <w:t>(</w:t>
      </w:r>
      <w:proofErr w:type="spellStart"/>
      <w:r w:rsidRPr="00394462">
        <w:t>kategori_id,kategori</w:t>
      </w:r>
      <w:proofErr w:type="spellEnd"/>
      <w:r w:rsidRPr="00394462">
        <w:t xml:space="preserve">) </w:t>
      </w:r>
      <w:proofErr w:type="spellStart"/>
      <w:r w:rsidRPr="00394462">
        <w:t>values</w:t>
      </w:r>
      <w:proofErr w:type="spellEnd"/>
      <w:r w:rsidRPr="00394462">
        <w:t>(</w:t>
      </w:r>
      <w:proofErr w:type="spellStart"/>
      <w:r w:rsidRPr="00394462">
        <w:t>kategori_id,kategori</w:t>
      </w:r>
      <w:proofErr w:type="spellEnd"/>
      <w:r w:rsidRPr="00394462">
        <w:t>);</w:t>
      </w:r>
    </w:p>
    <w:p w14:paraId="48686F59" w14:textId="42DAC085" w:rsid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r w:rsidRPr="00394462">
        <w:t>$$;</w:t>
      </w:r>
    </w:p>
    <w:p w14:paraId="5D188AA1" w14:textId="2F627BB9" w:rsidR="00394462" w:rsidRDefault="00394462" w:rsidP="00394462">
      <w:pPr>
        <w:shd w:val="clear" w:color="auto" w:fill="FFFFFF"/>
        <w:spacing w:before="60" w:after="100" w:afterAutospacing="1" w:line="240" w:lineRule="auto"/>
        <w:ind w:right="0"/>
      </w:pPr>
      <w:r w:rsidRPr="00394462">
        <w:rPr>
          <w:noProof/>
        </w:rPr>
        <w:drawing>
          <wp:inline distT="0" distB="0" distL="0" distR="0" wp14:anchorId="52E5CA66" wp14:editId="57EAC5CE">
            <wp:extent cx="5274310" cy="2527935"/>
            <wp:effectExtent l="0" t="0" r="254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3C6C" w14:textId="4E6AA573" w:rsidR="006B1BE7" w:rsidRDefault="006B1BE7" w:rsidP="006B1BE7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 xml:space="preserve">Şekil.3.Saklıyordam ile Veri </w:t>
      </w:r>
      <w:r w:rsidR="00EE6656">
        <w:t>Ekleme</w:t>
      </w:r>
    </w:p>
    <w:p w14:paraId="74A0EA7F" w14:textId="6CA05408" w:rsidR="004D096E" w:rsidRPr="00362B2B" w:rsidRDefault="006F54FC" w:rsidP="00394462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 w:rsidRPr="00362B2B">
        <w:rPr>
          <w:b/>
          <w:bCs/>
          <w:color w:val="C00000"/>
        </w:rPr>
        <w:t>STORED PROCEDURE</w:t>
      </w:r>
      <w:r w:rsidRPr="00362B2B">
        <w:rPr>
          <w:rFonts w:ascii="Times New Roman" w:hAnsi="Times New Roman" w:cs="Times New Roman"/>
          <w:b/>
          <w:bCs/>
          <w:color w:val="C00000"/>
        </w:rPr>
        <w:t>3</w:t>
      </w:r>
    </w:p>
    <w:p w14:paraId="235F6BC4" w14:textId="77777777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vb_kitap_puan_</w:t>
      </w:r>
      <w:proofErr w:type="gramStart"/>
      <w:r>
        <w:t>ekle</w:t>
      </w:r>
      <w:proofErr w:type="spellEnd"/>
      <w:r>
        <w:t xml:space="preserve">( </w:t>
      </w:r>
      <w:proofErr w:type="spellStart"/>
      <w:r>
        <w:t>kitap</w:t>
      </w:r>
      <w:proofErr w:type="gramEnd"/>
      <w:r>
        <w:t>_puan_id</w:t>
      </w:r>
      <w:proofErr w:type="spellEnd"/>
      <w:r>
        <w:t xml:space="preserve"> </w:t>
      </w:r>
      <w:proofErr w:type="spellStart"/>
      <w:r>
        <w:t>integer,puan</w:t>
      </w:r>
      <w:proofErr w:type="spellEnd"/>
      <w:r>
        <w:t xml:space="preserve"> </w:t>
      </w:r>
      <w:proofErr w:type="spellStart"/>
      <w:r>
        <w:t>integer,kitap_id</w:t>
      </w:r>
      <w:proofErr w:type="spellEnd"/>
      <w:r>
        <w:t xml:space="preserve"> </w:t>
      </w:r>
      <w:proofErr w:type="spellStart"/>
      <w:r>
        <w:t>integer,kullanici_id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)</w:t>
      </w:r>
    </w:p>
    <w:p w14:paraId="1EB61413" w14:textId="77777777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r>
        <w:t xml:space="preserve"> Language SQL</w:t>
      </w:r>
    </w:p>
    <w:p w14:paraId="4A2CD686" w14:textId="77777777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r>
        <w:t xml:space="preserve"> As $$</w:t>
      </w:r>
    </w:p>
    <w:p w14:paraId="352EA04E" w14:textId="77777777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r>
        <w:t xml:space="preserve"> </w:t>
      </w:r>
      <w:proofErr w:type="gramStart"/>
      <w:r>
        <w:t>insert</w:t>
      </w:r>
      <w:proofErr w:type="gram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vb_kitap_puan</w:t>
      </w:r>
      <w:proofErr w:type="spellEnd"/>
      <w:r>
        <w:t>(</w:t>
      </w:r>
      <w:proofErr w:type="spellStart"/>
      <w:r>
        <w:t>kitap_puan_id,puan,kitap_id,kullanici_id</w:t>
      </w:r>
      <w:proofErr w:type="spellEnd"/>
      <w:r>
        <w:t xml:space="preserve">) </w:t>
      </w:r>
      <w:proofErr w:type="spellStart"/>
      <w:r>
        <w:t>values</w:t>
      </w:r>
      <w:proofErr w:type="spellEnd"/>
      <w:r>
        <w:t>(</w:t>
      </w:r>
      <w:proofErr w:type="spellStart"/>
      <w:r>
        <w:t>kitap_puan_id,puan,kitap_id,kullanici_id</w:t>
      </w:r>
      <w:proofErr w:type="spellEnd"/>
      <w:r>
        <w:t>);</w:t>
      </w:r>
    </w:p>
    <w:p w14:paraId="2C183B2C" w14:textId="2DBC6256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r>
        <w:t xml:space="preserve"> $$;</w:t>
      </w:r>
    </w:p>
    <w:p w14:paraId="2F154C4B" w14:textId="0D939EFD" w:rsidR="004D096E" w:rsidRDefault="004D096E" w:rsidP="004D096E">
      <w:pPr>
        <w:shd w:val="clear" w:color="auto" w:fill="FFFFFF"/>
        <w:spacing w:before="60" w:after="100" w:afterAutospacing="1" w:line="240" w:lineRule="auto"/>
        <w:ind w:right="0"/>
      </w:pPr>
      <w:r w:rsidRPr="004D096E">
        <w:rPr>
          <w:noProof/>
        </w:rPr>
        <w:lastRenderedPageBreak/>
        <w:drawing>
          <wp:inline distT="0" distB="0" distL="0" distR="0" wp14:anchorId="1BEF30C5" wp14:editId="3AC8C48A">
            <wp:extent cx="5274310" cy="3103245"/>
            <wp:effectExtent l="0" t="0" r="2540" b="190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1A50" w14:textId="173B8E3E" w:rsidR="006B1BE7" w:rsidRDefault="006B1BE7" w:rsidP="006B1BE7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 xml:space="preserve">Şekil.4. </w:t>
      </w:r>
      <w:proofErr w:type="spellStart"/>
      <w:r>
        <w:t>Saklıyordam</w:t>
      </w:r>
      <w:proofErr w:type="spellEnd"/>
      <w:r>
        <w:t xml:space="preserve"> ile veri değiştirme</w:t>
      </w:r>
    </w:p>
    <w:p w14:paraId="1237F0DF" w14:textId="66027B81" w:rsidR="00D6722B" w:rsidRPr="00362B2B" w:rsidRDefault="00D6722B" w:rsidP="004D096E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 w:rsidRPr="00362B2B">
        <w:rPr>
          <w:b/>
          <w:bCs/>
          <w:color w:val="C00000"/>
        </w:rPr>
        <w:t>S</w:t>
      </w:r>
      <w:r w:rsidR="006F54FC" w:rsidRPr="00362B2B">
        <w:rPr>
          <w:b/>
          <w:bCs/>
          <w:color w:val="C00000"/>
        </w:rPr>
        <w:t>TORED PROCEDURE</w:t>
      </w:r>
      <w:r w:rsidRPr="00362B2B">
        <w:rPr>
          <w:b/>
          <w:bCs/>
          <w:color w:val="C00000"/>
        </w:rPr>
        <w:t>4:</w:t>
      </w:r>
    </w:p>
    <w:p w14:paraId="736920E6" w14:textId="77777777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vb_kargo_</w:t>
      </w:r>
      <w:proofErr w:type="gramStart"/>
      <w:r>
        <w:t>ekle</w:t>
      </w:r>
      <w:proofErr w:type="spellEnd"/>
      <w:r>
        <w:t>(</w:t>
      </w:r>
      <w:proofErr w:type="spellStart"/>
      <w:proofErr w:type="gramEnd"/>
      <w:r>
        <w:t>kargo_id</w:t>
      </w:r>
      <w:proofErr w:type="spellEnd"/>
      <w:r>
        <w:t xml:space="preserve"> </w:t>
      </w:r>
      <w:proofErr w:type="spellStart"/>
      <w:r>
        <w:t>integer,kargo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varying</w:t>
      </w:r>
      <w:proofErr w:type="spellEnd"/>
      <w:r>
        <w:t>(40),</w:t>
      </w:r>
      <w:proofErr w:type="spellStart"/>
      <w:r>
        <w:t>ucret</w:t>
      </w:r>
      <w:proofErr w:type="spellEnd"/>
      <w:r>
        <w:t xml:space="preserve"> </w:t>
      </w:r>
      <w:proofErr w:type="spellStart"/>
      <w:r>
        <w:t>numeric</w:t>
      </w:r>
      <w:proofErr w:type="spellEnd"/>
      <w:r>
        <w:t>)</w:t>
      </w:r>
    </w:p>
    <w:p w14:paraId="23201FED" w14:textId="77777777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r>
        <w:t xml:space="preserve"> Language SQL</w:t>
      </w:r>
    </w:p>
    <w:p w14:paraId="2275910E" w14:textId="77777777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r>
        <w:t xml:space="preserve"> As $$</w:t>
      </w:r>
    </w:p>
    <w:p w14:paraId="134A8448" w14:textId="77777777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r>
        <w:t xml:space="preserve"> </w:t>
      </w:r>
      <w:proofErr w:type="gramStart"/>
      <w:r>
        <w:t>insert</w:t>
      </w:r>
      <w:proofErr w:type="gram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vb_kargo</w:t>
      </w:r>
      <w:proofErr w:type="spellEnd"/>
      <w:r>
        <w:t>(</w:t>
      </w:r>
      <w:proofErr w:type="spellStart"/>
      <w:r>
        <w:t>kargo_id,kargo,ucret</w:t>
      </w:r>
      <w:proofErr w:type="spellEnd"/>
      <w:r>
        <w:t xml:space="preserve"> ) </w:t>
      </w:r>
      <w:proofErr w:type="spellStart"/>
      <w:r>
        <w:t>values</w:t>
      </w:r>
      <w:proofErr w:type="spellEnd"/>
      <w:r>
        <w:t>(</w:t>
      </w:r>
      <w:proofErr w:type="spellStart"/>
      <w:r>
        <w:t>kargo_id,kargo,ucret</w:t>
      </w:r>
      <w:proofErr w:type="spellEnd"/>
      <w:r>
        <w:t xml:space="preserve"> );</w:t>
      </w:r>
    </w:p>
    <w:p w14:paraId="489F6AD9" w14:textId="12D2754E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r>
        <w:t xml:space="preserve"> $$;</w:t>
      </w:r>
    </w:p>
    <w:p w14:paraId="2EEAE869" w14:textId="62CCB0C6" w:rsidR="00D6722B" w:rsidRDefault="00D6722B" w:rsidP="00D6722B">
      <w:pPr>
        <w:shd w:val="clear" w:color="auto" w:fill="FFFFFF"/>
        <w:spacing w:before="60" w:after="100" w:afterAutospacing="1" w:line="240" w:lineRule="auto"/>
        <w:ind w:right="0"/>
      </w:pPr>
      <w:r w:rsidRPr="00D6722B">
        <w:rPr>
          <w:noProof/>
        </w:rPr>
        <w:lastRenderedPageBreak/>
        <w:drawing>
          <wp:inline distT="0" distB="0" distL="0" distR="0" wp14:anchorId="77502463" wp14:editId="24240A64">
            <wp:extent cx="5274310" cy="2879725"/>
            <wp:effectExtent l="0" t="0" r="254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7B03" w14:textId="50F4BABA" w:rsidR="006B1BE7" w:rsidRDefault="006B1BE7" w:rsidP="006B1BE7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 xml:space="preserve">Şekil.5. </w:t>
      </w:r>
      <w:proofErr w:type="spellStart"/>
      <w:r>
        <w:t>Saklıyordam</w:t>
      </w:r>
      <w:proofErr w:type="spellEnd"/>
      <w:r>
        <w:t xml:space="preserve"> ile </w:t>
      </w:r>
      <w:proofErr w:type="spellStart"/>
      <w:r>
        <w:t>vb_kargo</w:t>
      </w:r>
      <w:proofErr w:type="spellEnd"/>
      <w:r>
        <w:t xml:space="preserve"> tablosuna veri ekleme</w:t>
      </w:r>
    </w:p>
    <w:p w14:paraId="75C6EAD8" w14:textId="57B32934" w:rsidR="0053536B" w:rsidRDefault="0053536B" w:rsidP="00D6722B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  <w:b/>
          <w:bCs/>
          <w:color w:val="C00000"/>
        </w:rPr>
      </w:pPr>
      <w:r w:rsidRPr="00F82C4B">
        <w:rPr>
          <w:b/>
          <w:bCs/>
          <w:color w:val="C00000"/>
        </w:rPr>
        <w:t>TRIGGER</w:t>
      </w:r>
      <w:r w:rsidR="00F82C4B" w:rsidRPr="00F82C4B">
        <w:rPr>
          <w:rFonts w:ascii="Times New Roman" w:hAnsi="Times New Roman" w:cs="Times New Roman"/>
          <w:b/>
          <w:bCs/>
          <w:color w:val="C00000"/>
        </w:rPr>
        <w:t>1</w:t>
      </w:r>
      <w:r w:rsidRPr="00F82C4B">
        <w:rPr>
          <w:rFonts w:ascii="Times New Roman" w:hAnsi="Times New Roman" w:cs="Times New Roman"/>
          <w:b/>
          <w:bCs/>
          <w:color w:val="C00000"/>
        </w:rPr>
        <w:t>:</w:t>
      </w:r>
      <w:r w:rsidR="00F25B31">
        <w:rPr>
          <w:rFonts w:ascii="Times New Roman" w:hAnsi="Times New Roman" w:cs="Times New Roman"/>
          <w:b/>
          <w:bCs/>
          <w:color w:val="C00000"/>
        </w:rPr>
        <w:t xml:space="preserve"> </w:t>
      </w:r>
    </w:p>
    <w:p w14:paraId="0F409173" w14:textId="42232DFA" w:rsidR="00F25B31" w:rsidRPr="00F25B31" w:rsidRDefault="00F25B31" w:rsidP="00D6722B">
      <w:pPr>
        <w:shd w:val="clear" w:color="auto" w:fill="FFFFFF"/>
        <w:spacing w:before="60" w:after="100" w:afterAutospacing="1" w:line="240" w:lineRule="auto"/>
        <w:ind w:right="0"/>
      </w:pPr>
      <w:bookmarkStart w:id="0" w:name="_Hlk80705353"/>
      <w:r w:rsidRPr="00F25B31">
        <w:rPr>
          <w:rFonts w:ascii="Times New Roman" w:hAnsi="Times New Roman" w:cs="Times New Roman"/>
        </w:rPr>
        <w:t xml:space="preserve">Bu </w:t>
      </w:r>
      <w:proofErr w:type="spellStart"/>
      <w:r w:rsidRPr="00F25B31">
        <w:rPr>
          <w:rFonts w:ascii="Times New Roman" w:hAnsi="Times New Roman" w:cs="Times New Roman"/>
        </w:rPr>
        <w:t>trigger</w:t>
      </w:r>
      <w:proofErr w:type="spellEnd"/>
      <w:r w:rsidRPr="00F25B31">
        <w:rPr>
          <w:rFonts w:ascii="Times New Roman" w:hAnsi="Times New Roman" w:cs="Times New Roman"/>
        </w:rPr>
        <w:t xml:space="preserve"> için </w:t>
      </w:r>
      <w:proofErr w:type="spellStart"/>
      <w:r w:rsidRPr="00F25B31">
        <w:rPr>
          <w:rFonts w:ascii="Times New Roman" w:hAnsi="Times New Roman" w:cs="Times New Roman"/>
        </w:rPr>
        <w:t>toplam_kitap</w:t>
      </w:r>
      <w:proofErr w:type="spellEnd"/>
      <w:r w:rsidRPr="00F25B31">
        <w:rPr>
          <w:rFonts w:ascii="Times New Roman" w:hAnsi="Times New Roman" w:cs="Times New Roman"/>
        </w:rPr>
        <w:t xml:space="preserve"> isimli tablo sonradan </w:t>
      </w:r>
      <w:proofErr w:type="spellStart"/>
      <w:r w:rsidRPr="00F25B31">
        <w:rPr>
          <w:rFonts w:ascii="Times New Roman" w:hAnsi="Times New Roman" w:cs="Times New Roman"/>
        </w:rPr>
        <w:t>veritabanına</w:t>
      </w:r>
      <w:proofErr w:type="spellEnd"/>
      <w:r w:rsidRPr="00F25B31">
        <w:rPr>
          <w:rFonts w:ascii="Times New Roman" w:hAnsi="Times New Roman" w:cs="Times New Roman"/>
        </w:rPr>
        <w:t xml:space="preserve"> eklenmiştir.</w:t>
      </w:r>
    </w:p>
    <w:p w14:paraId="6F7688BD" w14:textId="2D2D000A" w:rsidR="009C462D" w:rsidRDefault="009C462D" w:rsidP="00D6722B">
      <w:pPr>
        <w:shd w:val="clear" w:color="auto" w:fill="FFFFFF"/>
        <w:spacing w:before="60" w:after="100" w:afterAutospacing="1" w:line="240" w:lineRule="auto"/>
        <w:ind w:right="0"/>
      </w:pPr>
      <w:proofErr w:type="spellStart"/>
      <w:r>
        <w:t>Vb_kitap</w:t>
      </w:r>
      <w:proofErr w:type="spellEnd"/>
      <w:r>
        <w:t xml:space="preserve"> tablomuza </w:t>
      </w:r>
      <w:r w:rsidR="00CD1D74">
        <w:t xml:space="preserve">herhangi bir veri kaydı yaptıktan sonra </w:t>
      </w:r>
      <w:proofErr w:type="spellStart"/>
      <w:r w:rsidR="00CD1D74">
        <w:t>toplam_kitap</w:t>
      </w:r>
      <w:proofErr w:type="spellEnd"/>
      <w:r w:rsidR="00CD1D74">
        <w:t xml:space="preserve"> tablomuzda yer alan </w:t>
      </w:r>
      <w:proofErr w:type="spellStart"/>
      <w:r w:rsidR="00CD1D74">
        <w:t>sayi</w:t>
      </w:r>
      <w:proofErr w:type="spellEnd"/>
      <w:r w:rsidR="00CD1D74">
        <w:t xml:space="preserve"> sütunu 1 artsın ve bu otomatik olarak gerçekleşsin diye bu </w:t>
      </w:r>
      <w:proofErr w:type="spellStart"/>
      <w:r w:rsidR="00CD1D74">
        <w:t>trigger</w:t>
      </w:r>
      <w:proofErr w:type="spellEnd"/>
      <w:r w:rsidR="00CD1D74">
        <w:t xml:space="preserve"> oluşturuldu.</w:t>
      </w:r>
    </w:p>
    <w:bookmarkEnd w:id="0"/>
    <w:p w14:paraId="45261575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replace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test()</w:t>
      </w:r>
    </w:p>
    <w:p w14:paraId="61121061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returns</w:t>
      </w:r>
      <w:proofErr w:type="spellEnd"/>
      <w:proofErr w:type="gramEnd"/>
      <w:r>
        <w:t xml:space="preserve"> </w:t>
      </w:r>
      <w:proofErr w:type="spellStart"/>
      <w:r>
        <w:t>trigger</w:t>
      </w:r>
      <w:proofErr w:type="spellEnd"/>
    </w:p>
    <w:p w14:paraId="0D0B4224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as</w:t>
      </w:r>
      <w:proofErr w:type="gramEnd"/>
    </w:p>
    <w:p w14:paraId="03F51DF2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r>
        <w:t>$$</w:t>
      </w:r>
    </w:p>
    <w:p w14:paraId="6D8A8F99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begin</w:t>
      </w:r>
      <w:proofErr w:type="spellEnd"/>
      <w:proofErr w:type="gramEnd"/>
    </w:p>
    <w:p w14:paraId="77B3D3BE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update</w:t>
      </w:r>
      <w:proofErr w:type="spellEnd"/>
      <w:proofErr w:type="gramEnd"/>
      <w:r>
        <w:t xml:space="preserve"> </w:t>
      </w:r>
      <w:proofErr w:type="spellStart"/>
      <w:r>
        <w:t>toplam_kitap</w:t>
      </w:r>
      <w:proofErr w:type="spellEnd"/>
      <w:r>
        <w:t xml:space="preserve"> set </w:t>
      </w:r>
      <w:proofErr w:type="spellStart"/>
      <w:r>
        <w:t>sayi</w:t>
      </w:r>
      <w:proofErr w:type="spellEnd"/>
      <w:r>
        <w:t>=sayi+1;</w:t>
      </w:r>
    </w:p>
    <w:p w14:paraId="48CF2745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new</w:t>
      </w:r>
      <w:proofErr w:type="spellEnd"/>
      <w:r>
        <w:t>;</w:t>
      </w:r>
    </w:p>
    <w:p w14:paraId="4E2256A9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end</w:t>
      </w:r>
      <w:proofErr w:type="spellEnd"/>
      <w:proofErr w:type="gramEnd"/>
      <w:r>
        <w:t>;</w:t>
      </w:r>
    </w:p>
    <w:p w14:paraId="16636E02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>$$</w:t>
      </w:r>
    </w:p>
    <w:p w14:paraId="2A6F07D0" w14:textId="74FB5EC6" w:rsidR="0053536B" w:rsidRDefault="00CD1D74" w:rsidP="006B1BE7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language</w:t>
      </w:r>
      <w:proofErr w:type="spellEnd"/>
      <w:proofErr w:type="gramEnd"/>
      <w:r>
        <w:t xml:space="preserve"> </w:t>
      </w:r>
      <w:proofErr w:type="spellStart"/>
      <w:r>
        <w:t>plpgsql</w:t>
      </w:r>
      <w:proofErr w:type="spellEnd"/>
      <w:r>
        <w:t>;</w:t>
      </w:r>
    </w:p>
    <w:p w14:paraId="6A6FD547" w14:textId="7647C13C" w:rsidR="006B1BE7" w:rsidRDefault="006B1BE7" w:rsidP="006B1BE7">
      <w:pPr>
        <w:shd w:val="clear" w:color="auto" w:fill="FFFFFF"/>
        <w:spacing w:before="60" w:after="100" w:afterAutospacing="1" w:line="240" w:lineRule="auto"/>
        <w:ind w:right="0"/>
      </w:pPr>
      <w:r>
        <w:t>---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olusturma</w:t>
      </w:r>
      <w:proofErr w:type="spellEnd"/>
    </w:p>
    <w:p w14:paraId="30348531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testtrigger</w:t>
      </w:r>
      <w:proofErr w:type="spellEnd"/>
    </w:p>
    <w:p w14:paraId="69E685DC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after</w:t>
      </w:r>
      <w:proofErr w:type="spellEnd"/>
      <w:proofErr w:type="gramEnd"/>
      <w:r>
        <w:t xml:space="preserve"> insert</w:t>
      </w:r>
    </w:p>
    <w:p w14:paraId="4BAA39B0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on</w:t>
      </w:r>
      <w:proofErr w:type="gramEnd"/>
      <w:r>
        <w:t xml:space="preserve"> </w:t>
      </w:r>
      <w:proofErr w:type="spellStart"/>
      <w:r>
        <w:t>vb_kitap</w:t>
      </w:r>
      <w:proofErr w:type="spellEnd"/>
    </w:p>
    <w:p w14:paraId="5C73FCF0" w14:textId="77777777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for</w:t>
      </w:r>
      <w:proofErr w:type="spellEnd"/>
      <w:proofErr w:type="gram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row</w:t>
      </w:r>
      <w:proofErr w:type="spellEnd"/>
    </w:p>
    <w:p w14:paraId="1E60CB6D" w14:textId="77991F74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execute</w:t>
      </w:r>
      <w:proofErr w:type="spellEnd"/>
      <w:proofErr w:type="gramEnd"/>
      <w:r>
        <w:t xml:space="preserve"> </w:t>
      </w:r>
      <w:proofErr w:type="spellStart"/>
      <w:r>
        <w:t>procedure</w:t>
      </w:r>
      <w:proofErr w:type="spellEnd"/>
      <w:r>
        <w:t xml:space="preserve"> test();</w:t>
      </w:r>
    </w:p>
    <w:p w14:paraId="485893CF" w14:textId="46E1FB24" w:rsidR="00CD1D74" w:rsidRDefault="00CD1D74" w:rsidP="00CD1D74">
      <w:pPr>
        <w:shd w:val="clear" w:color="auto" w:fill="FFFFFF"/>
        <w:spacing w:before="60" w:after="100" w:afterAutospacing="1" w:line="240" w:lineRule="auto"/>
        <w:ind w:right="0"/>
      </w:pPr>
      <w:bookmarkStart w:id="1" w:name="_Hlk80705436"/>
      <w:r>
        <w:t>//</w:t>
      </w:r>
      <w:proofErr w:type="spellStart"/>
      <w:proofErr w:type="gramStart"/>
      <w:r>
        <w:t>trigger,vb</w:t>
      </w:r>
      <w:proofErr w:type="gramEnd"/>
      <w:r>
        <w:t>_kitap</w:t>
      </w:r>
      <w:proofErr w:type="spellEnd"/>
      <w:r>
        <w:t xml:space="preserve"> tablosunda insert işlemi yapıldıktan sonra </w:t>
      </w:r>
      <w:proofErr w:type="spellStart"/>
      <w:r>
        <w:t>çalışacak.Her</w:t>
      </w:r>
      <w:proofErr w:type="spellEnd"/>
      <w:r>
        <w:t xml:space="preserve"> satır için </w:t>
      </w:r>
      <w:proofErr w:type="spellStart"/>
      <w:r>
        <w:t>vb_kitap</w:t>
      </w:r>
      <w:proofErr w:type="spellEnd"/>
      <w:r>
        <w:t xml:space="preserve"> tablosuna ekleme yapıldıktan sonra test() prosedürünü çalıştıracak.</w:t>
      </w:r>
    </w:p>
    <w:p w14:paraId="666C7D20" w14:textId="5B7E6075" w:rsidR="001E0782" w:rsidRDefault="001E0782" w:rsidP="00CD1D74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1E0782">
        <w:t>insert</w:t>
      </w:r>
      <w:proofErr w:type="gramEnd"/>
      <w:r w:rsidRPr="001E0782">
        <w:t xml:space="preserve"> </w:t>
      </w:r>
      <w:proofErr w:type="spellStart"/>
      <w:r w:rsidRPr="001E0782">
        <w:t>into</w:t>
      </w:r>
      <w:proofErr w:type="spellEnd"/>
      <w:r w:rsidRPr="001E0782">
        <w:t xml:space="preserve"> </w:t>
      </w:r>
      <w:proofErr w:type="spellStart"/>
      <w:r w:rsidRPr="001E0782">
        <w:t>vb_kitap</w:t>
      </w:r>
      <w:proofErr w:type="spellEnd"/>
      <w:r w:rsidRPr="001E0782">
        <w:t xml:space="preserve">( </w:t>
      </w:r>
      <w:proofErr w:type="spellStart"/>
      <w:r w:rsidRPr="001E0782">
        <w:t>kitap_id</w:t>
      </w:r>
      <w:proofErr w:type="spellEnd"/>
      <w:r w:rsidRPr="001E0782">
        <w:t xml:space="preserve"> ,</w:t>
      </w:r>
      <w:proofErr w:type="spellStart"/>
      <w:r w:rsidRPr="001E0782">
        <w:t>kitap_adi,alinan_fiyat,takas_degeri,yipranma_orani</w:t>
      </w:r>
      <w:proofErr w:type="spellEnd"/>
      <w:r w:rsidRPr="001E0782">
        <w:t xml:space="preserve"> ,</w:t>
      </w:r>
      <w:proofErr w:type="spellStart"/>
      <w:r w:rsidRPr="001E0782">
        <w:t>yasgrubu</w:t>
      </w:r>
      <w:proofErr w:type="spellEnd"/>
      <w:r w:rsidRPr="001E0782">
        <w:t xml:space="preserve"> ,</w:t>
      </w:r>
      <w:proofErr w:type="spellStart"/>
      <w:r w:rsidRPr="001E0782">
        <w:t>aciklama</w:t>
      </w:r>
      <w:proofErr w:type="spellEnd"/>
      <w:r w:rsidRPr="001E0782">
        <w:t xml:space="preserve"> ,</w:t>
      </w:r>
      <w:proofErr w:type="spellStart"/>
      <w:r w:rsidRPr="001E0782">
        <w:t>yayinci_id,kullanici_id</w:t>
      </w:r>
      <w:proofErr w:type="spellEnd"/>
      <w:r w:rsidRPr="001E0782">
        <w:t xml:space="preserve">) </w:t>
      </w:r>
      <w:proofErr w:type="spellStart"/>
      <w:r w:rsidRPr="001E0782">
        <w:t>values</w:t>
      </w:r>
      <w:proofErr w:type="spellEnd"/>
      <w:r w:rsidRPr="001E0782">
        <w:t>(27,'Yaşlı Adam ve Deniz',20,15,10,12,'Yaşlı Adam ve Deniz, HEMINGWAY ait en ölümsüz eserlerinden biridir',1,3)</w:t>
      </w:r>
    </w:p>
    <w:p w14:paraId="1A475993" w14:textId="7529A2D1" w:rsidR="001E0782" w:rsidRDefault="001E0782" w:rsidP="00CD1D74">
      <w:pPr>
        <w:shd w:val="clear" w:color="auto" w:fill="FFFFFF"/>
        <w:spacing w:before="60" w:after="100" w:afterAutospacing="1" w:line="240" w:lineRule="auto"/>
        <w:ind w:right="0"/>
      </w:pPr>
      <w:r>
        <w:t xml:space="preserve">Yukarıda yazılan komut ile </w:t>
      </w:r>
      <w:proofErr w:type="spellStart"/>
      <w:r>
        <w:t>vb_kitap</w:t>
      </w:r>
      <w:proofErr w:type="spellEnd"/>
      <w:r>
        <w:t xml:space="preserve"> tablosuna ekleme yaparak </w:t>
      </w:r>
      <w:proofErr w:type="spellStart"/>
      <w:r>
        <w:t>toplam_kitap</w:t>
      </w:r>
      <w:proofErr w:type="spellEnd"/>
      <w:r>
        <w:t xml:space="preserve"> tablosunun da +1 artması istenmiştir.</w:t>
      </w:r>
    </w:p>
    <w:p w14:paraId="59581772" w14:textId="6AC814F8" w:rsidR="00F82C4B" w:rsidRDefault="00F82C4B" w:rsidP="00CD1D74">
      <w:pPr>
        <w:shd w:val="clear" w:color="auto" w:fill="FFFFFF"/>
        <w:spacing w:before="60" w:after="100" w:afterAutospacing="1" w:line="240" w:lineRule="auto"/>
        <w:ind w:right="0"/>
      </w:pPr>
      <w:r>
        <w:t xml:space="preserve">Select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toplam_kitap</w:t>
      </w:r>
      <w:proofErr w:type="spellEnd"/>
      <w:r>
        <w:t xml:space="preserve"> yazarak değerin 22 iken +1 artarak 23 olduğu görülmüştür. Yazılan </w:t>
      </w:r>
      <w:proofErr w:type="spellStart"/>
      <w:r>
        <w:t>trigger</w:t>
      </w:r>
      <w:proofErr w:type="spellEnd"/>
      <w:r>
        <w:t xml:space="preserve"> başarılı bir şekilde çalışmıştır.</w:t>
      </w:r>
    </w:p>
    <w:p w14:paraId="18D96130" w14:textId="53B18B16" w:rsidR="00F25B31" w:rsidRDefault="00F25B31" w:rsidP="00CD1D74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  <w:b/>
          <w:bCs/>
          <w:color w:val="C00000"/>
        </w:rPr>
      </w:pPr>
      <w:r w:rsidRPr="00F25B31">
        <w:rPr>
          <w:b/>
          <w:bCs/>
          <w:color w:val="C00000"/>
        </w:rPr>
        <w:t>TRIGGER</w:t>
      </w:r>
      <w:r w:rsidRPr="00F25B31">
        <w:rPr>
          <w:rFonts w:ascii="Times New Roman" w:hAnsi="Times New Roman" w:cs="Times New Roman"/>
          <w:b/>
          <w:bCs/>
          <w:color w:val="C00000"/>
        </w:rPr>
        <w:t>2</w:t>
      </w:r>
      <w:r>
        <w:rPr>
          <w:rFonts w:ascii="Times New Roman" w:hAnsi="Times New Roman" w:cs="Times New Roman"/>
          <w:b/>
          <w:bCs/>
          <w:color w:val="C00000"/>
        </w:rPr>
        <w:t>:</w:t>
      </w:r>
    </w:p>
    <w:p w14:paraId="57E8CA62" w14:textId="7A8875B3" w:rsidR="00F25B31" w:rsidRDefault="00F25B31" w:rsidP="00F25B31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 w:rsidRPr="00F25B31">
        <w:rPr>
          <w:rFonts w:ascii="Times New Roman" w:hAnsi="Times New Roman" w:cs="Times New Roman"/>
        </w:rPr>
        <w:t xml:space="preserve">Bu </w:t>
      </w:r>
      <w:proofErr w:type="spellStart"/>
      <w:r w:rsidRPr="00F25B31">
        <w:rPr>
          <w:rFonts w:ascii="Times New Roman" w:hAnsi="Times New Roman" w:cs="Times New Roman"/>
        </w:rPr>
        <w:t>trigger</w:t>
      </w:r>
      <w:proofErr w:type="spellEnd"/>
      <w:r w:rsidRPr="00F25B31">
        <w:rPr>
          <w:rFonts w:ascii="Times New Roman" w:hAnsi="Times New Roman" w:cs="Times New Roman"/>
        </w:rPr>
        <w:t xml:space="preserve"> için </w:t>
      </w:r>
      <w:proofErr w:type="spellStart"/>
      <w:r w:rsidRPr="00F25B31">
        <w:rPr>
          <w:rFonts w:ascii="Times New Roman" w:hAnsi="Times New Roman" w:cs="Times New Roman"/>
        </w:rPr>
        <w:t>toplam_k</w:t>
      </w:r>
      <w:r>
        <w:rPr>
          <w:rFonts w:ascii="Times New Roman" w:hAnsi="Times New Roman" w:cs="Times New Roman"/>
        </w:rPr>
        <w:t>ategori</w:t>
      </w:r>
      <w:proofErr w:type="spellEnd"/>
      <w:r w:rsidRPr="00F25B31">
        <w:rPr>
          <w:rFonts w:ascii="Times New Roman" w:hAnsi="Times New Roman" w:cs="Times New Roman"/>
        </w:rPr>
        <w:t xml:space="preserve"> isimli tablo sonradan </w:t>
      </w:r>
      <w:proofErr w:type="spellStart"/>
      <w:r w:rsidRPr="00F25B31">
        <w:rPr>
          <w:rFonts w:ascii="Times New Roman" w:hAnsi="Times New Roman" w:cs="Times New Roman"/>
        </w:rPr>
        <w:t>veritabanına</w:t>
      </w:r>
      <w:proofErr w:type="spellEnd"/>
      <w:r w:rsidRPr="00F25B31">
        <w:rPr>
          <w:rFonts w:ascii="Times New Roman" w:hAnsi="Times New Roman" w:cs="Times New Roman"/>
        </w:rPr>
        <w:t xml:space="preserve"> eklenmiştir.</w:t>
      </w:r>
    </w:p>
    <w:p w14:paraId="60185726" w14:textId="51F75E29" w:rsidR="00F25B31" w:rsidRDefault="00F25B31" w:rsidP="00F25B31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Vb_kategori</w:t>
      </w:r>
      <w:proofErr w:type="spellEnd"/>
      <w:r>
        <w:rPr>
          <w:rFonts w:ascii="Times New Roman" w:hAnsi="Times New Roman" w:cs="Times New Roman"/>
        </w:rPr>
        <w:t xml:space="preserve"> tablosuna yeni bir kategori eklediğimiz zaman bu kategorinin adı toplam kaç karakter ise </w:t>
      </w:r>
      <w:proofErr w:type="spellStart"/>
      <w:r>
        <w:rPr>
          <w:rFonts w:ascii="Times New Roman" w:hAnsi="Times New Roman" w:cs="Times New Roman"/>
        </w:rPr>
        <w:t>toplam_kategoriki</w:t>
      </w:r>
      <w:proofErr w:type="spellEnd"/>
      <w:r>
        <w:rPr>
          <w:rFonts w:ascii="Times New Roman" w:hAnsi="Times New Roman" w:cs="Times New Roman"/>
        </w:rPr>
        <w:t xml:space="preserve"> sütunun o kadar artması için bir tetikleyici oluşturulmuştur. Dışarıdan bir parametreye bağlı olarak artacaktır.</w:t>
      </w:r>
    </w:p>
    <w:p w14:paraId="19E43752" w14:textId="6B5CA3CC" w:rsidR="00E164BE" w:rsidRDefault="00E164BE" w:rsidP="00F25B31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--Önce fonksiyon oluşturulup ardından </w:t>
      </w:r>
      <w:proofErr w:type="spellStart"/>
      <w:r>
        <w:rPr>
          <w:rFonts w:ascii="Times New Roman" w:hAnsi="Times New Roman" w:cs="Times New Roman"/>
        </w:rPr>
        <w:t>trigger</w:t>
      </w:r>
      <w:proofErr w:type="spellEnd"/>
      <w:r>
        <w:rPr>
          <w:rFonts w:ascii="Times New Roman" w:hAnsi="Times New Roman" w:cs="Times New Roman"/>
        </w:rPr>
        <w:t xml:space="preserve"> oluşturulmuştur.</w:t>
      </w:r>
    </w:p>
    <w:bookmarkEnd w:id="1"/>
    <w:p w14:paraId="7353199B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create</w:t>
      </w:r>
      <w:proofErr w:type="spellEnd"/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or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replace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function</w:t>
      </w:r>
      <w:proofErr w:type="spellEnd"/>
      <w:r w:rsidRPr="00E164BE">
        <w:rPr>
          <w:rFonts w:ascii="Times New Roman" w:hAnsi="Times New Roman" w:cs="Times New Roman"/>
        </w:rPr>
        <w:t xml:space="preserve"> test2()</w:t>
      </w:r>
    </w:p>
    <w:p w14:paraId="560A4C5D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returns</w:t>
      </w:r>
      <w:proofErr w:type="spellEnd"/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trigger</w:t>
      </w:r>
      <w:proofErr w:type="spellEnd"/>
    </w:p>
    <w:p w14:paraId="64206BC4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gramStart"/>
      <w:r w:rsidRPr="00E164BE">
        <w:rPr>
          <w:rFonts w:ascii="Times New Roman" w:hAnsi="Times New Roman" w:cs="Times New Roman"/>
        </w:rPr>
        <w:t>as</w:t>
      </w:r>
      <w:proofErr w:type="gramEnd"/>
    </w:p>
    <w:p w14:paraId="4AD33231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 w:rsidRPr="00E164BE">
        <w:rPr>
          <w:rFonts w:ascii="Times New Roman" w:hAnsi="Times New Roman" w:cs="Times New Roman"/>
        </w:rPr>
        <w:t>$$</w:t>
      </w:r>
    </w:p>
    <w:p w14:paraId="23396289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declare</w:t>
      </w:r>
      <w:proofErr w:type="spellEnd"/>
      <w:proofErr w:type="gramEnd"/>
    </w:p>
    <w:p w14:paraId="6B85E85A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gramStart"/>
      <w:r w:rsidRPr="00E164BE">
        <w:rPr>
          <w:rFonts w:ascii="Times New Roman" w:hAnsi="Times New Roman" w:cs="Times New Roman"/>
        </w:rPr>
        <w:t>uzunluk</w:t>
      </w:r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integer</w:t>
      </w:r>
      <w:proofErr w:type="spellEnd"/>
      <w:r w:rsidRPr="00E164BE">
        <w:rPr>
          <w:rFonts w:ascii="Times New Roman" w:hAnsi="Times New Roman" w:cs="Times New Roman"/>
        </w:rPr>
        <w:t>;</w:t>
      </w:r>
    </w:p>
    <w:p w14:paraId="0B2FA296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begin</w:t>
      </w:r>
      <w:proofErr w:type="spellEnd"/>
      <w:proofErr w:type="gramEnd"/>
    </w:p>
    <w:p w14:paraId="3D7CF888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gramStart"/>
      <w:r w:rsidRPr="00E164BE">
        <w:rPr>
          <w:rFonts w:ascii="Times New Roman" w:hAnsi="Times New Roman" w:cs="Times New Roman"/>
        </w:rPr>
        <w:t>uzunluk:=</w:t>
      </w:r>
      <w:proofErr w:type="gramEnd"/>
      <w:r w:rsidRPr="00E164BE">
        <w:rPr>
          <w:rFonts w:ascii="Times New Roman" w:hAnsi="Times New Roman" w:cs="Times New Roman"/>
        </w:rPr>
        <w:t>(</w:t>
      </w:r>
      <w:proofErr w:type="spellStart"/>
      <w:r w:rsidRPr="00E164BE">
        <w:rPr>
          <w:rFonts w:ascii="Times New Roman" w:hAnsi="Times New Roman" w:cs="Times New Roman"/>
        </w:rPr>
        <w:t>select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length</w:t>
      </w:r>
      <w:proofErr w:type="spellEnd"/>
      <w:r w:rsidRPr="00E164BE">
        <w:rPr>
          <w:rFonts w:ascii="Times New Roman" w:hAnsi="Times New Roman" w:cs="Times New Roman"/>
        </w:rPr>
        <w:t xml:space="preserve">(kategori) </w:t>
      </w:r>
      <w:proofErr w:type="spellStart"/>
      <w:r w:rsidRPr="00E164BE">
        <w:rPr>
          <w:rFonts w:ascii="Times New Roman" w:hAnsi="Times New Roman" w:cs="Times New Roman"/>
        </w:rPr>
        <w:t>from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vb_kategori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order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by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kategori_id</w:t>
      </w:r>
      <w:proofErr w:type="spell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desc</w:t>
      </w:r>
      <w:proofErr w:type="spellEnd"/>
      <w:r w:rsidRPr="00E164BE">
        <w:rPr>
          <w:rFonts w:ascii="Times New Roman" w:hAnsi="Times New Roman" w:cs="Times New Roman"/>
        </w:rPr>
        <w:t xml:space="preserve"> limit 1);</w:t>
      </w:r>
    </w:p>
    <w:p w14:paraId="7E576167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 w:rsidRPr="00E164BE">
        <w:rPr>
          <w:rFonts w:ascii="Times New Roman" w:hAnsi="Times New Roman" w:cs="Times New Roman"/>
        </w:rPr>
        <w:t>--Yukarıdaki komut ile limiti 1 seçerek son eklenen değeri çağırmış olduk.</w:t>
      </w:r>
    </w:p>
    <w:p w14:paraId="7940B11D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update</w:t>
      </w:r>
      <w:proofErr w:type="spellEnd"/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toplam_kategori</w:t>
      </w:r>
      <w:proofErr w:type="spellEnd"/>
      <w:r w:rsidRPr="00E164BE">
        <w:rPr>
          <w:rFonts w:ascii="Times New Roman" w:hAnsi="Times New Roman" w:cs="Times New Roman"/>
        </w:rPr>
        <w:t xml:space="preserve"> set </w:t>
      </w:r>
      <w:proofErr w:type="spellStart"/>
      <w:r w:rsidRPr="00E164BE">
        <w:rPr>
          <w:rFonts w:ascii="Times New Roman" w:hAnsi="Times New Roman" w:cs="Times New Roman"/>
        </w:rPr>
        <w:t>sayi</w:t>
      </w:r>
      <w:proofErr w:type="spellEnd"/>
      <w:r w:rsidRPr="00E164BE">
        <w:rPr>
          <w:rFonts w:ascii="Times New Roman" w:hAnsi="Times New Roman" w:cs="Times New Roman"/>
        </w:rPr>
        <w:t>=</w:t>
      </w:r>
      <w:proofErr w:type="spellStart"/>
      <w:r w:rsidRPr="00E164BE">
        <w:rPr>
          <w:rFonts w:ascii="Times New Roman" w:hAnsi="Times New Roman" w:cs="Times New Roman"/>
        </w:rPr>
        <w:t>sayi+uzunluk</w:t>
      </w:r>
      <w:proofErr w:type="spellEnd"/>
      <w:r w:rsidRPr="00E164BE">
        <w:rPr>
          <w:rFonts w:ascii="Times New Roman" w:hAnsi="Times New Roman" w:cs="Times New Roman"/>
        </w:rPr>
        <w:t>;</w:t>
      </w:r>
    </w:p>
    <w:p w14:paraId="41D799C0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return</w:t>
      </w:r>
      <w:proofErr w:type="spellEnd"/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new</w:t>
      </w:r>
      <w:proofErr w:type="spellEnd"/>
      <w:r w:rsidRPr="00E164BE">
        <w:rPr>
          <w:rFonts w:ascii="Times New Roman" w:hAnsi="Times New Roman" w:cs="Times New Roman"/>
        </w:rPr>
        <w:t>;</w:t>
      </w:r>
    </w:p>
    <w:p w14:paraId="07322A1A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end</w:t>
      </w:r>
      <w:proofErr w:type="spellEnd"/>
      <w:proofErr w:type="gramEnd"/>
      <w:r w:rsidRPr="00E164BE">
        <w:rPr>
          <w:rFonts w:ascii="Times New Roman" w:hAnsi="Times New Roman" w:cs="Times New Roman"/>
        </w:rPr>
        <w:t>;</w:t>
      </w:r>
    </w:p>
    <w:p w14:paraId="2A85E8A2" w14:textId="77777777" w:rsidR="00E164BE" w:rsidRPr="00E164BE" w:rsidRDefault="00E164BE" w:rsidP="00E164BE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 w:rsidRPr="00E164BE">
        <w:rPr>
          <w:rFonts w:ascii="Times New Roman" w:hAnsi="Times New Roman" w:cs="Times New Roman"/>
        </w:rPr>
        <w:t>$$</w:t>
      </w:r>
    </w:p>
    <w:p w14:paraId="64C1336D" w14:textId="77777777" w:rsidR="008940AA" w:rsidRDefault="00E164BE" w:rsidP="00F25B31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proofErr w:type="spellStart"/>
      <w:proofErr w:type="gramStart"/>
      <w:r w:rsidRPr="00E164BE">
        <w:rPr>
          <w:rFonts w:ascii="Times New Roman" w:hAnsi="Times New Roman" w:cs="Times New Roman"/>
        </w:rPr>
        <w:t>language</w:t>
      </w:r>
      <w:proofErr w:type="spellEnd"/>
      <w:proofErr w:type="gramEnd"/>
      <w:r w:rsidRPr="00E164BE">
        <w:rPr>
          <w:rFonts w:ascii="Times New Roman" w:hAnsi="Times New Roman" w:cs="Times New Roman"/>
        </w:rPr>
        <w:t xml:space="preserve"> </w:t>
      </w:r>
      <w:proofErr w:type="spellStart"/>
      <w:r w:rsidRPr="00E164BE">
        <w:rPr>
          <w:rFonts w:ascii="Times New Roman" w:hAnsi="Times New Roman" w:cs="Times New Roman"/>
        </w:rPr>
        <w:t>plpgsql</w:t>
      </w:r>
      <w:proofErr w:type="spellEnd"/>
      <w:r w:rsidRPr="00E164BE">
        <w:rPr>
          <w:rFonts w:ascii="Times New Roman" w:hAnsi="Times New Roman" w:cs="Times New Roman"/>
        </w:rPr>
        <w:t>;</w:t>
      </w:r>
    </w:p>
    <w:p w14:paraId="013EE22E" w14:textId="68537520" w:rsidR="00F25B31" w:rsidRPr="008940AA" w:rsidRDefault="00E164BE" w:rsidP="00F25B31">
      <w:pPr>
        <w:shd w:val="clear" w:color="auto" w:fill="FFFFFF"/>
        <w:spacing w:before="60" w:after="100" w:afterAutospacing="1" w:line="240" w:lineRule="auto"/>
        <w:ind w:right="0"/>
        <w:rPr>
          <w:rFonts w:ascii="Times New Roman" w:hAnsi="Times New Roman" w:cs="Times New Roman"/>
        </w:rPr>
      </w:pPr>
      <w:r>
        <w:t>--</w:t>
      </w:r>
      <w:proofErr w:type="spellStart"/>
      <w:r>
        <w:t>Trigger</w:t>
      </w:r>
      <w:proofErr w:type="spellEnd"/>
      <w:r>
        <w:t xml:space="preserve"> oluşturma:</w:t>
      </w:r>
    </w:p>
    <w:p w14:paraId="635523A8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trigger</w:t>
      </w:r>
      <w:proofErr w:type="spellEnd"/>
      <w:r>
        <w:t xml:space="preserve"> test2trigger</w:t>
      </w:r>
    </w:p>
    <w:p w14:paraId="5445D21A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after</w:t>
      </w:r>
      <w:proofErr w:type="spellEnd"/>
      <w:proofErr w:type="gramEnd"/>
      <w:r>
        <w:t xml:space="preserve"> insert</w:t>
      </w:r>
    </w:p>
    <w:p w14:paraId="159A02C5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r>
        <w:t xml:space="preserve">-- </w:t>
      </w:r>
      <w:proofErr w:type="spellStart"/>
      <w:r>
        <w:t>trigger</w:t>
      </w:r>
      <w:proofErr w:type="spellEnd"/>
      <w:r>
        <w:t xml:space="preserve"> insert işleminden sonra çalışacak.</w:t>
      </w:r>
    </w:p>
    <w:p w14:paraId="5068F271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on</w:t>
      </w:r>
      <w:proofErr w:type="gramEnd"/>
      <w:r>
        <w:t xml:space="preserve"> </w:t>
      </w:r>
      <w:proofErr w:type="spellStart"/>
      <w:r>
        <w:t>vb_kategori</w:t>
      </w:r>
      <w:proofErr w:type="spellEnd"/>
    </w:p>
    <w:p w14:paraId="6529BFB3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r>
        <w:t>--</w:t>
      </w:r>
      <w:proofErr w:type="spellStart"/>
      <w:r>
        <w:t>vb_kategori</w:t>
      </w:r>
      <w:proofErr w:type="spellEnd"/>
      <w:r>
        <w:t xml:space="preserve"> tablosu üzerinde çalışacak.</w:t>
      </w:r>
    </w:p>
    <w:p w14:paraId="0DAC3063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lastRenderedPageBreak/>
        <w:t>for</w:t>
      </w:r>
      <w:proofErr w:type="spellEnd"/>
      <w:proofErr w:type="gram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row</w:t>
      </w:r>
      <w:proofErr w:type="spellEnd"/>
    </w:p>
    <w:p w14:paraId="21C91132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r>
        <w:t xml:space="preserve">--her satır için </w:t>
      </w:r>
    </w:p>
    <w:p w14:paraId="139FAAC4" w14:textId="1A48F2F0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execute</w:t>
      </w:r>
      <w:proofErr w:type="spellEnd"/>
      <w:proofErr w:type="gramEnd"/>
      <w:r>
        <w:t xml:space="preserve"> </w:t>
      </w:r>
      <w:proofErr w:type="spellStart"/>
      <w:r>
        <w:t>procedure</w:t>
      </w:r>
      <w:proofErr w:type="spellEnd"/>
      <w:r>
        <w:t xml:space="preserve"> test2();</w:t>
      </w:r>
    </w:p>
    <w:p w14:paraId="7B9CB315" w14:textId="637A6368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r>
        <w:t>--</w:t>
      </w:r>
      <w:proofErr w:type="spellStart"/>
      <w:r>
        <w:t>Triggerı</w:t>
      </w:r>
      <w:proofErr w:type="spellEnd"/>
      <w:r>
        <w:t xml:space="preserve"> oluşturduktan sonra:</w:t>
      </w:r>
    </w:p>
    <w:p w14:paraId="437E88C0" w14:textId="77777777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E164BE">
        <w:t>select</w:t>
      </w:r>
      <w:proofErr w:type="spellEnd"/>
      <w:proofErr w:type="gramEnd"/>
      <w:r w:rsidRPr="00E164BE">
        <w:t xml:space="preserve"> * </w:t>
      </w:r>
      <w:proofErr w:type="spellStart"/>
      <w:r w:rsidRPr="00E164BE">
        <w:t>from</w:t>
      </w:r>
      <w:proofErr w:type="spellEnd"/>
      <w:r w:rsidRPr="00E164BE">
        <w:t xml:space="preserve"> </w:t>
      </w:r>
      <w:proofErr w:type="spellStart"/>
      <w:r w:rsidRPr="00E164BE">
        <w:t>toplam_kategori</w:t>
      </w:r>
      <w:proofErr w:type="spellEnd"/>
      <w:r>
        <w:t xml:space="preserve"> </w:t>
      </w:r>
    </w:p>
    <w:p w14:paraId="694488A3" w14:textId="1BA7A8E2" w:rsidR="00E164BE" w:rsidRDefault="00E164BE" w:rsidP="00E164BE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diyerek</w:t>
      </w:r>
      <w:proofErr w:type="gramEnd"/>
      <w:r w:rsidR="008412C1">
        <w:t xml:space="preserve"> </w:t>
      </w:r>
      <w:proofErr w:type="spellStart"/>
      <w:r w:rsidR="008412C1">
        <w:t>toplam_kategorideki</w:t>
      </w:r>
      <w:proofErr w:type="spellEnd"/>
      <w:r w:rsidR="008412C1">
        <w:t xml:space="preserve"> 0 değeri görüntülenmiştir.</w:t>
      </w:r>
    </w:p>
    <w:p w14:paraId="0A06AB6A" w14:textId="7D8A7658" w:rsidR="008412C1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8412C1">
        <w:t>insert</w:t>
      </w:r>
      <w:proofErr w:type="gramEnd"/>
      <w:r w:rsidRPr="008412C1">
        <w:t xml:space="preserve"> </w:t>
      </w:r>
      <w:proofErr w:type="spellStart"/>
      <w:r w:rsidRPr="008412C1">
        <w:t>into</w:t>
      </w:r>
      <w:proofErr w:type="spellEnd"/>
      <w:r w:rsidRPr="008412C1">
        <w:t xml:space="preserve"> </w:t>
      </w:r>
      <w:proofErr w:type="spellStart"/>
      <w:r w:rsidRPr="008412C1">
        <w:t>vb_kategori</w:t>
      </w:r>
      <w:proofErr w:type="spellEnd"/>
      <w:r w:rsidRPr="008412C1">
        <w:t>(</w:t>
      </w:r>
      <w:proofErr w:type="spellStart"/>
      <w:r w:rsidRPr="008412C1">
        <w:t>kategori_id,kategori</w:t>
      </w:r>
      <w:proofErr w:type="spellEnd"/>
      <w:r w:rsidRPr="008412C1">
        <w:t xml:space="preserve">) </w:t>
      </w:r>
      <w:proofErr w:type="spellStart"/>
      <w:r w:rsidRPr="008412C1">
        <w:t>values</w:t>
      </w:r>
      <w:proofErr w:type="spellEnd"/>
      <w:r w:rsidRPr="008412C1">
        <w:t>(9,'Bilim Kurgu');</w:t>
      </w:r>
    </w:p>
    <w:p w14:paraId="43EB06C1" w14:textId="63509EE4" w:rsidR="008412C1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bookmarkStart w:id="2" w:name="_Hlk80705461"/>
      <w:r>
        <w:t xml:space="preserve">Komutuyla </w:t>
      </w:r>
      <w:proofErr w:type="spellStart"/>
      <w:r>
        <w:t>vb_kategoriye</w:t>
      </w:r>
      <w:proofErr w:type="spellEnd"/>
      <w:r>
        <w:t xml:space="preserve"> yeni veri ekleyerek sayının 0 iken ‘Bilim Kurgu’ </w:t>
      </w:r>
      <w:proofErr w:type="spellStart"/>
      <w:r>
        <w:t>daki</w:t>
      </w:r>
      <w:proofErr w:type="spellEnd"/>
      <w:r>
        <w:t xml:space="preserve"> karakter toplamı olan 11’e güncellenmesi beklenmiştir.</w:t>
      </w:r>
    </w:p>
    <w:bookmarkEnd w:id="2"/>
    <w:p w14:paraId="26EC6F77" w14:textId="441E1381" w:rsidR="008412C1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r w:rsidRPr="008412C1">
        <w:rPr>
          <w:noProof/>
        </w:rPr>
        <w:drawing>
          <wp:inline distT="0" distB="0" distL="0" distR="0" wp14:anchorId="1C3C7C3D" wp14:editId="18A32B22">
            <wp:extent cx="5274310" cy="1887855"/>
            <wp:effectExtent l="0" t="0" r="254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2596" w14:textId="1C7FAC16" w:rsidR="008B6D1A" w:rsidRDefault="008B6D1A" w:rsidP="008B6D1A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>Şekil.6.Karakter Sayısı 11</w:t>
      </w:r>
    </w:p>
    <w:p w14:paraId="5B2F4F05" w14:textId="77777777" w:rsidR="008940AA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8412C1">
        <w:t>insert</w:t>
      </w:r>
      <w:proofErr w:type="gramEnd"/>
      <w:r w:rsidRPr="008412C1">
        <w:t xml:space="preserve"> </w:t>
      </w:r>
      <w:proofErr w:type="spellStart"/>
      <w:r w:rsidRPr="008412C1">
        <w:t>into</w:t>
      </w:r>
      <w:proofErr w:type="spellEnd"/>
      <w:r w:rsidRPr="008412C1">
        <w:t xml:space="preserve"> </w:t>
      </w:r>
      <w:proofErr w:type="spellStart"/>
      <w:r w:rsidRPr="008412C1">
        <w:t>vb_kategori</w:t>
      </w:r>
      <w:proofErr w:type="spellEnd"/>
      <w:r w:rsidRPr="008412C1">
        <w:t>(</w:t>
      </w:r>
      <w:proofErr w:type="spellStart"/>
      <w:r w:rsidRPr="008412C1">
        <w:t>kategori_id,kategori</w:t>
      </w:r>
      <w:proofErr w:type="spellEnd"/>
      <w:r w:rsidRPr="008412C1">
        <w:t xml:space="preserve">) </w:t>
      </w:r>
      <w:proofErr w:type="spellStart"/>
      <w:r w:rsidRPr="008412C1">
        <w:t>values</w:t>
      </w:r>
      <w:proofErr w:type="spellEnd"/>
      <w:r w:rsidRPr="008412C1">
        <w:t>(10,'Dergi');</w:t>
      </w:r>
    </w:p>
    <w:p w14:paraId="62829058" w14:textId="07797FFA" w:rsidR="008412C1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r>
        <w:t>Komutuyla yeniden çalıştırıldığında, ‘Dergi’ kelimesindeki 5 karakter eklenecek ve 11+5=16 olması beklenecektir.</w:t>
      </w:r>
    </w:p>
    <w:p w14:paraId="52734F46" w14:textId="68F9983D" w:rsidR="008412C1" w:rsidRDefault="008412C1" w:rsidP="008940AA">
      <w:pPr>
        <w:shd w:val="clear" w:color="auto" w:fill="FFFFFF"/>
        <w:spacing w:before="60" w:after="100" w:afterAutospacing="1" w:line="240" w:lineRule="auto"/>
        <w:ind w:right="0"/>
        <w:jc w:val="center"/>
      </w:pPr>
      <w:r w:rsidRPr="008412C1">
        <w:rPr>
          <w:noProof/>
        </w:rPr>
        <w:drawing>
          <wp:inline distT="0" distB="0" distL="0" distR="0" wp14:anchorId="05ECD163" wp14:editId="47768043">
            <wp:extent cx="4660232" cy="1200125"/>
            <wp:effectExtent l="0" t="0" r="7620" b="63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834" cy="12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4A9B" w14:textId="52DA559C" w:rsidR="008B6D1A" w:rsidRDefault="008B6D1A" w:rsidP="008940AA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>Şekil.7.Karakter Sayısı 16</w:t>
      </w:r>
    </w:p>
    <w:p w14:paraId="7229F878" w14:textId="70E59436" w:rsidR="008412C1" w:rsidRDefault="008412C1" w:rsidP="00E164BE">
      <w:pPr>
        <w:shd w:val="clear" w:color="auto" w:fill="FFFFFF"/>
        <w:spacing w:before="60" w:after="100" w:afterAutospacing="1" w:line="240" w:lineRule="auto"/>
        <w:ind w:right="0"/>
      </w:pPr>
      <w:bookmarkStart w:id="3" w:name="_Hlk80705476"/>
      <w:r>
        <w:lastRenderedPageBreak/>
        <w:t>Bu şekilde uzunluk değişkeninden gelen her değeri sayı değişkenine ekleyerek yazmış oluyor.</w:t>
      </w:r>
    </w:p>
    <w:p w14:paraId="755D6990" w14:textId="68F904E5" w:rsidR="008412C1" w:rsidRDefault="008940AA" w:rsidP="00E164BE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bookmarkStart w:id="4" w:name="_Hlk80705501"/>
      <w:bookmarkEnd w:id="3"/>
      <w:r w:rsidRPr="008940AA">
        <w:rPr>
          <w:b/>
          <w:bCs/>
          <w:color w:val="C00000"/>
        </w:rPr>
        <w:t>TRIGGER</w:t>
      </w:r>
      <w:r w:rsidRPr="008940AA">
        <w:rPr>
          <w:rFonts w:ascii="Times New Roman" w:hAnsi="Times New Roman" w:cs="Times New Roman"/>
          <w:b/>
          <w:bCs/>
          <w:color w:val="C00000"/>
        </w:rPr>
        <w:t>3</w:t>
      </w:r>
      <w:r w:rsidRPr="008940AA">
        <w:rPr>
          <w:b/>
          <w:bCs/>
          <w:color w:val="C00000"/>
        </w:rPr>
        <w:t>:</w:t>
      </w:r>
    </w:p>
    <w:p w14:paraId="343DA83F" w14:textId="06BBD21B" w:rsidR="007E3380" w:rsidRPr="007E3380" w:rsidRDefault="007E3380" w:rsidP="00E164BE">
      <w:pPr>
        <w:shd w:val="clear" w:color="auto" w:fill="FFFFFF"/>
        <w:spacing w:before="60" w:after="100" w:afterAutospacing="1" w:line="240" w:lineRule="auto"/>
        <w:ind w:right="0"/>
      </w:pPr>
      <w:r w:rsidRPr="007E3380">
        <w:t xml:space="preserve">Oluşturulan bu </w:t>
      </w:r>
      <w:proofErr w:type="spellStart"/>
      <w:r w:rsidRPr="007E3380">
        <w:t>trigger</w:t>
      </w:r>
      <w:proofErr w:type="spellEnd"/>
      <w:r>
        <w:t xml:space="preserve"> ile </w:t>
      </w:r>
      <w:proofErr w:type="spellStart"/>
      <w:r>
        <w:t>vb_kullanici</w:t>
      </w:r>
      <w:proofErr w:type="spellEnd"/>
      <w:r>
        <w:t xml:space="preserve"> tablosunda </w:t>
      </w:r>
      <w:proofErr w:type="spellStart"/>
      <w:r>
        <w:t>before</w:t>
      </w:r>
      <w:proofErr w:type="spellEnd"/>
      <w:r>
        <w:t xml:space="preserve"> ifadesiyle güncelleme işlemi yapılmıştır. </w:t>
      </w:r>
      <w:proofErr w:type="spellStart"/>
      <w:r>
        <w:t>Vb_kullanici</w:t>
      </w:r>
      <w:proofErr w:type="spellEnd"/>
      <w:r>
        <w:t xml:space="preserve"> tablosundaki 5.id </w:t>
      </w:r>
      <w:proofErr w:type="spellStart"/>
      <w:r>
        <w:t>yi</w:t>
      </w:r>
      <w:proofErr w:type="spellEnd"/>
      <w:r>
        <w:t xml:space="preserve"> girilen değerler ile veriler değiştirilmiş, güncellenmiştir.</w:t>
      </w:r>
    </w:p>
    <w:bookmarkEnd w:id="4"/>
    <w:p w14:paraId="1BD44F08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CREATE OR REPLACE FUNCTION "</w:t>
      </w:r>
      <w:proofErr w:type="spellStart"/>
      <w:r>
        <w:t>kullanici_kayit</w:t>
      </w:r>
      <w:proofErr w:type="spellEnd"/>
      <w:r>
        <w:t>"()</w:t>
      </w:r>
    </w:p>
    <w:p w14:paraId="74DE7335" w14:textId="29CF96AE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RETURNS TRIGGER </w:t>
      </w:r>
    </w:p>
    <w:p w14:paraId="14F69F35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AS</w:t>
      </w:r>
    </w:p>
    <w:p w14:paraId="54467DE8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$$</w:t>
      </w:r>
    </w:p>
    <w:p w14:paraId="2F591C54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BEGIN</w:t>
      </w:r>
    </w:p>
    <w:p w14:paraId="08A07D57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NEW."</w:t>
      </w:r>
      <w:proofErr w:type="spellStart"/>
      <w:r>
        <w:t>adi_soyadi</w:t>
      </w:r>
      <w:proofErr w:type="spellEnd"/>
      <w:r>
        <w:t>" = UPPER(NEW."</w:t>
      </w:r>
      <w:proofErr w:type="spellStart"/>
      <w:r>
        <w:t>adi_soyadi</w:t>
      </w:r>
      <w:proofErr w:type="spellEnd"/>
      <w:r>
        <w:t>"); -- büyük harfe dönüştürdükten sonra ekle</w:t>
      </w:r>
    </w:p>
    <w:p w14:paraId="0FF51646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NEW."</w:t>
      </w:r>
      <w:proofErr w:type="spellStart"/>
      <w:r>
        <w:t>email</w:t>
      </w:r>
      <w:proofErr w:type="spellEnd"/>
      <w:r>
        <w:t>" = LTRIM(NEW."</w:t>
      </w:r>
      <w:proofErr w:type="spellStart"/>
      <w:r>
        <w:t>email</w:t>
      </w:r>
      <w:proofErr w:type="spellEnd"/>
      <w:r>
        <w:t>"); -- Önceki ve sonraki boşlukları temizle</w:t>
      </w:r>
    </w:p>
    <w:p w14:paraId="48644097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IF </w:t>
      </w:r>
      <w:proofErr w:type="spellStart"/>
      <w:r>
        <w:t>NEW."adres</w:t>
      </w:r>
      <w:proofErr w:type="spellEnd"/>
      <w:r>
        <w:t>" IS NULL THEN</w:t>
      </w:r>
    </w:p>
    <w:p w14:paraId="490EAD6F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        RAISE EXCEPTION 'Adres alanı boş olamaz';  </w:t>
      </w:r>
    </w:p>
    <w:p w14:paraId="5320473A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END IF;</w:t>
      </w:r>
    </w:p>
    <w:p w14:paraId="185955FD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    RETURN NEW;</w:t>
      </w:r>
    </w:p>
    <w:p w14:paraId="36447D30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END;</w:t>
      </w:r>
    </w:p>
    <w:p w14:paraId="522405BD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$$  </w:t>
      </w:r>
    </w:p>
    <w:p w14:paraId="49281227" w14:textId="7FFA434C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LANGUAGE "</w:t>
      </w:r>
      <w:proofErr w:type="spellStart"/>
      <w:r>
        <w:t>plpgsql</w:t>
      </w:r>
      <w:proofErr w:type="spellEnd"/>
      <w:r>
        <w:t>";</w:t>
      </w:r>
    </w:p>
    <w:p w14:paraId="7D61680E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CREATE TRIGGER "</w:t>
      </w:r>
      <w:proofErr w:type="spellStart"/>
      <w:r>
        <w:t>kayitKontrol</w:t>
      </w:r>
      <w:proofErr w:type="spellEnd"/>
      <w:r>
        <w:t>"</w:t>
      </w:r>
    </w:p>
    <w:p w14:paraId="1CE1E3D7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BEFORE INSERT OR UPDATE ON "</w:t>
      </w:r>
      <w:proofErr w:type="spellStart"/>
      <w:r>
        <w:t>vb_kullanici</w:t>
      </w:r>
      <w:proofErr w:type="spellEnd"/>
      <w:proofErr w:type="gramStart"/>
      <w:r>
        <w:t>"  --</w:t>
      </w:r>
      <w:proofErr w:type="gramEnd"/>
      <w:r>
        <w:t xml:space="preserve"> veriyi eklemeden/değiştirmeden önce üzerinde işlem yap</w:t>
      </w:r>
    </w:p>
    <w:p w14:paraId="20EE613C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>FOR EACH ROW</w:t>
      </w:r>
    </w:p>
    <w:p w14:paraId="2BA20349" w14:textId="62DEBE8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EXECUTE PROCEDURE "</w:t>
      </w:r>
      <w:proofErr w:type="spellStart"/>
      <w:r>
        <w:t>kullanici_kayit</w:t>
      </w:r>
      <w:proofErr w:type="spellEnd"/>
      <w:r>
        <w:t>"();</w:t>
      </w:r>
    </w:p>
    <w:p w14:paraId="6EC95496" w14:textId="77777777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>INSERT INTO "</w:t>
      </w:r>
      <w:proofErr w:type="spellStart"/>
      <w:r>
        <w:t>vb_kullanici</w:t>
      </w:r>
      <w:proofErr w:type="spellEnd"/>
      <w:r>
        <w:t xml:space="preserve">" </w:t>
      </w:r>
      <w:proofErr w:type="gramStart"/>
      <w:r>
        <w:t>( "</w:t>
      </w:r>
      <w:proofErr w:type="spellStart"/>
      <w:proofErr w:type="gramEnd"/>
      <w:r>
        <w:t>kullanici_id</w:t>
      </w:r>
      <w:proofErr w:type="spellEnd"/>
      <w:r>
        <w:t>", "</w:t>
      </w:r>
      <w:proofErr w:type="spellStart"/>
      <w:r>
        <w:t>adi_soyadi</w:t>
      </w:r>
      <w:proofErr w:type="spellEnd"/>
      <w:r>
        <w:t>", "</w:t>
      </w:r>
      <w:proofErr w:type="spellStart"/>
      <w:r>
        <w:t>email</w:t>
      </w:r>
      <w:proofErr w:type="spellEnd"/>
      <w:r>
        <w:t>","telefon","tc_</w:t>
      </w:r>
      <w:proofErr w:type="spellStart"/>
      <w:r>
        <w:t>no</w:t>
      </w:r>
      <w:proofErr w:type="spellEnd"/>
      <w:r>
        <w:t>","adres","</w:t>
      </w:r>
      <w:proofErr w:type="spellStart"/>
      <w:r>
        <w:t>hesap_id</w:t>
      </w:r>
      <w:proofErr w:type="spellEnd"/>
      <w:r>
        <w:t xml:space="preserve">") </w:t>
      </w:r>
    </w:p>
    <w:p w14:paraId="16402A65" w14:textId="41A71E33" w:rsidR="008940AA" w:rsidRDefault="008940AA" w:rsidP="008940AA">
      <w:pPr>
        <w:shd w:val="clear" w:color="auto" w:fill="FFFFFF"/>
        <w:spacing w:before="60" w:after="100" w:afterAutospacing="1" w:line="240" w:lineRule="auto"/>
        <w:ind w:right="0"/>
      </w:pPr>
      <w:r>
        <w:t xml:space="preserve">VALUES </w:t>
      </w:r>
      <w:proofErr w:type="gramStart"/>
      <w:r>
        <w:t>( '</w:t>
      </w:r>
      <w:proofErr w:type="gramEnd"/>
      <w:r>
        <w:t>5', 'Name Damla Kara', '    namekara@gmail.com     ','5456765432','11111111111','Sinop', 4);</w:t>
      </w:r>
    </w:p>
    <w:p w14:paraId="433E57A1" w14:textId="3320DF95" w:rsidR="007E3380" w:rsidRDefault="007E3380" w:rsidP="008940AA">
      <w:pPr>
        <w:shd w:val="clear" w:color="auto" w:fill="FFFFFF"/>
        <w:spacing w:before="60" w:after="100" w:afterAutospacing="1" w:line="240" w:lineRule="auto"/>
        <w:ind w:right="0"/>
      </w:pPr>
      <w:r w:rsidRPr="007E3380">
        <w:rPr>
          <w:noProof/>
        </w:rPr>
        <w:drawing>
          <wp:inline distT="0" distB="0" distL="0" distR="0" wp14:anchorId="6F82E49F" wp14:editId="53D046C3">
            <wp:extent cx="5274310" cy="1104265"/>
            <wp:effectExtent l="0" t="0" r="2540" b="63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1FE3" w14:textId="33D2507C" w:rsidR="0050219D" w:rsidRDefault="0050219D" w:rsidP="0050219D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>Şekil.8.Trigger 3 Update</w:t>
      </w:r>
    </w:p>
    <w:p w14:paraId="7FC5D143" w14:textId="46DFEC8A" w:rsidR="008B6D1A" w:rsidRPr="00F25B31" w:rsidRDefault="008B6D1A" w:rsidP="008B6D1A">
      <w:pPr>
        <w:shd w:val="clear" w:color="auto" w:fill="FFFFFF"/>
        <w:spacing w:before="60" w:after="100" w:afterAutospacing="1" w:line="240" w:lineRule="auto"/>
        <w:ind w:right="0"/>
        <w:jc w:val="center"/>
      </w:pPr>
      <w:r>
        <w:t>Şekil.8.vb_kullanici Tablosundaki Bilgilerin Değiştiğini Gösteren Tablo</w:t>
      </w:r>
    </w:p>
    <w:p w14:paraId="5D31BB3C" w14:textId="5F17F646" w:rsidR="00F25B31" w:rsidRDefault="008B6D1A" w:rsidP="00CD1D74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>
        <w:rPr>
          <w:b/>
          <w:bCs/>
          <w:color w:val="C00000"/>
        </w:rPr>
        <w:t>TRIGGER</w:t>
      </w:r>
      <w:r w:rsidRPr="008B6D1A">
        <w:rPr>
          <w:rFonts w:ascii="Times New Roman" w:hAnsi="Times New Roman" w:cs="Times New Roman"/>
          <w:b/>
          <w:bCs/>
          <w:color w:val="C00000"/>
        </w:rPr>
        <w:t>4</w:t>
      </w:r>
      <w:r>
        <w:rPr>
          <w:b/>
          <w:bCs/>
          <w:color w:val="C00000"/>
        </w:rPr>
        <w:t>:</w:t>
      </w:r>
    </w:p>
    <w:p w14:paraId="5347139C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create</w:t>
      </w:r>
      <w:proofErr w:type="spellEnd"/>
      <w:proofErr w:type="gramEnd"/>
      <w:r w:rsidRPr="00747394">
        <w:t xml:space="preserve"> </w:t>
      </w:r>
      <w:proofErr w:type="spellStart"/>
      <w:r w:rsidRPr="00747394">
        <w:t>or</w:t>
      </w:r>
      <w:proofErr w:type="spellEnd"/>
      <w:r w:rsidRPr="00747394">
        <w:t xml:space="preserve"> </w:t>
      </w:r>
      <w:proofErr w:type="spellStart"/>
      <w:r w:rsidRPr="00747394">
        <w:t>replace</w:t>
      </w:r>
      <w:proofErr w:type="spellEnd"/>
      <w:r w:rsidRPr="00747394">
        <w:t xml:space="preserve"> </w:t>
      </w:r>
      <w:proofErr w:type="spellStart"/>
      <w:r w:rsidRPr="00747394">
        <w:t>function</w:t>
      </w:r>
      <w:proofErr w:type="spellEnd"/>
      <w:r w:rsidRPr="00747394">
        <w:t xml:space="preserve"> </w:t>
      </w:r>
      <w:proofErr w:type="spellStart"/>
      <w:r w:rsidRPr="00747394">
        <w:t>toplamkargohesap</w:t>
      </w:r>
      <w:proofErr w:type="spellEnd"/>
      <w:r w:rsidRPr="00747394">
        <w:t>()</w:t>
      </w:r>
    </w:p>
    <w:p w14:paraId="68C81C1D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returns</w:t>
      </w:r>
      <w:proofErr w:type="spellEnd"/>
      <w:proofErr w:type="gramEnd"/>
      <w:r w:rsidRPr="00747394">
        <w:t xml:space="preserve"> </w:t>
      </w:r>
      <w:proofErr w:type="spellStart"/>
      <w:r w:rsidRPr="00747394">
        <w:t>trigger</w:t>
      </w:r>
      <w:proofErr w:type="spellEnd"/>
    </w:p>
    <w:p w14:paraId="5FEB7992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747394">
        <w:t>as</w:t>
      </w:r>
      <w:proofErr w:type="gramEnd"/>
    </w:p>
    <w:p w14:paraId="67A3CB99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r w:rsidRPr="00747394">
        <w:t>$$</w:t>
      </w:r>
    </w:p>
    <w:p w14:paraId="11C6AC90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begin</w:t>
      </w:r>
      <w:proofErr w:type="spellEnd"/>
      <w:proofErr w:type="gramEnd"/>
    </w:p>
    <w:p w14:paraId="0DD6CD15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update</w:t>
      </w:r>
      <w:proofErr w:type="spellEnd"/>
      <w:proofErr w:type="gramEnd"/>
      <w:r w:rsidRPr="00747394">
        <w:t xml:space="preserve"> </w:t>
      </w:r>
      <w:proofErr w:type="spellStart"/>
      <w:r w:rsidRPr="00747394">
        <w:t>toplamkargo</w:t>
      </w:r>
      <w:proofErr w:type="spellEnd"/>
      <w:r w:rsidRPr="00747394">
        <w:t xml:space="preserve"> set </w:t>
      </w:r>
      <w:proofErr w:type="spellStart"/>
      <w:r w:rsidRPr="00747394">
        <w:t>sayi</w:t>
      </w:r>
      <w:proofErr w:type="spellEnd"/>
      <w:r w:rsidRPr="00747394">
        <w:t>=sayi+1;</w:t>
      </w:r>
    </w:p>
    <w:p w14:paraId="04865E06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return</w:t>
      </w:r>
      <w:proofErr w:type="spellEnd"/>
      <w:proofErr w:type="gramEnd"/>
      <w:r w:rsidRPr="00747394">
        <w:t xml:space="preserve"> </w:t>
      </w:r>
      <w:proofErr w:type="spellStart"/>
      <w:r w:rsidRPr="00747394">
        <w:t>new</w:t>
      </w:r>
      <w:proofErr w:type="spellEnd"/>
      <w:r w:rsidRPr="00747394">
        <w:t>;</w:t>
      </w:r>
    </w:p>
    <w:p w14:paraId="31D1B2EB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end</w:t>
      </w:r>
      <w:proofErr w:type="spellEnd"/>
      <w:proofErr w:type="gramEnd"/>
      <w:r w:rsidRPr="00747394">
        <w:t>;</w:t>
      </w:r>
    </w:p>
    <w:p w14:paraId="54C9B7B0" w14:textId="77777777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r w:rsidRPr="00747394">
        <w:t>$$</w:t>
      </w:r>
    </w:p>
    <w:p w14:paraId="354FB352" w14:textId="5998BE5E" w:rsidR="00747394" w:rsidRP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747394">
        <w:t>language</w:t>
      </w:r>
      <w:proofErr w:type="spellEnd"/>
      <w:proofErr w:type="gramEnd"/>
      <w:r w:rsidRPr="00747394">
        <w:t xml:space="preserve"> </w:t>
      </w:r>
      <w:proofErr w:type="spellStart"/>
      <w:r w:rsidRPr="00747394">
        <w:t>plpgsql</w:t>
      </w:r>
      <w:proofErr w:type="spellEnd"/>
      <w:r w:rsidRPr="00747394">
        <w:t>;</w:t>
      </w:r>
    </w:p>
    <w:p w14:paraId="59B60967" w14:textId="77777777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r>
        <w:lastRenderedPageBreak/>
        <w:t>--</w:t>
      </w:r>
      <w:proofErr w:type="spellStart"/>
      <w:r>
        <w:t>trigger</w:t>
      </w:r>
      <w:proofErr w:type="spellEnd"/>
      <w:r>
        <w:t xml:space="preserve"> oluşturma</w:t>
      </w:r>
    </w:p>
    <w:p w14:paraId="29C2D18C" w14:textId="3BC39849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create</w:t>
      </w:r>
      <w:proofErr w:type="spellEnd"/>
      <w:proofErr w:type="gramEnd"/>
      <w:r>
        <w:t xml:space="preserve">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kargotrigger</w:t>
      </w:r>
      <w:proofErr w:type="spellEnd"/>
    </w:p>
    <w:p w14:paraId="31EDB03E" w14:textId="77777777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after</w:t>
      </w:r>
      <w:proofErr w:type="spellEnd"/>
      <w:proofErr w:type="gramEnd"/>
      <w:r>
        <w:t xml:space="preserve"> insert</w:t>
      </w:r>
    </w:p>
    <w:p w14:paraId="068EFFD6" w14:textId="77777777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gramStart"/>
      <w:r>
        <w:t>on</w:t>
      </w:r>
      <w:proofErr w:type="gramEnd"/>
      <w:r>
        <w:t xml:space="preserve"> </w:t>
      </w:r>
      <w:proofErr w:type="spellStart"/>
      <w:r>
        <w:t>vb_kargo</w:t>
      </w:r>
      <w:proofErr w:type="spellEnd"/>
    </w:p>
    <w:p w14:paraId="36F968E5" w14:textId="77777777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for</w:t>
      </w:r>
      <w:proofErr w:type="spellEnd"/>
      <w:proofErr w:type="gram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row</w:t>
      </w:r>
      <w:proofErr w:type="spellEnd"/>
    </w:p>
    <w:p w14:paraId="3B1513EF" w14:textId="406C9A75" w:rsidR="00CF259D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>
        <w:t>execute</w:t>
      </w:r>
      <w:proofErr w:type="spellEnd"/>
      <w:proofErr w:type="gram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toplamkargohesap</w:t>
      </w:r>
      <w:proofErr w:type="spellEnd"/>
      <w:r>
        <w:t>();</w:t>
      </w:r>
    </w:p>
    <w:p w14:paraId="20AC4562" w14:textId="47EF500E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bookmarkStart w:id="5" w:name="_Hlk80705547"/>
      <w:r>
        <w:t>//</w:t>
      </w:r>
      <w:proofErr w:type="spellStart"/>
      <w:proofErr w:type="gramStart"/>
      <w:r>
        <w:t>trigger,vb</w:t>
      </w:r>
      <w:proofErr w:type="gramEnd"/>
      <w:r>
        <w:t>_kargo</w:t>
      </w:r>
      <w:proofErr w:type="spellEnd"/>
      <w:r>
        <w:t xml:space="preserve"> tablosunda insert işlemi yapıldıktan sonra </w:t>
      </w:r>
      <w:proofErr w:type="spellStart"/>
      <w:r>
        <w:t>çalışacak.Her</w:t>
      </w:r>
      <w:proofErr w:type="spellEnd"/>
      <w:r>
        <w:t xml:space="preserve"> satır için </w:t>
      </w:r>
      <w:proofErr w:type="spellStart"/>
      <w:r>
        <w:t>vb_kargo</w:t>
      </w:r>
      <w:proofErr w:type="spellEnd"/>
      <w:r>
        <w:t xml:space="preserve"> tablosuna ekleme yapıldıktan sonra </w:t>
      </w:r>
      <w:proofErr w:type="spellStart"/>
      <w:r>
        <w:t>toplamkargohesap</w:t>
      </w:r>
      <w:proofErr w:type="spellEnd"/>
      <w:r>
        <w:t xml:space="preserve"> () prosedürünü çalıştıracak.</w:t>
      </w:r>
    </w:p>
    <w:p w14:paraId="5314EBB6" w14:textId="77777777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proofErr w:type="gramStart"/>
      <w:r w:rsidRPr="00747394">
        <w:t>insert</w:t>
      </w:r>
      <w:proofErr w:type="gramEnd"/>
      <w:r w:rsidRPr="00747394">
        <w:t xml:space="preserve"> </w:t>
      </w:r>
      <w:proofErr w:type="spellStart"/>
      <w:r w:rsidRPr="00747394">
        <w:t>into</w:t>
      </w:r>
      <w:proofErr w:type="spellEnd"/>
      <w:r w:rsidRPr="00747394">
        <w:t xml:space="preserve"> </w:t>
      </w:r>
      <w:proofErr w:type="spellStart"/>
      <w:r w:rsidRPr="00747394">
        <w:t>vb_kargo</w:t>
      </w:r>
      <w:proofErr w:type="spellEnd"/>
      <w:r w:rsidRPr="00747394">
        <w:t xml:space="preserve">( </w:t>
      </w:r>
      <w:proofErr w:type="spellStart"/>
      <w:r w:rsidRPr="00747394">
        <w:t>kargo_id</w:t>
      </w:r>
      <w:proofErr w:type="spellEnd"/>
      <w:r w:rsidRPr="00747394">
        <w:t xml:space="preserve"> ,</w:t>
      </w:r>
      <w:proofErr w:type="spellStart"/>
      <w:r w:rsidRPr="00747394">
        <w:t>kargo,ucret</w:t>
      </w:r>
      <w:proofErr w:type="spellEnd"/>
      <w:r w:rsidRPr="00747394">
        <w:t xml:space="preserve">) </w:t>
      </w:r>
      <w:proofErr w:type="spellStart"/>
      <w:r w:rsidRPr="00747394">
        <w:t>values</w:t>
      </w:r>
      <w:proofErr w:type="spellEnd"/>
      <w:r w:rsidRPr="00747394">
        <w:t>(5, '</w:t>
      </w:r>
      <w:proofErr w:type="spellStart"/>
      <w:r w:rsidRPr="00747394">
        <w:t>Trendyol</w:t>
      </w:r>
      <w:proofErr w:type="spellEnd"/>
      <w:r w:rsidRPr="00747394">
        <w:t xml:space="preserve"> Kargo',10);</w:t>
      </w:r>
    </w:p>
    <w:p w14:paraId="6CF9A5AE" w14:textId="7057B69C" w:rsidR="00747394" w:rsidRDefault="00747394" w:rsidP="00747394">
      <w:pPr>
        <w:shd w:val="clear" w:color="auto" w:fill="FFFFFF"/>
        <w:spacing w:before="60" w:after="100" w:afterAutospacing="1" w:line="240" w:lineRule="auto"/>
        <w:ind w:right="0"/>
      </w:pPr>
      <w:r>
        <w:t xml:space="preserve">Yukarıda yazılan komut ile </w:t>
      </w:r>
      <w:proofErr w:type="spellStart"/>
      <w:r>
        <w:t>vb_kargo</w:t>
      </w:r>
      <w:proofErr w:type="spellEnd"/>
      <w:r>
        <w:t xml:space="preserve"> tablosuna ekleme yaparak </w:t>
      </w:r>
      <w:proofErr w:type="spellStart"/>
      <w:r>
        <w:t>toplamkargo</w:t>
      </w:r>
      <w:proofErr w:type="spellEnd"/>
      <w:r>
        <w:t xml:space="preserve"> tablosunun da +1 artması istenmiştir.</w:t>
      </w:r>
    </w:p>
    <w:p w14:paraId="591F605A" w14:textId="77777777" w:rsidR="009766FC" w:rsidRDefault="00747394" w:rsidP="000A34B2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>
        <w:t xml:space="preserve">Select *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toplamkargo</w:t>
      </w:r>
      <w:proofErr w:type="spellEnd"/>
      <w:r>
        <w:t xml:space="preserve"> yazarak değerin 1 arttığı görülmüştür. Yazılan </w:t>
      </w:r>
      <w:proofErr w:type="spellStart"/>
      <w:r>
        <w:t>trigger</w:t>
      </w:r>
      <w:proofErr w:type="spellEnd"/>
      <w:r>
        <w:t xml:space="preserve"> başarılı bir şekilde çalışmıştır.</w:t>
      </w:r>
      <w:bookmarkEnd w:id="5"/>
      <w:r w:rsidR="008D7765">
        <w:rPr>
          <w:b/>
          <w:bCs/>
          <w:color w:val="C00000"/>
        </w:rPr>
        <w:t xml:space="preserve">           </w:t>
      </w:r>
    </w:p>
    <w:p w14:paraId="72DBDB1C" w14:textId="17E57753" w:rsidR="00FE7751" w:rsidRPr="0069436A" w:rsidRDefault="008D7765" w:rsidP="000A34B2">
      <w:pPr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>
        <w:rPr>
          <w:b/>
          <w:bCs/>
          <w:color w:val="C00000"/>
        </w:rPr>
        <w:t xml:space="preserve"> </w:t>
      </w:r>
      <w:r w:rsidR="00BF2E49" w:rsidRPr="0069436A">
        <w:rPr>
          <w:b/>
          <w:bCs/>
          <w:color w:val="C00000"/>
        </w:rPr>
        <w:t>ARAMA İŞLEMİ:</w:t>
      </w:r>
    </w:p>
    <w:p w14:paraId="6F600EBD" w14:textId="77777777" w:rsidR="00BF2E49" w:rsidRPr="009766FC" w:rsidRDefault="00BF2E49" w:rsidP="003814C1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ajorHAnsi" w:eastAsia="Times New Roman" w:hAnsiTheme="majorHAnsi" w:cs="Segoe UI"/>
          <w:color w:val="24292E"/>
          <w:lang w:eastAsia="tr-TR"/>
        </w:rPr>
      </w:pPr>
      <w:r w:rsidRPr="009766FC">
        <w:rPr>
          <w:rFonts w:asciiTheme="majorHAnsi" w:eastAsia="Times New Roman" w:hAnsiTheme="majorHAnsi" w:cs="Segoe UI"/>
          <w:color w:val="24292E"/>
          <w:lang w:eastAsia="tr-TR"/>
        </w:rPr>
        <w:t xml:space="preserve">Select Komutu </w:t>
      </w:r>
      <w:proofErr w:type="spellStart"/>
      <w:r w:rsidRPr="009766FC">
        <w:rPr>
          <w:rFonts w:asciiTheme="majorHAnsi" w:eastAsia="Times New Roman" w:hAnsiTheme="majorHAnsi" w:cs="Segoe UI"/>
          <w:color w:val="24292E"/>
          <w:lang w:eastAsia="tr-TR"/>
        </w:rPr>
        <w:t>veritabanından</w:t>
      </w:r>
      <w:proofErr w:type="spellEnd"/>
      <w:r w:rsidRPr="009766FC">
        <w:rPr>
          <w:rFonts w:asciiTheme="majorHAnsi" w:eastAsia="Times New Roman" w:hAnsiTheme="majorHAnsi" w:cs="Segoe UI"/>
          <w:color w:val="24292E"/>
          <w:lang w:eastAsia="tr-TR"/>
        </w:rPr>
        <w:t xml:space="preserve"> veri almak (arama/listeleme) için kullanılır.</w:t>
      </w:r>
    </w:p>
    <w:p w14:paraId="0FB74BD0" w14:textId="74B02AAC" w:rsidR="00BF2E49" w:rsidRDefault="00BF2E49" w:rsidP="003814C1">
      <w:pPr>
        <w:pStyle w:val="ListeParagraf"/>
        <w:numPr>
          <w:ilvl w:val="0"/>
          <w:numId w:val="44"/>
        </w:numPr>
        <w:shd w:val="clear" w:color="auto" w:fill="FFFFFF"/>
        <w:spacing w:before="60" w:after="100" w:afterAutospacing="1" w:line="240" w:lineRule="auto"/>
        <w:ind w:right="0"/>
      </w:pPr>
      <w:proofErr w:type="spellStart"/>
      <w:proofErr w:type="gramStart"/>
      <w:r w:rsidRPr="00BF2E49">
        <w:t>select</w:t>
      </w:r>
      <w:proofErr w:type="spellEnd"/>
      <w:proofErr w:type="gramEnd"/>
      <w:r w:rsidRPr="00BF2E49">
        <w:t xml:space="preserve">* </w:t>
      </w:r>
      <w:proofErr w:type="spellStart"/>
      <w:r w:rsidRPr="00BF2E49">
        <w:t>from</w:t>
      </w:r>
      <w:proofErr w:type="spellEnd"/>
      <w:r w:rsidRPr="00BF2E49">
        <w:t xml:space="preserve"> </w:t>
      </w:r>
      <w:proofErr w:type="spellStart"/>
      <w:r w:rsidRPr="00BF2E49">
        <w:t>vb_kitap</w:t>
      </w:r>
      <w:proofErr w:type="spellEnd"/>
      <w:r w:rsidR="00A72610">
        <w:t>;</w:t>
      </w:r>
    </w:p>
    <w:p w14:paraId="5AD28723" w14:textId="556B1AF9" w:rsidR="00BF2E49" w:rsidRDefault="00BF2E49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BF2E49">
        <w:rPr>
          <w:noProof/>
        </w:rPr>
        <w:lastRenderedPageBreak/>
        <w:drawing>
          <wp:inline distT="0" distB="0" distL="0" distR="0" wp14:anchorId="4E4801B1" wp14:editId="4B72E99E">
            <wp:extent cx="5274310" cy="2991485"/>
            <wp:effectExtent l="0" t="0" r="254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9329" w14:textId="309315E0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Şekil.9.Arama İşlemi Çıktısı</w:t>
      </w:r>
      <w:r w:rsidRPr="0050219D">
        <w:rPr>
          <w:rFonts w:ascii="Calibri" w:hAnsi="Calibri" w:cs="Calibri"/>
        </w:rPr>
        <w:t>1</w:t>
      </w:r>
    </w:p>
    <w:p w14:paraId="3C224333" w14:textId="5D228E0E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rPr>
          <w:noProof/>
        </w:rPr>
        <w:drawing>
          <wp:inline distT="0" distB="0" distL="0" distR="0" wp14:anchorId="179A1561" wp14:editId="7C010435">
            <wp:extent cx="5274310" cy="2603500"/>
            <wp:effectExtent l="0" t="0" r="2540" b="635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7A77" w14:textId="2508D503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Şekil.10.Arama İşlemi Çıktısı 2</w:t>
      </w:r>
    </w:p>
    <w:p w14:paraId="11B09D62" w14:textId="77777777" w:rsidR="0050219D" w:rsidRDefault="0050219D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27739D7D" w14:textId="76F0740C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01A0D704" w14:textId="4395A006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t>SELECT * FROM "</w:t>
      </w:r>
      <w:proofErr w:type="spellStart"/>
      <w:r w:rsidRPr="00A72610">
        <w:t>vb_kitap</w:t>
      </w:r>
      <w:proofErr w:type="spellEnd"/>
      <w:r w:rsidRPr="00A72610">
        <w:t>" WHERE "</w:t>
      </w:r>
      <w:proofErr w:type="spellStart"/>
      <w:r w:rsidRPr="00A72610">
        <w:t>kitap_adi</w:t>
      </w:r>
      <w:proofErr w:type="spellEnd"/>
      <w:r w:rsidRPr="00A72610">
        <w:t>" = 'Kırmızı Pazartesi';</w:t>
      </w:r>
    </w:p>
    <w:p w14:paraId="5E28E81C" w14:textId="5EE0A190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rPr>
          <w:noProof/>
        </w:rPr>
        <w:drawing>
          <wp:inline distT="0" distB="0" distL="0" distR="0" wp14:anchorId="67AD788C" wp14:editId="3C376640">
            <wp:extent cx="5274310" cy="1129030"/>
            <wp:effectExtent l="0" t="0" r="254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0A78" w14:textId="1AF62D20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Şekil.11. Detaylı Arama İşlemi Çıktısı</w:t>
      </w:r>
    </w:p>
    <w:p w14:paraId="519AC5FD" w14:textId="37FCACF4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7383E551" w14:textId="50A65417" w:rsidR="00A72610" w:rsidRPr="009766FC" w:rsidRDefault="00A72610" w:rsidP="003814C1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ajorHAnsi" w:eastAsia="Times New Roman" w:hAnsiTheme="majorHAnsi" w:cs="Segoe UI"/>
          <w:color w:val="24292E"/>
          <w:lang w:eastAsia="tr-TR"/>
        </w:rPr>
      </w:pPr>
      <w:proofErr w:type="spellStart"/>
      <w:proofErr w:type="gramStart"/>
      <w:r w:rsidRPr="009766FC">
        <w:rPr>
          <w:rFonts w:asciiTheme="majorHAnsi" w:eastAsia="Times New Roman" w:hAnsiTheme="majorHAnsi" w:cs="Segoe UI"/>
          <w:color w:val="24292E"/>
          <w:lang w:eastAsia="tr-TR"/>
        </w:rPr>
        <w:lastRenderedPageBreak/>
        <w:t>Discint</w:t>
      </w:r>
      <w:proofErr w:type="spellEnd"/>
      <w:r w:rsidRPr="009766FC">
        <w:rPr>
          <w:rFonts w:asciiTheme="majorHAnsi" w:eastAsia="Times New Roman" w:hAnsiTheme="majorHAnsi" w:cs="Segoe UI"/>
          <w:color w:val="24292E"/>
          <w:lang w:eastAsia="tr-TR"/>
        </w:rPr>
        <w:t xml:space="preserve"> ,sorgu</w:t>
      </w:r>
      <w:proofErr w:type="gramEnd"/>
      <w:r w:rsidRPr="009766FC">
        <w:rPr>
          <w:rFonts w:asciiTheme="majorHAnsi" w:eastAsia="Times New Roman" w:hAnsiTheme="majorHAnsi" w:cs="Segoe UI"/>
          <w:color w:val="24292E"/>
          <w:lang w:eastAsia="tr-TR"/>
        </w:rPr>
        <w:t xml:space="preserve"> sonucunda yer alan tekrarlı kayıtların (satırların), tek kayıt olarak getirilmesini sağlar.</w:t>
      </w:r>
    </w:p>
    <w:p w14:paraId="00C2CEE2" w14:textId="0BAB8070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t>SELECT DISTINCT "</w:t>
      </w:r>
      <w:proofErr w:type="spellStart"/>
      <w:r w:rsidRPr="00A72610">
        <w:t>kitap_adi</w:t>
      </w:r>
      <w:proofErr w:type="spellEnd"/>
      <w:r w:rsidRPr="00A72610">
        <w:t xml:space="preserve">" </w:t>
      </w:r>
      <w:proofErr w:type="spellStart"/>
      <w:r w:rsidRPr="00A72610">
        <w:t>from</w:t>
      </w:r>
      <w:proofErr w:type="spellEnd"/>
      <w:r w:rsidRPr="00A72610">
        <w:t xml:space="preserve"> "</w:t>
      </w:r>
      <w:proofErr w:type="spellStart"/>
      <w:r w:rsidRPr="00A72610">
        <w:t>vb_kitap</w:t>
      </w:r>
      <w:proofErr w:type="spellEnd"/>
      <w:r w:rsidRPr="00A72610">
        <w:t>";</w:t>
      </w:r>
    </w:p>
    <w:p w14:paraId="4D6B00E2" w14:textId="17F4E913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rPr>
          <w:noProof/>
        </w:rPr>
        <w:drawing>
          <wp:inline distT="0" distB="0" distL="0" distR="0" wp14:anchorId="7DBCC735" wp14:editId="553726B9">
            <wp:extent cx="5274310" cy="3046095"/>
            <wp:effectExtent l="0" t="0" r="2540" b="190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34E7" w14:textId="65A78672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Şekil.12.  Kitap Adı Sütunu</w:t>
      </w:r>
    </w:p>
    <w:p w14:paraId="7BE9CDA2" w14:textId="1E5974D5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68E3D19D" w14:textId="134C9FD7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  <w:r w:rsidRPr="00A72610">
        <w:rPr>
          <w:noProof/>
        </w:rPr>
        <w:drawing>
          <wp:inline distT="0" distB="0" distL="0" distR="0" wp14:anchorId="50D1C0B4" wp14:editId="67110729">
            <wp:extent cx="5274310" cy="315595"/>
            <wp:effectExtent l="0" t="0" r="2540" b="8255"/>
            <wp:docPr id="2257" name="Resim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10ED" w14:textId="750AD57C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Şekil.13.  Kitap Adı Sütunu Devamı</w:t>
      </w:r>
    </w:p>
    <w:p w14:paraId="7D9CBCD0" w14:textId="33A43400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329D9A54" w14:textId="549380CA" w:rsidR="00A72610" w:rsidRPr="009766FC" w:rsidRDefault="00A72610" w:rsidP="003814C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ajorHAnsi" w:eastAsia="Times New Roman" w:hAnsiTheme="majorHAnsi" w:cs="Segoe UI"/>
          <w:color w:val="24292E"/>
          <w:lang w:eastAsia="tr-TR"/>
        </w:rPr>
      </w:pPr>
      <w:proofErr w:type="spellStart"/>
      <w:r w:rsidRPr="009766FC">
        <w:rPr>
          <w:rFonts w:asciiTheme="majorHAnsi" w:hAnsiTheme="majorHAnsi"/>
        </w:rPr>
        <w:t>Order</w:t>
      </w:r>
      <w:proofErr w:type="spellEnd"/>
      <w:r w:rsidRPr="009766FC">
        <w:rPr>
          <w:rFonts w:asciiTheme="majorHAnsi" w:hAnsiTheme="majorHAnsi"/>
        </w:rPr>
        <w:t xml:space="preserve"> </w:t>
      </w:r>
      <w:proofErr w:type="spellStart"/>
      <w:r w:rsidRPr="009766FC">
        <w:rPr>
          <w:rFonts w:asciiTheme="majorHAnsi" w:hAnsiTheme="majorHAnsi"/>
        </w:rPr>
        <w:t>by</w:t>
      </w:r>
      <w:proofErr w:type="spellEnd"/>
      <w:r w:rsidRPr="009766FC">
        <w:rPr>
          <w:rFonts w:asciiTheme="majorHAnsi" w:hAnsiTheme="majorHAnsi"/>
        </w:rPr>
        <w:t xml:space="preserve">, </w:t>
      </w:r>
      <w:r w:rsidRPr="009766FC">
        <w:rPr>
          <w:rFonts w:asciiTheme="majorHAnsi" w:eastAsia="Times New Roman" w:hAnsiTheme="majorHAnsi" w:cs="Segoe UI"/>
          <w:color w:val="24292E"/>
          <w:lang w:eastAsia="tr-TR"/>
        </w:rPr>
        <w:t>sorgular sonucunda listelenen kayıtların belirli alanlara göre alfabetik veya sayısal olarak artan ya da azalan şeklinde sıralanması için "ORDER BY" komutu kullanılır.</w:t>
      </w:r>
    </w:p>
    <w:p w14:paraId="39C09781" w14:textId="0361F0DC" w:rsidR="00A72610" w:rsidRDefault="00A72610" w:rsidP="003814C1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A72610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SELECT * FROM "</w:t>
      </w:r>
      <w:proofErr w:type="spellStart"/>
      <w:r w:rsidRPr="00A72610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vb_kitap</w:t>
      </w:r>
      <w:proofErr w:type="spellEnd"/>
      <w:r w:rsidRPr="00A72610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" ORDER BY "</w:t>
      </w:r>
      <w:proofErr w:type="spellStart"/>
      <w:r w:rsidRPr="00A72610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kitap_adi</w:t>
      </w:r>
      <w:proofErr w:type="spellEnd"/>
      <w:r w:rsidRPr="00A72610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" ASC;</w:t>
      </w:r>
    </w:p>
    <w:p w14:paraId="5F61D58D" w14:textId="6DF68EB2" w:rsidR="00A72610" w:rsidRDefault="00A72610" w:rsidP="00A72610">
      <w:pPr>
        <w:shd w:val="clear" w:color="auto" w:fill="FFFFFF"/>
        <w:spacing w:before="100" w:beforeAutospacing="1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A72610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lastRenderedPageBreak/>
        <w:drawing>
          <wp:inline distT="0" distB="0" distL="0" distR="0" wp14:anchorId="1F3F4B66" wp14:editId="6158510D">
            <wp:extent cx="5274310" cy="2999105"/>
            <wp:effectExtent l="0" t="0" r="2540" b="0"/>
            <wp:docPr id="2258" name="Resim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5C1" w14:textId="46B450A4" w:rsidR="0050219D" w:rsidRDefault="0050219D" w:rsidP="0050219D">
      <w:pPr>
        <w:shd w:val="clear" w:color="auto" w:fill="FFFFFF"/>
        <w:spacing w:before="100" w:beforeAutospacing="1" w:after="100" w:afterAutospacing="1" w:line="240" w:lineRule="auto"/>
        <w:ind w:left="720" w:right="0"/>
        <w:jc w:val="center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Şekil.14.</w:t>
      </w:r>
      <w:r w:rsidRPr="0050219D">
        <w:t xml:space="preserve"> </w:t>
      </w:r>
      <w:r>
        <w:t>Alfabetik Sırayla Arama</w:t>
      </w:r>
    </w:p>
    <w:p w14:paraId="3D6BAF9A" w14:textId="5B01DD4B" w:rsidR="00A72610" w:rsidRDefault="00A72610" w:rsidP="00A72610">
      <w:pPr>
        <w:shd w:val="clear" w:color="auto" w:fill="FFFFFF"/>
        <w:spacing w:before="100" w:beforeAutospacing="1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A72610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 wp14:anchorId="722ABDB2" wp14:editId="15CAF718">
            <wp:extent cx="5274310" cy="451485"/>
            <wp:effectExtent l="0" t="0" r="2540" b="5715"/>
            <wp:docPr id="2259" name="Resim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D2B" w14:textId="21F1BCE9" w:rsidR="0050219D" w:rsidRDefault="0050219D" w:rsidP="0050219D">
      <w:pPr>
        <w:pStyle w:val="ListeParagraf"/>
        <w:shd w:val="clear" w:color="auto" w:fill="FFFFFF"/>
        <w:spacing w:before="60" w:after="100" w:afterAutospacing="1" w:line="240" w:lineRule="auto"/>
        <w:ind w:right="0"/>
        <w:jc w:val="center"/>
      </w:pPr>
      <w:r>
        <w:t>Şekil.15.Alfabetik Sırayla Arama Devamı</w:t>
      </w:r>
    </w:p>
    <w:p w14:paraId="71937C2E" w14:textId="77777777" w:rsidR="0050219D" w:rsidRPr="00A72610" w:rsidRDefault="0050219D" w:rsidP="00A72610">
      <w:pPr>
        <w:shd w:val="clear" w:color="auto" w:fill="FFFFFF"/>
        <w:spacing w:before="100" w:beforeAutospacing="1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56481DB0" w14:textId="49233CD3" w:rsidR="00A72610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</w:pPr>
    </w:p>
    <w:p w14:paraId="67E1557F" w14:textId="333E05E8" w:rsidR="00A72610" w:rsidRPr="0069436A" w:rsidRDefault="00A72610" w:rsidP="00BF2E49">
      <w:pPr>
        <w:pStyle w:val="ListeParagraf"/>
        <w:shd w:val="clear" w:color="auto" w:fill="FFFFFF"/>
        <w:spacing w:before="60" w:after="100" w:afterAutospacing="1" w:line="240" w:lineRule="auto"/>
        <w:ind w:right="0"/>
        <w:rPr>
          <w:b/>
          <w:bCs/>
          <w:color w:val="C00000"/>
        </w:rPr>
      </w:pPr>
      <w:r w:rsidRPr="0069436A">
        <w:rPr>
          <w:b/>
          <w:bCs/>
          <w:color w:val="C00000"/>
        </w:rPr>
        <w:t>EKLEME:</w:t>
      </w:r>
    </w:p>
    <w:p w14:paraId="5B632438" w14:textId="77777777" w:rsidR="00A72610" w:rsidRPr="009766FC" w:rsidRDefault="00A72610" w:rsidP="003814C1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INSERT komutu tabloya yeni kayıt eklemek için kullanılır.</w:t>
      </w:r>
    </w:p>
    <w:p w14:paraId="057164D8" w14:textId="77777777" w:rsidR="00A72610" w:rsidRPr="009766FC" w:rsidRDefault="00A72610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Ekleme işlemlerinde veri bütünlüğü kısıtları göz önüne alınır.</w:t>
      </w:r>
    </w:p>
    <w:p w14:paraId="6A36668B" w14:textId="77777777" w:rsidR="00A72610" w:rsidRPr="009766FC" w:rsidRDefault="00A72610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Yalnızca bazı sütunlara veri eklememiz mümkündür.</w:t>
      </w:r>
    </w:p>
    <w:p w14:paraId="4408C58D" w14:textId="0ADE270C" w:rsidR="00A72610" w:rsidRPr="009766FC" w:rsidRDefault="00A72610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Veri eklenmeyen sütunlar NULL (boş) gözükecektir.</w:t>
      </w:r>
    </w:p>
    <w:p w14:paraId="2827C17F" w14:textId="77777777" w:rsidR="0069436A" w:rsidRPr="009766FC" w:rsidRDefault="0069436A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INSERT INTO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vb_kitap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</w:t>
      </w:r>
    </w:p>
    <w:p w14:paraId="1836FEE7" w14:textId="77777777" w:rsidR="0069436A" w:rsidRPr="009766FC" w:rsidRDefault="0069436A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("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kitap_id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kitap_adi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 "alinan_fiyat","takas_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degeri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yipranma_orani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yasgrubu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aciklama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","yayinci_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id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","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kullanici_id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")</w:t>
      </w:r>
    </w:p>
    <w:p w14:paraId="078CB63A" w14:textId="2380E746" w:rsidR="0069436A" w:rsidRPr="009766FC" w:rsidRDefault="0069436A" w:rsidP="003814C1">
      <w:pPr>
        <w:numPr>
          <w:ilvl w:val="0"/>
          <w:numId w:val="47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VALUES ('28','Zihin Çizgileri', '20','17','10','18','Düşünmeye cesaret etmek ve düşünmeye zahmet etmek... Cesarette sorun yok, sorun zahmette!','1','3');</w:t>
      </w:r>
    </w:p>
    <w:p w14:paraId="23353648" w14:textId="3BACF2F4" w:rsidR="0069436A" w:rsidRDefault="0069436A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69436A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lastRenderedPageBreak/>
        <w:drawing>
          <wp:inline distT="0" distB="0" distL="0" distR="0" wp14:anchorId="4FA99A0F" wp14:editId="32D36626">
            <wp:extent cx="5274310" cy="2330450"/>
            <wp:effectExtent l="0" t="0" r="2540" b="0"/>
            <wp:docPr id="2260" name="Resim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CAF" w14:textId="406368BF" w:rsidR="0050219D" w:rsidRDefault="0050219D" w:rsidP="0050219D">
      <w:pPr>
        <w:shd w:val="clear" w:color="auto" w:fill="FFFFFF"/>
        <w:spacing w:before="60" w:after="100" w:afterAutospacing="1" w:line="240" w:lineRule="auto"/>
        <w:ind w:left="720" w:right="0"/>
        <w:jc w:val="center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Şekil.16.Ekleme</w:t>
      </w:r>
    </w:p>
    <w:p w14:paraId="4423B3C1" w14:textId="24DED339" w:rsidR="0069436A" w:rsidRDefault="0069436A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  <w:r w:rsidRPr="0069436A"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  <w:t>SİLME:</w:t>
      </w:r>
    </w:p>
    <w:p w14:paraId="01087A23" w14:textId="77777777" w:rsidR="0069436A" w:rsidRPr="009766FC" w:rsidRDefault="0069436A" w:rsidP="003814C1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DELETE ifadesi tablodaki kayıt veya kayıtların silinmesini sağlar.</w:t>
      </w:r>
    </w:p>
    <w:p w14:paraId="3D4245FD" w14:textId="24CE1D1E" w:rsidR="0069436A" w:rsidRPr="009766FC" w:rsidRDefault="0069436A" w:rsidP="003814C1">
      <w:pPr>
        <w:numPr>
          <w:ilvl w:val="0"/>
          <w:numId w:val="49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Silme işlemlerinde veri bütünlüğü kısıtları göz önüne alınır.</w:t>
      </w:r>
    </w:p>
    <w:p w14:paraId="0DD404FF" w14:textId="77777777" w:rsidR="0069436A" w:rsidRPr="009766FC" w:rsidRDefault="0069436A" w:rsidP="003814C1">
      <w:pPr>
        <w:numPr>
          <w:ilvl w:val="0"/>
          <w:numId w:val="49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DELETE FROM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vb_kitap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</w:t>
      </w:r>
    </w:p>
    <w:p w14:paraId="123FDF0B" w14:textId="695B5458" w:rsidR="0069436A" w:rsidRPr="009766FC" w:rsidRDefault="0069436A" w:rsidP="003814C1">
      <w:pPr>
        <w:numPr>
          <w:ilvl w:val="0"/>
          <w:numId w:val="49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WHERE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kitap_adi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 = 'Zihin Çizgileri' AND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yasgrubu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 = '18';</w:t>
      </w:r>
    </w:p>
    <w:p w14:paraId="5A666218" w14:textId="7E7F7BD9" w:rsidR="0069436A" w:rsidRDefault="0069436A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69436A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 wp14:anchorId="1371BD15" wp14:editId="15A58432">
            <wp:extent cx="5274310" cy="2214245"/>
            <wp:effectExtent l="0" t="0" r="2540" b="0"/>
            <wp:docPr id="2261" name="Resim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40EB" w14:textId="343628EF" w:rsidR="0050219D" w:rsidRPr="0069436A" w:rsidRDefault="0050219D" w:rsidP="0050219D">
      <w:pPr>
        <w:shd w:val="clear" w:color="auto" w:fill="FFFFFF"/>
        <w:spacing w:before="60" w:after="100" w:afterAutospacing="1" w:line="240" w:lineRule="auto"/>
        <w:ind w:left="720" w:right="0"/>
        <w:jc w:val="center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Şekil.17.Silme</w:t>
      </w:r>
    </w:p>
    <w:p w14:paraId="0D91EC2B" w14:textId="77777777" w:rsidR="009766FC" w:rsidRDefault="009766FC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</w:p>
    <w:p w14:paraId="427069CD" w14:textId="77777777" w:rsidR="009766FC" w:rsidRDefault="009766FC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</w:p>
    <w:p w14:paraId="71184174" w14:textId="77777777" w:rsidR="009766FC" w:rsidRDefault="009766FC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</w:p>
    <w:p w14:paraId="2B641CF5" w14:textId="77777777" w:rsidR="009766FC" w:rsidRDefault="009766FC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</w:p>
    <w:p w14:paraId="02037B02" w14:textId="3AB7B247" w:rsidR="0069436A" w:rsidRDefault="0069436A" w:rsidP="0069436A">
      <w:pPr>
        <w:shd w:val="clear" w:color="auto" w:fill="FFFFFF"/>
        <w:spacing w:before="60" w:after="100" w:afterAutospacing="1" w:line="240" w:lineRule="auto"/>
        <w:ind w:left="720" w:right="0"/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bCs/>
          <w:color w:val="C00000"/>
          <w:sz w:val="24"/>
          <w:szCs w:val="24"/>
          <w:lang w:eastAsia="tr-TR"/>
        </w:rPr>
        <w:lastRenderedPageBreak/>
        <w:t>GÜNCELLEME:</w:t>
      </w:r>
    </w:p>
    <w:p w14:paraId="06C7D6DA" w14:textId="77777777" w:rsidR="0069436A" w:rsidRPr="009766FC" w:rsidRDefault="0069436A" w:rsidP="003814C1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 xml:space="preserve">UPDATE komutu tablodaki </w:t>
      </w:r>
      <w:proofErr w:type="gram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kayıt(</w:t>
      </w:r>
      <w:proofErr w:type="spellStart"/>
      <w:proofErr w:type="gram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lar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)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ın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 xml:space="preserve"> değiştirilmesini sağlar.</w:t>
      </w:r>
    </w:p>
    <w:p w14:paraId="3B8A2D4F" w14:textId="6ED506CE" w:rsidR="0069436A" w:rsidRPr="009766FC" w:rsidRDefault="0069436A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Güncelleme işlemlerinde veri bütünlüğü kısıtları göz önüne alınır.</w:t>
      </w:r>
    </w:p>
    <w:p w14:paraId="21176137" w14:textId="77777777" w:rsidR="0037029D" w:rsidRPr="009766FC" w:rsidRDefault="0037029D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UPDATE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vb_kitap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 SET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alinan_fiyat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"= '15',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yasgrubu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"= '18'</w:t>
      </w:r>
    </w:p>
    <w:p w14:paraId="7D72F0DD" w14:textId="1464C191" w:rsidR="0037029D" w:rsidRPr="009766FC" w:rsidRDefault="0037029D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color w:val="24292E"/>
          <w:lang w:eastAsia="tr-TR"/>
        </w:rPr>
      </w:pPr>
      <w:r w:rsidRPr="009766FC">
        <w:rPr>
          <w:rFonts w:asciiTheme="minorHAnsi" w:eastAsia="Times New Roman" w:hAnsiTheme="minorHAnsi" w:cs="Segoe UI"/>
          <w:color w:val="24292E"/>
          <w:lang w:eastAsia="tr-TR"/>
        </w:rPr>
        <w:t>WHERE "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kitap_adi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" = '</w:t>
      </w:r>
      <w:proofErr w:type="spellStart"/>
      <w:r w:rsidRPr="009766FC">
        <w:rPr>
          <w:rFonts w:asciiTheme="minorHAnsi" w:eastAsia="Times New Roman" w:hAnsiTheme="minorHAnsi" w:cs="Segoe UI"/>
          <w:color w:val="24292E"/>
          <w:lang w:eastAsia="tr-TR"/>
        </w:rPr>
        <w:t>Gülibik</w:t>
      </w:r>
      <w:proofErr w:type="spellEnd"/>
      <w:r w:rsidRPr="009766FC">
        <w:rPr>
          <w:rFonts w:asciiTheme="minorHAnsi" w:eastAsia="Times New Roman" w:hAnsiTheme="minorHAnsi" w:cs="Segoe UI"/>
          <w:color w:val="24292E"/>
          <w:lang w:eastAsia="tr-TR"/>
        </w:rPr>
        <w:t>';</w:t>
      </w:r>
    </w:p>
    <w:p w14:paraId="7862975D" w14:textId="74D7EE1C" w:rsidR="0037029D" w:rsidRPr="0037029D" w:rsidRDefault="0037029D" w:rsidP="003814C1">
      <w:pPr>
        <w:pStyle w:val="ListeParagraf"/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37029D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Güncellemeden önce</w:t>
      </w: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:</w:t>
      </w:r>
    </w:p>
    <w:p w14:paraId="7504A40B" w14:textId="1AD69A84" w:rsidR="0037029D" w:rsidRDefault="0037029D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37029D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 wp14:anchorId="1508E574" wp14:editId="3E9ED819">
            <wp:extent cx="5274310" cy="105410"/>
            <wp:effectExtent l="0" t="0" r="2540" b="8890"/>
            <wp:docPr id="2262" name="Resim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749F" w14:textId="60A01DFD" w:rsidR="0037029D" w:rsidRDefault="0037029D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Güncellemeden sonra:</w:t>
      </w:r>
    </w:p>
    <w:p w14:paraId="79AB56A3" w14:textId="7476577E" w:rsidR="0037029D" w:rsidRDefault="0037029D" w:rsidP="003814C1">
      <w:pPr>
        <w:numPr>
          <w:ilvl w:val="0"/>
          <w:numId w:val="48"/>
        </w:numPr>
        <w:shd w:val="clear" w:color="auto" w:fill="FFFFFF"/>
        <w:spacing w:before="60" w:after="100" w:afterAutospacing="1" w:line="240" w:lineRule="auto"/>
        <w:ind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37029D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 wp14:anchorId="7545BDF4" wp14:editId="78830EF8">
            <wp:extent cx="5274310" cy="139700"/>
            <wp:effectExtent l="0" t="0" r="2540" b="0"/>
            <wp:docPr id="2263" name="Resim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6957" w14:textId="77777777" w:rsidR="0050219D" w:rsidRDefault="0050219D" w:rsidP="0050219D">
      <w:pPr>
        <w:shd w:val="clear" w:color="auto" w:fill="FFFFFF"/>
        <w:spacing w:before="60" w:after="100" w:afterAutospacing="1" w:line="240" w:lineRule="auto"/>
        <w:ind w:left="360" w:right="0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14:paraId="553F5627" w14:textId="78C4FD5A" w:rsidR="00CE2FEC" w:rsidRPr="009766FC" w:rsidRDefault="00FE1CAD" w:rsidP="0037029D">
      <w:pPr>
        <w:shd w:val="clear" w:color="auto" w:fill="FFFFFF"/>
        <w:spacing w:before="60" w:after="100" w:afterAutospacing="1" w:line="240" w:lineRule="auto"/>
        <w:ind w:right="0"/>
        <w:rPr>
          <w:rFonts w:asciiTheme="minorHAnsi" w:hAnsiTheme="minorHAnsi"/>
          <w:b/>
          <w:bCs/>
          <w:color w:val="C00000"/>
        </w:rPr>
      </w:pPr>
      <w:r w:rsidRPr="009766FC">
        <w:rPr>
          <w:rFonts w:asciiTheme="minorHAnsi" w:hAnsiTheme="minorHAnsi"/>
          <w:b/>
          <w:bCs/>
          <w:color w:val="C00000"/>
        </w:rPr>
        <w:t xml:space="preserve"> </w:t>
      </w:r>
      <w:r w:rsidR="00CE2FEC" w:rsidRPr="009766FC">
        <w:rPr>
          <w:rFonts w:asciiTheme="minorHAnsi" w:hAnsiTheme="minorHAnsi"/>
          <w:b/>
          <w:bCs/>
          <w:color w:val="C00000"/>
        </w:rPr>
        <w:t>UYGULAMANIN KAYNAK KODLARI:</w:t>
      </w:r>
    </w:p>
    <w:p w14:paraId="7F713C5E" w14:textId="7121CB1D" w:rsidR="004E4BC2" w:rsidRPr="009766FC" w:rsidRDefault="004E4BC2" w:rsidP="0037029D">
      <w:pPr>
        <w:shd w:val="clear" w:color="auto" w:fill="FFFFFF"/>
        <w:spacing w:before="60" w:after="100" w:afterAutospacing="1" w:line="240" w:lineRule="auto"/>
        <w:ind w:right="0"/>
        <w:rPr>
          <w:rFonts w:asciiTheme="minorHAnsi" w:hAnsiTheme="minorHAnsi"/>
        </w:rPr>
      </w:pPr>
      <w:r w:rsidRPr="009766FC">
        <w:rPr>
          <w:rFonts w:asciiTheme="minorHAnsi" w:hAnsiTheme="minorHAnsi"/>
        </w:rPr>
        <w:t xml:space="preserve"> </w:t>
      </w:r>
      <w:r w:rsidR="000F7ADB" w:rsidRPr="009766FC">
        <w:rPr>
          <w:rFonts w:asciiTheme="minorHAnsi" w:hAnsiTheme="minorHAnsi"/>
        </w:rPr>
        <w:t>https://github.com/ayseaktag/BSM211-AYSE-AKTAG-S200110077.git</w:t>
      </w:r>
    </w:p>
    <w:p w14:paraId="2CC15133" w14:textId="321778DD" w:rsidR="004E4BC2" w:rsidRPr="009766FC" w:rsidRDefault="004E4BC2" w:rsidP="008D7765">
      <w:pPr>
        <w:shd w:val="clear" w:color="auto" w:fill="FFFFFF"/>
        <w:spacing w:before="60" w:after="100" w:afterAutospacing="1" w:line="240" w:lineRule="auto"/>
        <w:ind w:right="0"/>
        <w:rPr>
          <w:rFonts w:asciiTheme="minorHAnsi" w:hAnsiTheme="minorHAnsi"/>
          <w:b/>
          <w:bCs/>
          <w:color w:val="C00000"/>
        </w:rPr>
      </w:pPr>
      <w:r w:rsidRPr="009766FC">
        <w:rPr>
          <w:rFonts w:asciiTheme="minorHAnsi" w:hAnsiTheme="minorHAnsi"/>
          <w:b/>
          <w:bCs/>
          <w:color w:val="C00000"/>
        </w:rPr>
        <w:t xml:space="preserve"> </w:t>
      </w:r>
      <w:r w:rsidR="00CE2FEC" w:rsidRPr="009766FC">
        <w:rPr>
          <w:rFonts w:asciiTheme="minorHAnsi" w:hAnsiTheme="minorHAnsi"/>
          <w:b/>
          <w:bCs/>
          <w:color w:val="C00000"/>
        </w:rPr>
        <w:t>VİDEO ADRESİ:</w:t>
      </w:r>
    </w:p>
    <w:p w14:paraId="49848077" w14:textId="0DB4E2DB" w:rsidR="003A28D6" w:rsidRPr="009766FC" w:rsidRDefault="003A28D6" w:rsidP="008D7765">
      <w:pPr>
        <w:shd w:val="clear" w:color="auto" w:fill="FFFFFF"/>
        <w:spacing w:before="60" w:after="100" w:afterAutospacing="1" w:line="240" w:lineRule="auto"/>
        <w:ind w:right="0"/>
        <w:rPr>
          <w:rFonts w:asciiTheme="minorHAnsi" w:eastAsia="Times New Roman" w:hAnsiTheme="minorHAnsi" w:cs="Segoe UI"/>
          <w:lang w:eastAsia="tr-TR"/>
        </w:rPr>
      </w:pPr>
      <w:r w:rsidRPr="009766FC">
        <w:rPr>
          <w:rFonts w:asciiTheme="minorHAnsi" w:eastAsia="Times New Roman" w:hAnsiTheme="minorHAnsi" w:cs="Segoe UI"/>
          <w:lang w:eastAsia="tr-TR"/>
        </w:rPr>
        <w:t>https://youtu.be/9O9h8pjm684</w:t>
      </w:r>
    </w:p>
    <w:p w14:paraId="23FE21AC" w14:textId="77777777" w:rsidR="00221474" w:rsidRPr="00DE2B44" w:rsidRDefault="00221474" w:rsidP="00221474">
      <w:pPr>
        <w:tabs>
          <w:tab w:val="left" w:pos="1928"/>
        </w:tabs>
      </w:pPr>
    </w:p>
    <w:sectPr w:rsidR="00221474" w:rsidRPr="00DE2B44" w:rsidSect="00FF0506"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9991D" w14:textId="77777777" w:rsidR="00B3275D" w:rsidRDefault="00B3275D" w:rsidP="001C66AD">
      <w:pPr>
        <w:spacing w:after="0" w:line="240" w:lineRule="auto"/>
      </w:pPr>
      <w:r>
        <w:separator/>
      </w:r>
    </w:p>
  </w:endnote>
  <w:endnote w:type="continuationSeparator" w:id="0">
    <w:p w14:paraId="7CC1B47A" w14:textId="77777777" w:rsidR="00B3275D" w:rsidRDefault="00B3275D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" w:fontKey="{5BBAA878-9710-40F4-8175-EC66CC6775F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A53D6A3-0B4D-467F-9B0E-A135F4FABE6A}"/>
    <w:embedBold r:id="rId3" w:fontKey="{9D49A4BC-2595-48A7-965A-586272984FB7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6BB8CB02-EE02-49C7-A083-1DB5C56A8F3D}"/>
    <w:embedBold r:id="rId5" w:fontKey="{386DD0A7-0CB0-4485-8257-AD32DAD0F080}"/>
    <w:embedItalic r:id="rId6" w:fontKey="{DF777CA4-6A72-4B03-AFF5-A74433C7CC6B}"/>
    <w:embedBoldItalic r:id="rId7" w:fontKey="{2B353438-3CC9-44C0-8E78-87F38CFCA04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5F277A41-D1CB-4433-9F9E-0AC53F66030E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DDEA921-AD0C-4C28-AF87-15A80F8C5A45}"/>
    <w:embedBold r:id="rId10" w:fontKey="{7D25E87F-BAFB-441F-BE4E-BD6FDEEF0F3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3236E" w14:textId="77777777" w:rsidR="00B3275D" w:rsidRDefault="00B3275D" w:rsidP="001C66AD">
      <w:pPr>
        <w:spacing w:after="0" w:line="240" w:lineRule="auto"/>
      </w:pPr>
      <w:r>
        <w:separator/>
      </w:r>
    </w:p>
  </w:footnote>
  <w:footnote w:type="continuationSeparator" w:id="0">
    <w:p w14:paraId="3C12AE38" w14:textId="77777777" w:rsidR="00B3275D" w:rsidRDefault="00B3275D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A03BA" w14:textId="77777777" w:rsidR="00691944" w:rsidRPr="00C51192" w:rsidRDefault="00691944">
    <w:pPr>
      <w:pStyle w:val="stBilgi"/>
    </w:pPr>
    <w:r w:rsidRPr="00C51192">
      <w:rPr>
        <w:lang w:bidi="tr-TR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09E174A" wp14:editId="0BF04FE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up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Dikdörtgen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Dikdörtgen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Dikdörtgen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Dikdörtgen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Dikdörtgen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Dikdörtgen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6C2A4" w14:textId="77777777"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tr-T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Serbest Form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Serbest Form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Serbest Form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Serbest Form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Serbest Form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Serbest Form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Serbest Form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Serbest Form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Serbest Form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Serbest Form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Serbest Form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Serbest Form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Serbest Form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Serbest Form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Serbest Form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Serbest Form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Serbest Form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Serbest Form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Serbest Form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Serbest Form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Serbest Form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Serbest Form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Serbest Form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Serbest Form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Serbest Form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Serbest Form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Serbest Form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Serbest Form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Serbest Form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Serbest Form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Serbest Form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Serbest Form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Serbest Form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Serbest Form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Serbest Form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Serbest Form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Serbest Form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Serbest Form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Serbest Form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Serbest Form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Serbest Form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Serbest Form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Serbest Form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Serbest Form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Serbest Form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Serbest Form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Serbest Form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Serbest Form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Serbest Form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Serbest Form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Serbest Form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Serbest Form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Serbest Form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Serbest Form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Serbest Form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Serbest Form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Serbest Form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Serbest Form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Serbest Form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Serbest Form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Serbest Form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Serbest Form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Serbest Form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Serbest Form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Serbest Form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Serbest Form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Serbest Form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Serbest Form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Serbest Form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Serbest Form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Serbest Form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Serbest Form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Serbest Form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Serbest Form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Serbest Form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Serbest Form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Serbest Form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Serbest Form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Serbest Form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Serbest Form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Serbest Form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Serbest Form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Serbest Form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Serbest Form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Serbest Form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Serbest Form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Serbest Form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Serbest Form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Serbest Form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Serbest Form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Serbest Form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Serbest Form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Serbest Form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Serbest Form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Serbest Form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Serbest Form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Serbest Form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Serbest Form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Serbest Form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Serbest Form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Serbest Form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Serbest Form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Serbest Form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Serbest Form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Serbest Form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Serbest Form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Serbest Form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Serbest Form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Serbest Form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Serbest Form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Serbest Form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Serbest Form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Serbest Form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Serbest Form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Serbest Form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Serbest Form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Serbest Form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Serbest Form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Serbest Form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Serbest Form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Serbest Form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Serbest Form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Serbest Form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Serbest Form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Serbest Form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Serbest Form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Serbest Form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Serbest Form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Serbest Form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Serbest Form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Serbest Form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Serbest Form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Serbest Form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Serbest Form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Serbest Form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Serbest Form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Serbest Form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Serbest Form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Serbest Form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Serbest Form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Serbest Form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Serbest Form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Serbest Form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Serbest Form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Serbest Form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Serbest Form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Serbest Form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Serbest Form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Serbest Form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Serbest Form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Serbest Form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Serbest Form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Serbest Form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Serbest Form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Serbest Form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Serbest Form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Serbest Form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Serbest Form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Serbest Form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09E174A" id="Grup 2086" o:spid="_x0000_s103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">
              <v:group id="Grup 1024" o:spid="_x0000_s103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Dikdörtgen 2088" o:spid="_x0000_s103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Dikdörtgen 2089" o:spid="_x0000_s103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Dikdörtgen 2090" o:spid="_x0000_s104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Dikdörtgen 2091" o:spid="_x0000_s104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Dikdörtgen 2092" o:spid="_x0000_s104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Dikdörtgen 2093" o:spid="_x0000_s104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1D36C2A4" w14:textId="77777777"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tr-TR"/>
                        </w:rPr>
                        <w:t xml:space="preserve"> </w:t>
                      </w:r>
                    </w:p>
                  </w:txbxContent>
                </v:textbox>
              </v:rect>
              <v:group id="Grup 3" o:spid="_x0000_s104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Serbest Form 2112" o:spid="_x0000_s104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116" o:spid="_x0000_s104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2120" o:spid="_x0000_s104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122" o:spid="_x0000_s104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2126" o:spid="_x0000_s104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128" o:spid="_x0000_s105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130" o:spid="_x0000_s105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20" o:spid="_x0000_s105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44" o:spid="_x0000_s105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52" o:spid="_x0000_s105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84" o:spid="_x0000_s105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92" o:spid="_x0000_s105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08" o:spid="_x0000_s105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16" o:spid="_x0000_s105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24" o:spid="_x0000_s105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32" o:spid="_x0000_s106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56" o:spid="_x0000_s106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64" o:spid="_x0000_s106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80" o:spid="_x0000_s106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96" o:spid="_x0000_s106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913" o:spid="_x0000_s106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21" o:spid="_x0000_s106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29" o:spid="_x0000_s106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37" o:spid="_x0000_s106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53" o:spid="_x0000_s106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61" o:spid="_x0000_s107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93" o:spid="_x0000_s107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2009" o:spid="_x0000_s107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78" o:spid="_x0000_s107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729" o:spid="_x0000_s107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37" o:spid="_x0000_s107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61" o:spid="_x0000_s107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93" o:spid="_x0000_s107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01" o:spid="_x0000_s107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09" o:spid="_x0000_s107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25" o:spid="_x0000_s108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33" o:spid="_x0000_s108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41" o:spid="_x0000_s108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49" o:spid="_x0000_s108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65" o:spid="_x0000_s108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73" o:spid="_x0000_s108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97" o:spid="_x0000_s108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906" o:spid="_x0000_s108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22" o:spid="_x0000_s108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30" o:spid="_x0000_s108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46" o:spid="_x0000_s109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62" o:spid="_x0000_s109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78" o:spid="_x0000_s109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86" o:spid="_x0000_s109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002" o:spid="_x0000_s109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730" o:spid="_x0000_s109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38" o:spid="_x0000_s109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70" o:spid="_x0000_s109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94" o:spid="_x0000_s109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02" o:spid="_x0000_s109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10" o:spid="_x0000_s110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34" o:spid="_x0000_s110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42" o:spid="_x0000_s110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50" o:spid="_x0000_s110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66" o:spid="_x0000_s110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74" o:spid="_x0000_s110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82" o:spid="_x0000_s110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907" o:spid="_x0000_s110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15" o:spid="_x0000_s110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23" o:spid="_x0000_s110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39" o:spid="_x0000_s111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55" o:spid="_x0000_s111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71" o:spid="_x0000_s111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79" o:spid="_x0000_s111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95" o:spid="_x0000_s111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2011" o:spid="_x0000_s111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019" o:spid="_x0000_s111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07" o:spid="_x0000_s111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31" o:spid="_x0000_s111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55" o:spid="_x0000_s111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79" o:spid="_x0000_s112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787" o:spid="_x0000_s112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95" o:spid="_x0000_s112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11" o:spid="_x0000_s112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19" o:spid="_x0000_s112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27" o:spid="_x0000_s112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35" o:spid="_x0000_s112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43" o:spid="_x0000_s112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51" o:spid="_x0000_s112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83" o:spid="_x0000_s112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91" o:spid="_x0000_s113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16" o:spid="_x0000_s113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24" o:spid="_x0000_s113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32" o:spid="_x0000_s113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48" o:spid="_x0000_s113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56" o:spid="_x0000_s113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64" o:spid="_x0000_s113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80" o:spid="_x0000_s113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88" o:spid="_x0000_s113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96" o:spid="_x0000_s113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2004" o:spid="_x0000_s114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2012" o:spid="_x0000_s114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716" o:spid="_x0000_s114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24" o:spid="_x0000_s114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64" o:spid="_x0000_s114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72" o:spid="_x0000_s114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96" o:spid="_x0000_s114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04" o:spid="_x0000_s114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12" o:spid="_x0000_s114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28" o:spid="_x0000_s114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36" o:spid="_x0000_s115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44" o:spid="_x0000_s115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68" o:spid="_x0000_s115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92" o:spid="_x0000_s115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00" o:spid="_x0000_s115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909" o:spid="_x0000_s115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17" o:spid="_x0000_s115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25" o:spid="_x0000_s115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33" o:spid="_x0000_s115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41" o:spid="_x0000_s115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49" o:spid="_x0000_s116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57" o:spid="_x0000_s116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989" o:spid="_x0000_s116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2005" o:spid="_x0000_s116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877" o:spid="_x0000_s116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17" o:spid="_x0000_s116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725" o:spid="_x0000_s116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33" o:spid="_x0000_s116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57" o:spid="_x0000_s116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65" o:spid="_x0000_s116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773" o:spid="_x0000_s117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81" o:spid="_x0000_s117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789" o:spid="_x0000_s117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797" o:spid="_x0000_s117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05" o:spid="_x0000_s117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13" o:spid="_x0000_s117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29" o:spid="_x0000_s117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37" o:spid="_x0000_s117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45" o:spid="_x0000_s117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53" o:spid="_x0000_s117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69" o:spid="_x0000_s118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77" o:spid="_x0000_s118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885" o:spid="_x0000_s118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901" o:spid="_x0000_s118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erbest Form 1910" o:spid="_x0000_s118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926" o:spid="_x0000_s118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50" o:spid="_x0000_s118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66" o:spid="_x0000_s118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982" o:spid="_x0000_s118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2006" o:spid="_x0000_s118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2014" o:spid="_x0000_s119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erbest Form 1742" o:spid="_x0000_s119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50" o:spid="_x0000_s119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782" o:spid="_x0000_s119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90" o:spid="_x0000_s119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46" o:spid="_x0000_s119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878" o:spid="_x0000_s119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943" o:spid="_x0000_s119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67" o:spid="_x0000_s119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991" o:spid="_x0000_s119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erbest Form 1743" o:spid="_x0000_s120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erbest Form 1751" o:spid="_x0000_s120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erbest Form 1867" o:spid="_x0000_s120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erbest Form 1867" o:spid="_x0000_s120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DF07020"/>
    <w:lvl w:ilvl="0">
      <w:start w:val="1"/>
      <w:numFmt w:val="decimal"/>
      <w:pStyle w:val="ListeNumara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8282558"/>
    <w:lvl w:ilvl="0">
      <w:start w:val="1"/>
      <w:numFmt w:val="decimal"/>
      <w:pStyle w:val="ListeNumara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30CDDE8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30D6CF52"/>
    <w:lvl w:ilvl="0">
      <w:start w:val="1"/>
      <w:numFmt w:val="bullet"/>
      <w:pStyle w:val="ListeMaddemi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D3EA6DA4"/>
    <w:lvl w:ilvl="0">
      <w:start w:val="1"/>
      <w:numFmt w:val="bullet"/>
      <w:pStyle w:val="ListeMaddemi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DD28D56A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A03621"/>
    <w:multiLevelType w:val="multilevel"/>
    <w:tmpl w:val="04090023"/>
    <w:styleLink w:val="MakaleBlm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081B11C1"/>
    <w:multiLevelType w:val="multilevel"/>
    <w:tmpl w:val="94DEA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641FDE"/>
    <w:multiLevelType w:val="hybridMultilevel"/>
    <w:tmpl w:val="790E8EC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DC03E5"/>
    <w:multiLevelType w:val="multilevel"/>
    <w:tmpl w:val="49FC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977CA3"/>
    <w:multiLevelType w:val="hybridMultilevel"/>
    <w:tmpl w:val="BE569B4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580D6A"/>
    <w:multiLevelType w:val="hybridMultilevel"/>
    <w:tmpl w:val="B928AC3E"/>
    <w:lvl w:ilvl="0" w:tplc="041F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8B93821"/>
    <w:multiLevelType w:val="hybridMultilevel"/>
    <w:tmpl w:val="2BEC636C"/>
    <w:lvl w:ilvl="0" w:tplc="041F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A171D37"/>
    <w:multiLevelType w:val="hybridMultilevel"/>
    <w:tmpl w:val="E6A00C1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137F89"/>
    <w:multiLevelType w:val="hybridMultilevel"/>
    <w:tmpl w:val="1EF85BE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4D6D77"/>
    <w:multiLevelType w:val="hybridMultilevel"/>
    <w:tmpl w:val="65F61E0C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75B7758"/>
    <w:multiLevelType w:val="multilevel"/>
    <w:tmpl w:val="82ECF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636753"/>
    <w:multiLevelType w:val="hybridMultilevel"/>
    <w:tmpl w:val="3FEA633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3231"/>
    <w:multiLevelType w:val="multilevel"/>
    <w:tmpl w:val="93A6C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EF6D3A"/>
    <w:multiLevelType w:val="multilevel"/>
    <w:tmpl w:val="51A49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B344E8"/>
    <w:multiLevelType w:val="hybridMultilevel"/>
    <w:tmpl w:val="6D58446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303A5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46723B48"/>
    <w:multiLevelType w:val="hybridMultilevel"/>
    <w:tmpl w:val="E11685B6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7247022"/>
    <w:multiLevelType w:val="multilevel"/>
    <w:tmpl w:val="400A361E"/>
    <w:lvl w:ilvl="0">
      <w:start w:val="1"/>
      <w:numFmt w:val="bullet"/>
      <w:pStyle w:val="ListeMaddemi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eMaddemi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4" w15:restartNumberingAfterBreak="0">
    <w:nsid w:val="48B80FC7"/>
    <w:multiLevelType w:val="hybridMultilevel"/>
    <w:tmpl w:val="EDCEC1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E40A21"/>
    <w:multiLevelType w:val="multilevel"/>
    <w:tmpl w:val="0A165832"/>
    <w:lvl w:ilvl="0">
      <w:start w:val="1"/>
      <w:numFmt w:val="decimal"/>
      <w:pStyle w:val="ListeNumaras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eNumaras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6" w15:restartNumberingAfterBreak="0">
    <w:nsid w:val="4903326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982174"/>
    <w:multiLevelType w:val="hybridMultilevel"/>
    <w:tmpl w:val="20B2BF6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8905CC"/>
    <w:multiLevelType w:val="hybridMultilevel"/>
    <w:tmpl w:val="16A0496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BD4739"/>
    <w:multiLevelType w:val="hybridMultilevel"/>
    <w:tmpl w:val="3F1CA5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E956D2"/>
    <w:multiLevelType w:val="hybridMultilevel"/>
    <w:tmpl w:val="E1BEBD7E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4062D2A"/>
    <w:multiLevelType w:val="hybridMultilevel"/>
    <w:tmpl w:val="D734A3C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4947FB"/>
    <w:multiLevelType w:val="hybridMultilevel"/>
    <w:tmpl w:val="63ECF04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F77D0E"/>
    <w:multiLevelType w:val="hybridMultilevel"/>
    <w:tmpl w:val="A8F0A3F2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B9E128C"/>
    <w:multiLevelType w:val="hybridMultilevel"/>
    <w:tmpl w:val="6AB039D2"/>
    <w:lvl w:ilvl="0" w:tplc="041F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BAC18A0"/>
    <w:multiLevelType w:val="hybridMultilevel"/>
    <w:tmpl w:val="C4BA97E4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47778AF"/>
    <w:multiLevelType w:val="multilevel"/>
    <w:tmpl w:val="399C6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aralandrlmListe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DF7B0E"/>
    <w:multiLevelType w:val="multilevel"/>
    <w:tmpl w:val="4BBE41AE"/>
    <w:lvl w:ilvl="0">
      <w:start w:val="1"/>
      <w:numFmt w:val="decimal"/>
      <w:lvlText w:val="Bölüm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Balk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Balk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Balk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Balk9"/>
      <w:lvlText w:val=""/>
      <w:lvlJc w:val="left"/>
      <w:pPr>
        <w:ind w:left="0" w:firstLine="0"/>
      </w:pPr>
      <w:rPr>
        <w:rFonts w:hint="default"/>
      </w:rPr>
    </w:lvl>
  </w:abstractNum>
  <w:abstractNum w:abstractNumId="39" w15:restartNumberingAfterBreak="0">
    <w:nsid w:val="67921474"/>
    <w:multiLevelType w:val="hybridMultilevel"/>
    <w:tmpl w:val="D974F6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DF7B45"/>
    <w:multiLevelType w:val="hybridMultilevel"/>
    <w:tmpl w:val="B45237E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3A3268"/>
    <w:multiLevelType w:val="hybridMultilevel"/>
    <w:tmpl w:val="04EC4E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4537B3"/>
    <w:multiLevelType w:val="hybridMultilevel"/>
    <w:tmpl w:val="3772834E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8FE6E03"/>
    <w:multiLevelType w:val="hybridMultilevel"/>
    <w:tmpl w:val="50DC687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7B3657"/>
    <w:multiLevelType w:val="multilevel"/>
    <w:tmpl w:val="B252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981BC2"/>
    <w:multiLevelType w:val="multilevel"/>
    <w:tmpl w:val="376EE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D20CCF"/>
    <w:multiLevelType w:val="hybridMultilevel"/>
    <w:tmpl w:val="1542E2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402C85"/>
    <w:multiLevelType w:val="hybridMultilevel"/>
    <w:tmpl w:val="3442549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4432B1"/>
    <w:multiLevelType w:val="hybridMultilevel"/>
    <w:tmpl w:val="1AB4F52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23"/>
  </w:num>
  <w:num w:numId="3">
    <w:abstractNumId w:val="25"/>
  </w:num>
  <w:num w:numId="4">
    <w:abstractNumId w:val="38"/>
  </w:num>
  <w:num w:numId="5">
    <w:abstractNumId w:val="5"/>
  </w:num>
  <w:num w:numId="6">
    <w:abstractNumId w:val="26"/>
  </w:num>
  <w:num w:numId="7">
    <w:abstractNumId w:val="21"/>
  </w:num>
  <w:num w:numId="8">
    <w:abstractNumId w:val="2"/>
  </w:num>
  <w:num w:numId="9">
    <w:abstractNumId w:val="1"/>
  </w:num>
  <w:num w:numId="10">
    <w:abstractNumId w:val="0"/>
  </w:num>
  <w:num w:numId="11">
    <w:abstractNumId w:val="4"/>
  </w:num>
  <w:num w:numId="12">
    <w:abstractNumId w:val="3"/>
  </w:num>
  <w:num w:numId="13">
    <w:abstractNumId w:val="6"/>
  </w:num>
  <w:num w:numId="14">
    <w:abstractNumId w:val="44"/>
  </w:num>
  <w:num w:numId="15">
    <w:abstractNumId w:val="45"/>
  </w:num>
  <w:num w:numId="16">
    <w:abstractNumId w:val="35"/>
  </w:num>
  <w:num w:numId="17">
    <w:abstractNumId w:val="22"/>
  </w:num>
  <w:num w:numId="18">
    <w:abstractNumId w:val="8"/>
  </w:num>
  <w:num w:numId="19">
    <w:abstractNumId w:val="30"/>
  </w:num>
  <w:num w:numId="20">
    <w:abstractNumId w:val="15"/>
  </w:num>
  <w:num w:numId="21">
    <w:abstractNumId w:val="34"/>
  </w:num>
  <w:num w:numId="22">
    <w:abstractNumId w:val="11"/>
  </w:num>
  <w:num w:numId="23">
    <w:abstractNumId w:val="12"/>
  </w:num>
  <w:num w:numId="24">
    <w:abstractNumId w:val="13"/>
  </w:num>
  <w:num w:numId="25">
    <w:abstractNumId w:val="28"/>
  </w:num>
  <w:num w:numId="26">
    <w:abstractNumId w:val="24"/>
  </w:num>
  <w:num w:numId="27">
    <w:abstractNumId w:val="14"/>
  </w:num>
  <w:num w:numId="28">
    <w:abstractNumId w:val="39"/>
  </w:num>
  <w:num w:numId="29">
    <w:abstractNumId w:val="41"/>
  </w:num>
  <w:num w:numId="30">
    <w:abstractNumId w:val="27"/>
  </w:num>
  <w:num w:numId="31">
    <w:abstractNumId w:val="31"/>
  </w:num>
  <w:num w:numId="32">
    <w:abstractNumId w:val="17"/>
  </w:num>
  <w:num w:numId="33">
    <w:abstractNumId w:val="29"/>
  </w:num>
  <w:num w:numId="34">
    <w:abstractNumId w:val="10"/>
  </w:num>
  <w:num w:numId="35">
    <w:abstractNumId w:val="40"/>
  </w:num>
  <w:num w:numId="36">
    <w:abstractNumId w:val="48"/>
  </w:num>
  <w:num w:numId="37">
    <w:abstractNumId w:val="47"/>
  </w:num>
  <w:num w:numId="38">
    <w:abstractNumId w:val="43"/>
  </w:num>
  <w:num w:numId="39">
    <w:abstractNumId w:val="42"/>
  </w:num>
  <w:num w:numId="40">
    <w:abstractNumId w:val="33"/>
  </w:num>
  <w:num w:numId="41">
    <w:abstractNumId w:val="20"/>
  </w:num>
  <w:num w:numId="42">
    <w:abstractNumId w:val="32"/>
  </w:num>
  <w:num w:numId="43">
    <w:abstractNumId w:val="36"/>
  </w:num>
  <w:num w:numId="44">
    <w:abstractNumId w:val="46"/>
  </w:num>
  <w:num w:numId="45">
    <w:abstractNumId w:val="19"/>
  </w:num>
  <w:num w:numId="46">
    <w:abstractNumId w:val="18"/>
  </w:num>
  <w:num w:numId="47">
    <w:abstractNumId w:val="7"/>
  </w:num>
  <w:num w:numId="48">
    <w:abstractNumId w:val="9"/>
  </w:num>
  <w:num w:numId="49">
    <w:abstractNumId w:val="16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embedTrueTypeFonts/>
  <w:bordersDoNotSurroundHeader/>
  <w:bordersDoNotSurroundFooter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738"/>
    <w:rsid w:val="00010A93"/>
    <w:rsid w:val="00020F8E"/>
    <w:rsid w:val="000310D7"/>
    <w:rsid w:val="00052382"/>
    <w:rsid w:val="000559F9"/>
    <w:rsid w:val="0006568A"/>
    <w:rsid w:val="000668CE"/>
    <w:rsid w:val="00066B31"/>
    <w:rsid w:val="00071B1F"/>
    <w:rsid w:val="00076F0F"/>
    <w:rsid w:val="00084253"/>
    <w:rsid w:val="00084D3C"/>
    <w:rsid w:val="00087296"/>
    <w:rsid w:val="000A34B2"/>
    <w:rsid w:val="000D1F49"/>
    <w:rsid w:val="000E0945"/>
    <w:rsid w:val="000F7ADB"/>
    <w:rsid w:val="0013427F"/>
    <w:rsid w:val="001632C0"/>
    <w:rsid w:val="001727CA"/>
    <w:rsid w:val="00197843"/>
    <w:rsid w:val="001B0B3A"/>
    <w:rsid w:val="001C171C"/>
    <w:rsid w:val="001C66AD"/>
    <w:rsid w:val="001D267F"/>
    <w:rsid w:val="001D38B2"/>
    <w:rsid w:val="001D79F8"/>
    <w:rsid w:val="001E0782"/>
    <w:rsid w:val="001E1DF2"/>
    <w:rsid w:val="001E50F1"/>
    <w:rsid w:val="001E7FCD"/>
    <w:rsid w:val="001F3377"/>
    <w:rsid w:val="00221474"/>
    <w:rsid w:val="00225F52"/>
    <w:rsid w:val="00291397"/>
    <w:rsid w:val="002C56E6"/>
    <w:rsid w:val="002D3679"/>
    <w:rsid w:val="002F4270"/>
    <w:rsid w:val="00361E11"/>
    <w:rsid w:val="00362B2B"/>
    <w:rsid w:val="0037029D"/>
    <w:rsid w:val="003814C1"/>
    <w:rsid w:val="00394462"/>
    <w:rsid w:val="003A0666"/>
    <w:rsid w:val="003A28D6"/>
    <w:rsid w:val="003B38E9"/>
    <w:rsid w:val="0040090B"/>
    <w:rsid w:val="00427669"/>
    <w:rsid w:val="00433D57"/>
    <w:rsid w:val="0046302A"/>
    <w:rsid w:val="00470D95"/>
    <w:rsid w:val="00487D2D"/>
    <w:rsid w:val="004B0019"/>
    <w:rsid w:val="004C35DC"/>
    <w:rsid w:val="004D096E"/>
    <w:rsid w:val="004D58C6"/>
    <w:rsid w:val="004D5AAE"/>
    <w:rsid w:val="004D5D62"/>
    <w:rsid w:val="004E4BC2"/>
    <w:rsid w:val="0050219D"/>
    <w:rsid w:val="00504AA9"/>
    <w:rsid w:val="00506092"/>
    <w:rsid w:val="005112D0"/>
    <w:rsid w:val="00533D86"/>
    <w:rsid w:val="0053536B"/>
    <w:rsid w:val="00540E1E"/>
    <w:rsid w:val="00546738"/>
    <w:rsid w:val="00555681"/>
    <w:rsid w:val="00571F9A"/>
    <w:rsid w:val="00577E06"/>
    <w:rsid w:val="005A3BF7"/>
    <w:rsid w:val="005F2035"/>
    <w:rsid w:val="005F7990"/>
    <w:rsid w:val="00600AC2"/>
    <w:rsid w:val="00622682"/>
    <w:rsid w:val="0063739C"/>
    <w:rsid w:val="00652A21"/>
    <w:rsid w:val="00691944"/>
    <w:rsid w:val="0069436A"/>
    <w:rsid w:val="006B1BE7"/>
    <w:rsid w:val="006B248A"/>
    <w:rsid w:val="006D67E6"/>
    <w:rsid w:val="006F54FC"/>
    <w:rsid w:val="006F7AD3"/>
    <w:rsid w:val="00703984"/>
    <w:rsid w:val="00703BBA"/>
    <w:rsid w:val="00714D5A"/>
    <w:rsid w:val="00727403"/>
    <w:rsid w:val="007466B2"/>
    <w:rsid w:val="00747394"/>
    <w:rsid w:val="00770F25"/>
    <w:rsid w:val="007B06D0"/>
    <w:rsid w:val="007B0A85"/>
    <w:rsid w:val="007B2D24"/>
    <w:rsid w:val="007B2E52"/>
    <w:rsid w:val="007C6A52"/>
    <w:rsid w:val="007E3380"/>
    <w:rsid w:val="007F5441"/>
    <w:rsid w:val="008119CC"/>
    <w:rsid w:val="0082043E"/>
    <w:rsid w:val="008343E3"/>
    <w:rsid w:val="0083707F"/>
    <w:rsid w:val="008412C1"/>
    <w:rsid w:val="00864782"/>
    <w:rsid w:val="008940AA"/>
    <w:rsid w:val="00897331"/>
    <w:rsid w:val="008B6D1A"/>
    <w:rsid w:val="008D5733"/>
    <w:rsid w:val="008D7765"/>
    <w:rsid w:val="008E203A"/>
    <w:rsid w:val="0090041B"/>
    <w:rsid w:val="0091229C"/>
    <w:rsid w:val="00915B57"/>
    <w:rsid w:val="009171F1"/>
    <w:rsid w:val="009209A3"/>
    <w:rsid w:val="00933AE6"/>
    <w:rsid w:val="00940E73"/>
    <w:rsid w:val="00947B22"/>
    <w:rsid w:val="00950D39"/>
    <w:rsid w:val="009766FC"/>
    <w:rsid w:val="009809E7"/>
    <w:rsid w:val="0098597D"/>
    <w:rsid w:val="00986F7F"/>
    <w:rsid w:val="00991FA9"/>
    <w:rsid w:val="00996D9C"/>
    <w:rsid w:val="009B76E6"/>
    <w:rsid w:val="009C462D"/>
    <w:rsid w:val="009F49EA"/>
    <w:rsid w:val="009F619A"/>
    <w:rsid w:val="009F6DDE"/>
    <w:rsid w:val="00A22E54"/>
    <w:rsid w:val="00A254B7"/>
    <w:rsid w:val="00A370A8"/>
    <w:rsid w:val="00A45765"/>
    <w:rsid w:val="00A72610"/>
    <w:rsid w:val="00A73847"/>
    <w:rsid w:val="00A86250"/>
    <w:rsid w:val="00A90467"/>
    <w:rsid w:val="00AE5D60"/>
    <w:rsid w:val="00AF4869"/>
    <w:rsid w:val="00B02A59"/>
    <w:rsid w:val="00B208D4"/>
    <w:rsid w:val="00B27589"/>
    <w:rsid w:val="00B3275D"/>
    <w:rsid w:val="00B55BD6"/>
    <w:rsid w:val="00B62832"/>
    <w:rsid w:val="00B71468"/>
    <w:rsid w:val="00B72589"/>
    <w:rsid w:val="00B84058"/>
    <w:rsid w:val="00BD4753"/>
    <w:rsid w:val="00BD5CB1"/>
    <w:rsid w:val="00BE62EE"/>
    <w:rsid w:val="00BF25C8"/>
    <w:rsid w:val="00BF2E49"/>
    <w:rsid w:val="00C003BA"/>
    <w:rsid w:val="00C22571"/>
    <w:rsid w:val="00C46878"/>
    <w:rsid w:val="00C51192"/>
    <w:rsid w:val="00C52D44"/>
    <w:rsid w:val="00C608CA"/>
    <w:rsid w:val="00C82682"/>
    <w:rsid w:val="00C847C4"/>
    <w:rsid w:val="00C93F98"/>
    <w:rsid w:val="00CB4A51"/>
    <w:rsid w:val="00CB6669"/>
    <w:rsid w:val="00CD06EB"/>
    <w:rsid w:val="00CD1D74"/>
    <w:rsid w:val="00CD4532"/>
    <w:rsid w:val="00CD47B0"/>
    <w:rsid w:val="00CE2FEC"/>
    <w:rsid w:val="00CE6104"/>
    <w:rsid w:val="00CE7918"/>
    <w:rsid w:val="00CF1B89"/>
    <w:rsid w:val="00CF259D"/>
    <w:rsid w:val="00D05D0B"/>
    <w:rsid w:val="00D16163"/>
    <w:rsid w:val="00D2658A"/>
    <w:rsid w:val="00D50B65"/>
    <w:rsid w:val="00D6722B"/>
    <w:rsid w:val="00D8306C"/>
    <w:rsid w:val="00DA3142"/>
    <w:rsid w:val="00DB3FAD"/>
    <w:rsid w:val="00DC453D"/>
    <w:rsid w:val="00DD40BE"/>
    <w:rsid w:val="00DE2B44"/>
    <w:rsid w:val="00E10EB3"/>
    <w:rsid w:val="00E164BE"/>
    <w:rsid w:val="00E201D5"/>
    <w:rsid w:val="00E35770"/>
    <w:rsid w:val="00E61C09"/>
    <w:rsid w:val="00E66C3D"/>
    <w:rsid w:val="00E75C11"/>
    <w:rsid w:val="00EB263C"/>
    <w:rsid w:val="00EB3B58"/>
    <w:rsid w:val="00EC7359"/>
    <w:rsid w:val="00EE3054"/>
    <w:rsid w:val="00EE6656"/>
    <w:rsid w:val="00F00606"/>
    <w:rsid w:val="00F01256"/>
    <w:rsid w:val="00F074AE"/>
    <w:rsid w:val="00F25B31"/>
    <w:rsid w:val="00F470AA"/>
    <w:rsid w:val="00F82C4B"/>
    <w:rsid w:val="00FA62AE"/>
    <w:rsid w:val="00FC122B"/>
    <w:rsid w:val="00FC7475"/>
    <w:rsid w:val="00FD043A"/>
    <w:rsid w:val="00FE1CAD"/>
    <w:rsid w:val="00FE7751"/>
    <w:rsid w:val="00FE78A0"/>
    <w:rsid w:val="00FF0506"/>
    <w:rsid w:val="00FF1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8A8E0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8"/>
        <w:szCs w:val="28"/>
        <w:lang w:val="tr-TR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51192"/>
    <w:pPr>
      <w:ind w:right="720"/>
    </w:pPr>
    <w:rPr>
      <w:rFonts w:ascii="Candara" w:hAnsi="Candara"/>
    </w:rPr>
  </w:style>
  <w:style w:type="paragraph" w:styleId="Balk1">
    <w:name w:val="heading 1"/>
    <w:basedOn w:val="Normal"/>
    <w:link w:val="Balk1Char"/>
    <w:uiPriority w:val="1"/>
    <w:qFormat/>
    <w:rsid w:val="00C51192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Balk2">
    <w:name w:val="heading 2"/>
    <w:basedOn w:val="Normal"/>
    <w:link w:val="Balk2Char"/>
    <w:uiPriority w:val="1"/>
    <w:qFormat/>
    <w:rsid w:val="00C5119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Balk3">
    <w:name w:val="heading 3"/>
    <w:basedOn w:val="Normal"/>
    <w:next w:val="Normal"/>
    <w:link w:val="Balk3Char"/>
    <w:uiPriority w:val="9"/>
    <w:qFormat/>
    <w:rsid w:val="00C5119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Balk4">
    <w:name w:val="heading 4"/>
    <w:basedOn w:val="Normal"/>
    <w:link w:val="Balk4Char"/>
    <w:uiPriority w:val="9"/>
    <w:semiHidden/>
    <w:qFormat/>
    <w:rsid w:val="00C51192"/>
    <w:pPr>
      <w:spacing w:before="184"/>
      <w:outlineLvl w:val="3"/>
    </w:pPr>
    <w:rPr>
      <w:b/>
      <w:sz w:val="25"/>
      <w:szCs w:val="25"/>
    </w:rPr>
  </w:style>
  <w:style w:type="paragraph" w:styleId="Balk5">
    <w:name w:val="heading 5"/>
    <w:basedOn w:val="Balk2"/>
    <w:link w:val="Balk5Char"/>
    <w:uiPriority w:val="1"/>
    <w:semiHidden/>
    <w:qFormat/>
    <w:rsid w:val="00C5119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Balk6">
    <w:name w:val="heading 6"/>
    <w:basedOn w:val="Normal"/>
    <w:next w:val="Normal"/>
    <w:link w:val="Balk6Char"/>
    <w:uiPriority w:val="9"/>
    <w:semiHidden/>
    <w:qFormat/>
    <w:rsid w:val="00C51192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qFormat/>
    <w:rsid w:val="00C51192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qFormat/>
    <w:rsid w:val="00C51192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qFormat/>
    <w:rsid w:val="00C51192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1"/>
    <w:rsid w:val="00C51192"/>
    <w:rPr>
      <w:rFonts w:ascii="Candara" w:hAnsi="Candara"/>
      <w:b/>
      <w:color w:val="CFCFCF" w:themeColor="accent5" w:themeShade="E6"/>
      <w:sz w:val="36"/>
    </w:rPr>
  </w:style>
  <w:style w:type="character" w:customStyle="1" w:styleId="DiyezEtiketi">
    <w:name w:val="Diyez Etiketi"/>
    <w:basedOn w:val="VarsaylanParagrafYazTipi"/>
    <w:uiPriority w:val="99"/>
    <w:semiHidden/>
    <w:rsid w:val="00C51192"/>
    <w:rPr>
      <w:rFonts w:ascii="Candara" w:hAnsi="Candara"/>
      <w:color w:val="2B579A"/>
      <w:shd w:val="clear" w:color="auto" w:fill="E6E6E6"/>
    </w:rPr>
  </w:style>
  <w:style w:type="paragraph" w:customStyle="1" w:styleId="NumaralandrlmListe">
    <w:name w:val="Numaralandırılmış Liste"/>
    <w:basedOn w:val="Normal"/>
    <w:semiHidden/>
    <w:qFormat/>
    <w:rsid w:val="00C51192"/>
    <w:pPr>
      <w:numPr>
        <w:ilvl w:val="6"/>
        <w:numId w:val="1"/>
      </w:numPr>
      <w:contextualSpacing/>
    </w:pPr>
    <w:rPr>
      <w:b/>
      <w:bCs/>
    </w:rPr>
  </w:style>
  <w:style w:type="paragraph" w:customStyle="1" w:styleId="Varsaylan">
    <w:name w:val="Varsayılan"/>
    <w:semiHidden/>
    <w:rsid w:val="00C51192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Balk2Char">
    <w:name w:val="Başlık 2 Char"/>
    <w:basedOn w:val="VarsaylanParagrafYazTipi"/>
    <w:link w:val="Balk2"/>
    <w:uiPriority w:val="1"/>
    <w:rsid w:val="00C51192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NormalGirinti">
    <w:name w:val="Normal Indent"/>
    <w:basedOn w:val="Normal"/>
    <w:uiPriority w:val="99"/>
    <w:semiHidden/>
    <w:rsid w:val="00C51192"/>
    <w:pPr>
      <w:spacing w:before="120"/>
      <w:ind w:left="720"/>
    </w:pPr>
  </w:style>
  <w:style w:type="character" w:customStyle="1" w:styleId="Balk3Char">
    <w:name w:val="Başlık 3 Char"/>
    <w:basedOn w:val="VarsaylanParagrafYazTipi"/>
    <w:link w:val="Balk3"/>
    <w:uiPriority w:val="9"/>
    <w:rsid w:val="00C51192"/>
    <w:rPr>
      <w:rFonts w:ascii="Candara" w:hAnsi="Candara"/>
      <w:b/>
      <w:bCs/>
      <w:color w:val="4CBABF" w:themeColor="accent2"/>
      <w:szCs w:val="27"/>
    </w:rPr>
  </w:style>
  <w:style w:type="paragraph" w:styleId="T1">
    <w:name w:val="toc 1"/>
    <w:basedOn w:val="Normal"/>
    <w:next w:val="Normal"/>
    <w:autoRedefine/>
    <w:uiPriority w:val="39"/>
    <w:semiHidden/>
    <w:qFormat/>
    <w:rsid w:val="00C51192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DipnotMetni">
    <w:name w:val="footnote text"/>
    <w:basedOn w:val="Normal"/>
    <w:link w:val="DipnotMetniChar"/>
    <w:uiPriority w:val="99"/>
    <w:semiHidden/>
    <w:rsid w:val="00C51192"/>
    <w:pPr>
      <w:spacing w:before="120"/>
    </w:pPr>
    <w:rPr>
      <w:sz w:val="18"/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C51192"/>
    <w:rPr>
      <w:rFonts w:ascii="Candara" w:hAnsi="Candara"/>
      <w:sz w:val="18"/>
      <w:szCs w:val="20"/>
    </w:rPr>
  </w:style>
  <w:style w:type="paragraph" w:styleId="ListeMaddemi">
    <w:name w:val="List Bullet"/>
    <w:basedOn w:val="Normal"/>
    <w:uiPriority w:val="99"/>
    <w:semiHidden/>
    <w:rsid w:val="00C51192"/>
    <w:pPr>
      <w:numPr>
        <w:numId w:val="2"/>
      </w:numPr>
      <w:tabs>
        <w:tab w:val="left" w:pos="720"/>
      </w:tabs>
      <w:spacing w:before="120"/>
    </w:pPr>
  </w:style>
  <w:style w:type="paragraph" w:styleId="AklamaMetni">
    <w:name w:val="annotation text"/>
    <w:basedOn w:val="Normal"/>
    <w:link w:val="AklamaMetniChar"/>
    <w:uiPriority w:val="99"/>
    <w:semiHidden/>
    <w:rsid w:val="00C51192"/>
    <w:rPr>
      <w:szCs w:val="24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C51192"/>
    <w:rPr>
      <w:rFonts w:ascii="Candara" w:hAnsi="Candara"/>
      <w:szCs w:val="24"/>
    </w:rPr>
  </w:style>
  <w:style w:type="paragraph" w:styleId="stBilgi">
    <w:name w:val="header"/>
    <w:basedOn w:val="Normal"/>
    <w:link w:val="stBilgiChar"/>
    <w:uiPriority w:val="99"/>
    <w:semiHidden/>
    <w:rsid w:val="00C5119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stBilgiChar">
    <w:name w:val="Üst Bilgi Char"/>
    <w:basedOn w:val="VarsaylanParagrafYazTipi"/>
    <w:link w:val="stBilgi"/>
    <w:uiPriority w:val="99"/>
    <w:semiHidden/>
    <w:rsid w:val="00C51192"/>
    <w:rPr>
      <w:rFonts w:ascii="Candara" w:hAnsi="Candara"/>
      <w:b/>
      <w:noProof/>
      <w:color w:val="125F5B" w:themeColor="accent1"/>
      <w:szCs w:val="24"/>
    </w:rPr>
  </w:style>
  <w:style w:type="paragraph" w:styleId="AltBilgi">
    <w:name w:val="footer"/>
    <w:basedOn w:val="Normal"/>
    <w:link w:val="AltBilgiChar"/>
    <w:uiPriority w:val="99"/>
    <w:rsid w:val="00C5119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AltBilgiChar">
    <w:name w:val="Alt Bilgi Char"/>
    <w:basedOn w:val="VarsaylanParagrafYazTipi"/>
    <w:link w:val="AltBilgi"/>
    <w:uiPriority w:val="99"/>
    <w:rsid w:val="00C51192"/>
    <w:rPr>
      <w:rFonts w:ascii="Candara" w:hAnsi="Candara"/>
      <w:color w:val="7F7F7F" w:themeColor="text1" w:themeTint="80"/>
      <w:sz w:val="18"/>
      <w:szCs w:val="24"/>
    </w:rPr>
  </w:style>
  <w:style w:type="character" w:styleId="DipnotBavurusu">
    <w:name w:val="footnote reference"/>
    <w:basedOn w:val="VarsaylanParagrafYazTipi"/>
    <w:uiPriority w:val="99"/>
    <w:semiHidden/>
    <w:rsid w:val="00C51192"/>
    <w:rPr>
      <w:rFonts w:ascii="Candara" w:hAnsi="Candara"/>
      <w:vertAlign w:val="superscript"/>
    </w:rPr>
  </w:style>
  <w:style w:type="character" w:styleId="AklamaBavurusu">
    <w:name w:val="annotation reference"/>
    <w:basedOn w:val="VarsaylanParagrafYazTipi"/>
    <w:uiPriority w:val="99"/>
    <w:semiHidden/>
    <w:rsid w:val="00C51192"/>
    <w:rPr>
      <w:rFonts w:ascii="Candara" w:hAnsi="Candara"/>
      <w:sz w:val="18"/>
      <w:szCs w:val="18"/>
    </w:rPr>
  </w:style>
  <w:style w:type="paragraph" w:styleId="ListeNumaras">
    <w:name w:val="List Number"/>
    <w:basedOn w:val="Normal"/>
    <w:uiPriority w:val="99"/>
    <w:semiHidden/>
    <w:rsid w:val="00C51192"/>
    <w:pPr>
      <w:numPr>
        <w:numId w:val="3"/>
      </w:numPr>
      <w:spacing w:before="120"/>
    </w:pPr>
  </w:style>
  <w:style w:type="character" w:styleId="Kpr">
    <w:name w:val="Hyperlink"/>
    <w:basedOn w:val="VarsaylanParagrafYazTipi"/>
    <w:uiPriority w:val="99"/>
    <w:unhideWhenUsed/>
    <w:rsid w:val="00C51192"/>
    <w:rPr>
      <w:rFonts w:ascii="Candara" w:hAnsi="Candara"/>
      <w:color w:val="0070C0" w:themeColor="hyperlink"/>
      <w:u w:val="single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C51192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C51192"/>
    <w:rPr>
      <w:rFonts w:ascii="Candara" w:hAnsi="Candara"/>
      <w:b/>
      <w:bCs/>
      <w:szCs w:val="24"/>
    </w:rPr>
  </w:style>
  <w:style w:type="paragraph" w:styleId="AralkYok">
    <w:name w:val="No Spacing"/>
    <w:basedOn w:val="Normal"/>
    <w:uiPriority w:val="1"/>
    <w:semiHidden/>
    <w:qFormat/>
    <w:rsid w:val="00C51192"/>
    <w:pPr>
      <w:widowControl w:val="0"/>
      <w:autoSpaceDE w:val="0"/>
      <w:autoSpaceDN w:val="0"/>
    </w:pPr>
    <w:rPr>
      <w:rFonts w:eastAsia="Calibri" w:cs="Calibri"/>
    </w:rPr>
  </w:style>
  <w:style w:type="paragraph" w:styleId="KonuBal">
    <w:name w:val="Title"/>
    <w:basedOn w:val="Normal"/>
    <w:next w:val="Normal"/>
    <w:link w:val="KonuBalChar"/>
    <w:uiPriority w:val="10"/>
    <w:semiHidden/>
    <w:qFormat/>
    <w:rsid w:val="00C51192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semiHidden/>
    <w:rsid w:val="00C51192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ListeMaddemi2">
    <w:name w:val="List Bullet 2"/>
    <w:basedOn w:val="Normal"/>
    <w:uiPriority w:val="99"/>
    <w:semiHidden/>
    <w:rsid w:val="00C51192"/>
    <w:pPr>
      <w:numPr>
        <w:ilvl w:val="1"/>
        <w:numId w:val="2"/>
      </w:numPr>
      <w:spacing w:before="120"/>
    </w:pPr>
  </w:style>
  <w:style w:type="table" w:customStyle="1" w:styleId="ekilTablosu">
    <w:name w:val="Şekil Tablosu"/>
    <w:basedOn w:val="NormalTablo"/>
    <w:uiPriority w:val="99"/>
    <w:rsid w:val="00C51192"/>
    <w:tblPr/>
    <w:trPr>
      <w:cantSplit/>
    </w:trPr>
  </w:style>
  <w:style w:type="character" w:customStyle="1" w:styleId="Balk4Char">
    <w:name w:val="Başlık 4 Char"/>
    <w:basedOn w:val="VarsaylanParagrafYazTipi"/>
    <w:link w:val="Balk4"/>
    <w:uiPriority w:val="9"/>
    <w:semiHidden/>
    <w:rsid w:val="00C51192"/>
    <w:rPr>
      <w:rFonts w:ascii="Candara" w:hAnsi="Candara"/>
      <w:b/>
      <w:sz w:val="25"/>
      <w:szCs w:val="25"/>
    </w:rPr>
  </w:style>
  <w:style w:type="character" w:customStyle="1" w:styleId="Balk5Char">
    <w:name w:val="Başlık 5 Char"/>
    <w:basedOn w:val="Balk2Char"/>
    <w:link w:val="Balk5"/>
    <w:uiPriority w:val="1"/>
    <w:semiHidden/>
    <w:rsid w:val="00C51192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51192"/>
    <w:rPr>
      <w:rFonts w:ascii="Candara" w:eastAsiaTheme="majorEastAsia" w:hAnsi="Candara" w:cstheme="majorBidi"/>
      <w:color w:val="092F2C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51192"/>
    <w:rPr>
      <w:rFonts w:ascii="Candara" w:eastAsiaTheme="majorEastAsia" w:hAnsi="Candara" w:cstheme="majorBidi"/>
      <w:i/>
      <w:iCs/>
      <w:color w:val="092F2C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51192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51192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T2">
    <w:name w:val="toc 2"/>
    <w:basedOn w:val="Normal"/>
    <w:next w:val="Normal"/>
    <w:autoRedefine/>
    <w:uiPriority w:val="39"/>
    <w:semiHidden/>
    <w:rsid w:val="00C51192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3">
    <w:name w:val="toc 3"/>
    <w:basedOn w:val="Normal"/>
    <w:next w:val="Normal"/>
    <w:autoRedefine/>
    <w:uiPriority w:val="39"/>
    <w:semiHidden/>
    <w:rsid w:val="00C51192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ekillerTablosu">
    <w:name w:val="table of figures"/>
    <w:basedOn w:val="Normal"/>
    <w:next w:val="Normal"/>
    <w:uiPriority w:val="99"/>
    <w:semiHidden/>
    <w:rsid w:val="00C51192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eNumaras2">
    <w:name w:val="List Number 2"/>
    <w:basedOn w:val="Normal"/>
    <w:uiPriority w:val="99"/>
    <w:semiHidden/>
    <w:rsid w:val="00C51192"/>
    <w:pPr>
      <w:numPr>
        <w:ilvl w:val="1"/>
        <w:numId w:val="3"/>
      </w:numPr>
      <w:spacing w:before="120"/>
    </w:pPr>
  </w:style>
  <w:style w:type="character" w:styleId="zlenenKpr">
    <w:name w:val="FollowedHyperlink"/>
    <w:basedOn w:val="VarsaylanParagrafYazTipi"/>
    <w:uiPriority w:val="99"/>
    <w:semiHidden/>
    <w:rsid w:val="00C51192"/>
    <w:rPr>
      <w:rFonts w:ascii="Candara" w:hAnsi="Candara"/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C51192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KitapBal">
    <w:name w:val="Book Title"/>
    <w:basedOn w:val="VarsaylanParagrafYazTipi"/>
    <w:uiPriority w:val="33"/>
    <w:semiHidden/>
    <w:rsid w:val="00C51192"/>
    <w:rPr>
      <w:rFonts w:ascii="Candara" w:hAnsi="Candara"/>
      <w:b/>
      <w:bCs/>
      <w:i/>
      <w:iCs/>
      <w:spacing w:val="5"/>
    </w:rPr>
  </w:style>
  <w:style w:type="paragraph" w:styleId="TBal">
    <w:name w:val="TOC Heading"/>
    <w:basedOn w:val="Normal"/>
    <w:next w:val="Normal"/>
    <w:autoRedefine/>
    <w:uiPriority w:val="39"/>
    <w:semiHidden/>
    <w:qFormat/>
    <w:rsid w:val="00C5119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Ad">
    <w:name w:val="Ad"/>
    <w:basedOn w:val="Normal"/>
    <w:uiPriority w:val="1"/>
    <w:qFormat/>
    <w:rsid w:val="00C51192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res">
    <w:name w:val="Adres"/>
    <w:basedOn w:val="Normal"/>
    <w:uiPriority w:val="1"/>
    <w:qFormat/>
    <w:rsid w:val="00C51192"/>
    <w:pPr>
      <w:spacing w:after="0"/>
    </w:pPr>
  </w:style>
  <w:style w:type="paragraph" w:styleId="Tarih">
    <w:name w:val="Date"/>
    <w:basedOn w:val="Normal"/>
    <w:next w:val="Normal"/>
    <w:link w:val="TarihChar"/>
    <w:uiPriority w:val="99"/>
    <w:rsid w:val="00C51192"/>
    <w:pPr>
      <w:spacing w:before="600"/>
    </w:pPr>
  </w:style>
  <w:style w:type="paragraph" w:styleId="ResimYazs">
    <w:name w:val="caption"/>
    <w:basedOn w:val="Normal"/>
    <w:next w:val="Normal"/>
    <w:uiPriority w:val="35"/>
    <w:semiHidden/>
    <w:unhideWhenUsed/>
    <w:qFormat/>
    <w:rsid w:val="00C5119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TarihChar">
    <w:name w:val="Tarih Char"/>
    <w:basedOn w:val="VarsaylanParagrafYazTipi"/>
    <w:link w:val="Tarih"/>
    <w:uiPriority w:val="99"/>
    <w:rsid w:val="00C51192"/>
    <w:rPr>
      <w:rFonts w:ascii="Candara" w:hAnsi="Candara"/>
    </w:rPr>
  </w:style>
  <w:style w:type="paragraph" w:styleId="Selamlama">
    <w:name w:val="Salutation"/>
    <w:basedOn w:val="Normal"/>
    <w:next w:val="Normal"/>
    <w:link w:val="SelamlamaChar"/>
    <w:uiPriority w:val="99"/>
    <w:rsid w:val="00C51192"/>
    <w:pPr>
      <w:spacing w:before="480" w:after="480"/>
    </w:pPr>
    <w:rPr>
      <w:color w:val="85402C" w:themeColor="accent3"/>
      <w:sz w:val="36"/>
    </w:rPr>
  </w:style>
  <w:style w:type="character" w:customStyle="1" w:styleId="SelamlamaChar">
    <w:name w:val="Selamlama Char"/>
    <w:basedOn w:val="VarsaylanParagrafYazTipi"/>
    <w:link w:val="Selamlama"/>
    <w:uiPriority w:val="99"/>
    <w:rsid w:val="00C51192"/>
    <w:rPr>
      <w:rFonts w:ascii="Candara" w:hAnsi="Candara"/>
      <w:color w:val="85402C" w:themeColor="accent3"/>
      <w:sz w:val="36"/>
    </w:rPr>
  </w:style>
  <w:style w:type="paragraph" w:styleId="mza">
    <w:name w:val="Signature"/>
    <w:basedOn w:val="Normal"/>
    <w:link w:val="mzaChar"/>
    <w:uiPriority w:val="99"/>
    <w:rsid w:val="00C51192"/>
  </w:style>
  <w:style w:type="character" w:customStyle="1" w:styleId="mzaChar">
    <w:name w:val="İmza Char"/>
    <w:basedOn w:val="VarsaylanParagrafYazTipi"/>
    <w:link w:val="mza"/>
    <w:uiPriority w:val="99"/>
    <w:rsid w:val="00C51192"/>
    <w:rPr>
      <w:rFonts w:ascii="Candara" w:hAnsi="Candara"/>
    </w:rPr>
  </w:style>
  <w:style w:type="character" w:styleId="YerTutucuMetni">
    <w:name w:val="Placeholder Text"/>
    <w:basedOn w:val="VarsaylanParagrafYazTipi"/>
    <w:uiPriority w:val="99"/>
    <w:semiHidden/>
    <w:rsid w:val="00C51192"/>
    <w:rPr>
      <w:rFonts w:ascii="Candara" w:hAnsi="Candara"/>
      <w:color w:val="808080"/>
    </w:rPr>
  </w:style>
  <w:style w:type="character" w:styleId="Bahset">
    <w:name w:val="Mention"/>
    <w:basedOn w:val="VarsaylanParagrafYazTipi"/>
    <w:uiPriority w:val="99"/>
    <w:semiHidden/>
    <w:unhideWhenUsed/>
    <w:rsid w:val="00C51192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ListeYok"/>
    <w:uiPriority w:val="99"/>
    <w:semiHidden/>
    <w:unhideWhenUsed/>
    <w:rsid w:val="00C51192"/>
    <w:pPr>
      <w:numPr>
        <w:numId w:val="6"/>
      </w:numPr>
    </w:pPr>
  </w:style>
  <w:style w:type="numbering" w:styleId="1ai">
    <w:name w:val="Outline List 1"/>
    <w:basedOn w:val="ListeYok"/>
    <w:uiPriority w:val="99"/>
    <w:semiHidden/>
    <w:unhideWhenUsed/>
    <w:rsid w:val="00C51192"/>
    <w:pPr>
      <w:numPr>
        <w:numId w:val="7"/>
      </w:numPr>
    </w:pPr>
  </w:style>
  <w:style w:type="character" w:styleId="HTMLKodu">
    <w:name w:val="HTML Code"/>
    <w:basedOn w:val="VarsaylanParagrafYazTipi"/>
    <w:uiPriority w:val="99"/>
    <w:semiHidden/>
    <w:unhideWhenUsed/>
    <w:rsid w:val="00C51192"/>
    <w:rPr>
      <w:rFonts w:ascii="Consolas" w:hAnsi="Consolas"/>
      <w:sz w:val="20"/>
      <w:szCs w:val="20"/>
    </w:rPr>
  </w:style>
  <w:style w:type="character" w:styleId="HTMLDeiken">
    <w:name w:val="HTML Variable"/>
    <w:basedOn w:val="VarsaylanParagrafYazTipi"/>
    <w:uiPriority w:val="99"/>
    <w:semiHidden/>
    <w:unhideWhenUsed/>
    <w:rsid w:val="00C51192"/>
    <w:rPr>
      <w:rFonts w:ascii="Candara" w:hAnsi="Candara"/>
      <w:i/>
      <w:iCs/>
    </w:rPr>
  </w:style>
  <w:style w:type="paragraph" w:styleId="HTMLAdresi">
    <w:name w:val="HTML Address"/>
    <w:basedOn w:val="Normal"/>
    <w:link w:val="HTMLAdresiChar"/>
    <w:uiPriority w:val="99"/>
    <w:semiHidden/>
    <w:unhideWhenUsed/>
    <w:rsid w:val="00C51192"/>
    <w:pPr>
      <w:spacing w:after="0" w:line="240" w:lineRule="auto"/>
    </w:pPr>
    <w:rPr>
      <w:i/>
      <w:iCs/>
    </w:rPr>
  </w:style>
  <w:style w:type="character" w:customStyle="1" w:styleId="HTMLAdresiChar">
    <w:name w:val="HTML Adresi Char"/>
    <w:basedOn w:val="VarsaylanParagrafYazTipi"/>
    <w:link w:val="HTMLAdresi"/>
    <w:uiPriority w:val="99"/>
    <w:semiHidden/>
    <w:rsid w:val="00C51192"/>
    <w:rPr>
      <w:rFonts w:ascii="Candara" w:hAnsi="Candara"/>
      <w:i/>
      <w:iCs/>
    </w:rPr>
  </w:style>
  <w:style w:type="character" w:styleId="HTMLTanm">
    <w:name w:val="HTML Definition"/>
    <w:basedOn w:val="VarsaylanParagrafYazTipi"/>
    <w:uiPriority w:val="99"/>
    <w:semiHidden/>
    <w:unhideWhenUsed/>
    <w:rsid w:val="00C51192"/>
    <w:rPr>
      <w:rFonts w:ascii="Candara" w:hAnsi="Candara"/>
      <w:i/>
      <w:iCs/>
    </w:rPr>
  </w:style>
  <w:style w:type="character" w:styleId="HTMLCite">
    <w:name w:val="HTML Cite"/>
    <w:basedOn w:val="VarsaylanParagrafYazTipi"/>
    <w:uiPriority w:val="99"/>
    <w:semiHidden/>
    <w:unhideWhenUsed/>
    <w:rsid w:val="00C51192"/>
    <w:rPr>
      <w:rFonts w:ascii="Candara" w:hAnsi="Candara"/>
      <w:i/>
      <w:iCs/>
    </w:rPr>
  </w:style>
  <w:style w:type="character" w:styleId="HTMLDaktilo">
    <w:name w:val="HTML Typewriter"/>
    <w:basedOn w:val="VarsaylanParagrafYazTipi"/>
    <w:uiPriority w:val="99"/>
    <w:semiHidden/>
    <w:unhideWhenUsed/>
    <w:rsid w:val="00C51192"/>
    <w:rPr>
      <w:rFonts w:ascii="Consolas" w:hAnsi="Consolas"/>
      <w:sz w:val="20"/>
      <w:szCs w:val="20"/>
    </w:rPr>
  </w:style>
  <w:style w:type="character" w:styleId="HTMLrnek">
    <w:name w:val="HTML Sample"/>
    <w:basedOn w:val="VarsaylanParagrafYazTipi"/>
    <w:uiPriority w:val="99"/>
    <w:semiHidden/>
    <w:unhideWhenUsed/>
    <w:rsid w:val="00C51192"/>
    <w:rPr>
      <w:rFonts w:ascii="Consolas" w:hAnsi="Consolas"/>
      <w:sz w:val="24"/>
      <w:szCs w:val="24"/>
    </w:rPr>
  </w:style>
  <w:style w:type="character" w:styleId="HTMLKsaltmas">
    <w:name w:val="HTML Acronym"/>
    <w:basedOn w:val="VarsaylanParagrafYazTipi"/>
    <w:uiPriority w:val="99"/>
    <w:semiHidden/>
    <w:unhideWhenUsed/>
    <w:rsid w:val="00C51192"/>
    <w:rPr>
      <w:rFonts w:ascii="Candara" w:hAnsi="Candara"/>
    </w:rPr>
  </w:style>
  <w:style w:type="character" w:styleId="HTMLKlavye">
    <w:name w:val="HTML Keyboard"/>
    <w:basedOn w:val="VarsaylanParagrafYazTipi"/>
    <w:uiPriority w:val="99"/>
    <w:semiHidden/>
    <w:unhideWhenUsed/>
    <w:rsid w:val="00C51192"/>
    <w:rPr>
      <w:rFonts w:ascii="Consolas" w:hAnsi="Consolas"/>
      <w:sz w:val="20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C5119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C51192"/>
    <w:rPr>
      <w:rFonts w:ascii="Consolas" w:hAnsi="Consolas"/>
      <w:sz w:val="20"/>
      <w:szCs w:val="20"/>
    </w:rPr>
  </w:style>
  <w:style w:type="paragraph" w:styleId="T4">
    <w:name w:val="toc 4"/>
    <w:basedOn w:val="Normal"/>
    <w:next w:val="Normal"/>
    <w:autoRedefine/>
    <w:uiPriority w:val="39"/>
    <w:semiHidden/>
    <w:rsid w:val="00C51192"/>
    <w:pPr>
      <w:spacing w:after="100"/>
      <w:ind w:left="840"/>
    </w:pPr>
  </w:style>
  <w:style w:type="paragraph" w:styleId="T5">
    <w:name w:val="toc 5"/>
    <w:basedOn w:val="Normal"/>
    <w:next w:val="Normal"/>
    <w:autoRedefine/>
    <w:uiPriority w:val="39"/>
    <w:semiHidden/>
    <w:rsid w:val="00C51192"/>
    <w:pPr>
      <w:spacing w:after="100"/>
      <w:ind w:left="1120"/>
    </w:pPr>
  </w:style>
  <w:style w:type="paragraph" w:styleId="T6">
    <w:name w:val="toc 6"/>
    <w:basedOn w:val="Normal"/>
    <w:next w:val="Normal"/>
    <w:autoRedefine/>
    <w:uiPriority w:val="39"/>
    <w:semiHidden/>
    <w:rsid w:val="00C51192"/>
    <w:pPr>
      <w:spacing w:after="100"/>
      <w:ind w:left="1400"/>
    </w:pPr>
  </w:style>
  <w:style w:type="paragraph" w:styleId="T7">
    <w:name w:val="toc 7"/>
    <w:basedOn w:val="Normal"/>
    <w:next w:val="Normal"/>
    <w:autoRedefine/>
    <w:uiPriority w:val="39"/>
    <w:semiHidden/>
    <w:rsid w:val="00C51192"/>
    <w:pPr>
      <w:spacing w:after="100"/>
      <w:ind w:left="1680"/>
    </w:pPr>
  </w:style>
  <w:style w:type="paragraph" w:styleId="T8">
    <w:name w:val="toc 8"/>
    <w:basedOn w:val="Normal"/>
    <w:next w:val="Normal"/>
    <w:autoRedefine/>
    <w:uiPriority w:val="39"/>
    <w:semiHidden/>
    <w:rsid w:val="00C51192"/>
    <w:pPr>
      <w:spacing w:after="100"/>
      <w:ind w:left="1960"/>
    </w:pPr>
  </w:style>
  <w:style w:type="paragraph" w:styleId="T9">
    <w:name w:val="toc 9"/>
    <w:basedOn w:val="Normal"/>
    <w:next w:val="Normal"/>
    <w:autoRedefine/>
    <w:uiPriority w:val="39"/>
    <w:semiHidden/>
    <w:rsid w:val="00C51192"/>
    <w:pPr>
      <w:spacing w:after="100"/>
      <w:ind w:left="2240"/>
    </w:pPr>
  </w:style>
  <w:style w:type="character" w:styleId="HafifBavuru">
    <w:name w:val="Subtle Reference"/>
    <w:basedOn w:val="VarsaylanParagrafYazTipi"/>
    <w:uiPriority w:val="31"/>
    <w:semiHidden/>
    <w:rsid w:val="00C51192"/>
    <w:rPr>
      <w:rFonts w:ascii="Candara" w:hAnsi="Candara"/>
      <w:smallCaps/>
      <w:color w:val="5A5A5A" w:themeColor="text1" w:themeTint="A5"/>
    </w:rPr>
  </w:style>
  <w:style w:type="character" w:styleId="HafifVurgulama">
    <w:name w:val="Subtle Emphasis"/>
    <w:basedOn w:val="VarsaylanParagrafYazTipi"/>
    <w:uiPriority w:val="19"/>
    <w:semiHidden/>
    <w:qFormat/>
    <w:rsid w:val="00C51192"/>
    <w:rPr>
      <w:rFonts w:ascii="Candara" w:hAnsi="Candara"/>
      <w:i/>
      <w:iCs/>
      <w:color w:val="404040" w:themeColor="text1" w:themeTint="BF"/>
    </w:rPr>
  </w:style>
  <w:style w:type="table" w:styleId="TabloProfesyonel">
    <w:name w:val="Table Professional"/>
    <w:basedOn w:val="NormalTablo"/>
    <w:uiPriority w:val="99"/>
    <w:semiHidden/>
    <w:unhideWhenUsed/>
    <w:rsid w:val="00C51192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OrtaListe1">
    <w:name w:val="Medium List 1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OrtaListe1-Vurgu2">
    <w:name w:val="Medium List 1 Accent 2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OrtaListe1-Vurgu3">
    <w:name w:val="Medium List 1 Accent 3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OrtaListe1-Vurgu4">
    <w:name w:val="Medium List 1 Accent 4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OrtaListe1-Vurgu5">
    <w:name w:val="Medium List 1 Accent 5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OrtaListe1-Vurgu6">
    <w:name w:val="Medium List 1 Accent 6"/>
    <w:basedOn w:val="NormalTablo"/>
    <w:uiPriority w:val="65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OrtaListe2">
    <w:name w:val="Medium List 2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Glgeleme1">
    <w:name w:val="Medium Shading 1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Klavuz1">
    <w:name w:val="Medium Grid 1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OrtaKlavuz1-Vurgu2">
    <w:name w:val="Medium Grid 1 Accent 2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OrtaKlavuz1-Vurgu3">
    <w:name w:val="Medium Grid 1 Accent 3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OrtaKlavuz1-Vurgu4">
    <w:name w:val="Medium Grid 1 Accent 4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OrtaKlavuz1-Vurgu5">
    <w:name w:val="Medium Grid 1 Accent 5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OrtaKlavuz1-Vurgu6">
    <w:name w:val="Medium Grid 1 Accent 6"/>
    <w:basedOn w:val="NormalTablo"/>
    <w:uiPriority w:val="67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OrtaKlavuz2">
    <w:name w:val="Medium Grid 2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semiHidden/>
    <w:unhideWhenUsed/>
    <w:rsid w:val="00C51192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OrtaKlavuz3-Vurgu2">
    <w:name w:val="Medium Grid 3 Accent 2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OrtaKlavuz3-Vurgu3">
    <w:name w:val="Medium Grid 3 Accent 3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OrtaKlavuz3-Vurgu4">
    <w:name w:val="Medium Grid 3 Accent 4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OrtaKlavuz3-Vurgu5">
    <w:name w:val="Medium Grid 3 Accent 5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OrtaKlavuz3-Vurgu6">
    <w:name w:val="Medium Grid 3 Accent 6"/>
    <w:basedOn w:val="NormalTablo"/>
    <w:uiPriority w:val="69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Kaynaka">
    <w:name w:val="Bibliography"/>
    <w:basedOn w:val="Normal"/>
    <w:next w:val="Normal"/>
    <w:uiPriority w:val="37"/>
    <w:semiHidden/>
    <w:unhideWhenUsed/>
    <w:rsid w:val="00C51192"/>
  </w:style>
  <w:style w:type="character" w:styleId="Etiket">
    <w:name w:val="Hashtag"/>
    <w:basedOn w:val="VarsaylanParagrafYazTipi"/>
    <w:uiPriority w:val="99"/>
    <w:semiHidden/>
    <w:unhideWhenUsed/>
    <w:rsid w:val="00C51192"/>
    <w:rPr>
      <w:rFonts w:ascii="Candara" w:hAnsi="Candara"/>
      <w:color w:val="2B579A"/>
      <w:shd w:val="clear" w:color="auto" w:fill="E1DFDD"/>
    </w:rPr>
  </w:style>
  <w:style w:type="paragraph" w:styleId="letistBilgisi">
    <w:name w:val="Message Header"/>
    <w:basedOn w:val="Normal"/>
    <w:link w:val="letistBilgisiChar"/>
    <w:uiPriority w:val="99"/>
    <w:semiHidden/>
    <w:unhideWhenUsed/>
    <w:rsid w:val="00C5119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letistBilgisiChar">
    <w:name w:val="İleti Üst Bilgisi Char"/>
    <w:basedOn w:val="VarsaylanParagrafYazTipi"/>
    <w:link w:val="letistBilgisi"/>
    <w:uiPriority w:val="99"/>
    <w:semiHidden/>
    <w:rsid w:val="00C51192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loZarif">
    <w:name w:val="Table Elegant"/>
    <w:basedOn w:val="NormalTablo"/>
    <w:uiPriority w:val="99"/>
    <w:semiHidden/>
    <w:unhideWhenUsed/>
    <w:rsid w:val="00C51192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e">
    <w:name w:val="List"/>
    <w:basedOn w:val="Normal"/>
    <w:uiPriority w:val="99"/>
    <w:semiHidden/>
    <w:rsid w:val="00C51192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rsid w:val="00C51192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rsid w:val="00C51192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rsid w:val="00C51192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rsid w:val="00C51192"/>
    <w:pPr>
      <w:ind w:left="1800" w:hanging="360"/>
      <w:contextualSpacing/>
    </w:pPr>
  </w:style>
  <w:style w:type="table" w:styleId="TabloListe1">
    <w:name w:val="Table List 1"/>
    <w:basedOn w:val="NormalTablo"/>
    <w:uiPriority w:val="99"/>
    <w:semiHidden/>
    <w:unhideWhenUsed/>
    <w:rsid w:val="00C51192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2">
    <w:name w:val="Table List 2"/>
    <w:basedOn w:val="NormalTablo"/>
    <w:uiPriority w:val="99"/>
    <w:semiHidden/>
    <w:unhideWhenUsed/>
    <w:rsid w:val="00C51192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3">
    <w:name w:val="Table List 3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4">
    <w:name w:val="Table List 4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oListe5">
    <w:name w:val="Table List 5"/>
    <w:basedOn w:val="NormalTablo"/>
    <w:uiPriority w:val="99"/>
    <w:semiHidden/>
    <w:unhideWhenUsed/>
    <w:rsid w:val="00C51192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6">
    <w:name w:val="Table List 6"/>
    <w:basedOn w:val="NormalTablo"/>
    <w:uiPriority w:val="99"/>
    <w:semiHidden/>
    <w:unhideWhenUsed/>
    <w:rsid w:val="00C51192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oListe7">
    <w:name w:val="Table List 7"/>
    <w:basedOn w:val="NormalTablo"/>
    <w:uiPriority w:val="99"/>
    <w:semiHidden/>
    <w:unhideWhenUsed/>
    <w:rsid w:val="00C51192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oListe8">
    <w:name w:val="Table List 8"/>
    <w:basedOn w:val="NormalTablo"/>
    <w:uiPriority w:val="99"/>
    <w:semiHidden/>
    <w:unhideWhenUsed/>
    <w:rsid w:val="00C51192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eDevam">
    <w:name w:val="List Continue"/>
    <w:basedOn w:val="Normal"/>
    <w:uiPriority w:val="99"/>
    <w:semiHidden/>
    <w:rsid w:val="00C51192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semiHidden/>
    <w:rsid w:val="00C51192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semiHidden/>
    <w:rsid w:val="00C51192"/>
    <w:pPr>
      <w:spacing w:after="120"/>
      <w:ind w:left="1080"/>
      <w:contextualSpacing/>
    </w:pPr>
  </w:style>
  <w:style w:type="paragraph" w:styleId="ListeDevam4">
    <w:name w:val="List Continue 4"/>
    <w:basedOn w:val="Normal"/>
    <w:uiPriority w:val="99"/>
    <w:semiHidden/>
    <w:rsid w:val="00C51192"/>
    <w:pPr>
      <w:spacing w:after="120"/>
      <w:ind w:left="1440"/>
      <w:contextualSpacing/>
    </w:pPr>
  </w:style>
  <w:style w:type="paragraph" w:styleId="ListeDevam5">
    <w:name w:val="List Continue 5"/>
    <w:basedOn w:val="Normal"/>
    <w:uiPriority w:val="99"/>
    <w:semiHidden/>
    <w:rsid w:val="00C51192"/>
    <w:pPr>
      <w:spacing w:after="120"/>
      <w:ind w:left="1800"/>
      <w:contextualSpacing/>
    </w:pPr>
  </w:style>
  <w:style w:type="paragraph" w:styleId="ListeParagraf">
    <w:name w:val="List Paragraph"/>
    <w:basedOn w:val="Normal"/>
    <w:uiPriority w:val="34"/>
    <w:qFormat/>
    <w:rsid w:val="00C51192"/>
    <w:pPr>
      <w:ind w:left="720"/>
      <w:contextualSpacing/>
    </w:pPr>
  </w:style>
  <w:style w:type="paragraph" w:styleId="ListeNumaras3">
    <w:name w:val="List Number 3"/>
    <w:basedOn w:val="Normal"/>
    <w:uiPriority w:val="99"/>
    <w:semiHidden/>
    <w:rsid w:val="00C51192"/>
    <w:pPr>
      <w:numPr>
        <w:numId w:val="8"/>
      </w:numPr>
      <w:contextualSpacing/>
    </w:pPr>
  </w:style>
  <w:style w:type="paragraph" w:styleId="ListeNumaras4">
    <w:name w:val="List Number 4"/>
    <w:basedOn w:val="Normal"/>
    <w:uiPriority w:val="99"/>
    <w:semiHidden/>
    <w:rsid w:val="00C51192"/>
    <w:pPr>
      <w:numPr>
        <w:numId w:val="9"/>
      </w:numPr>
      <w:contextualSpacing/>
    </w:pPr>
  </w:style>
  <w:style w:type="paragraph" w:styleId="ListeNumaras5">
    <w:name w:val="List Number 5"/>
    <w:basedOn w:val="Normal"/>
    <w:uiPriority w:val="99"/>
    <w:semiHidden/>
    <w:rsid w:val="00C51192"/>
    <w:pPr>
      <w:numPr>
        <w:numId w:val="10"/>
      </w:numPr>
      <w:contextualSpacing/>
    </w:pPr>
  </w:style>
  <w:style w:type="paragraph" w:styleId="ListeMaddemi3">
    <w:name w:val="List Bullet 3"/>
    <w:basedOn w:val="Normal"/>
    <w:uiPriority w:val="99"/>
    <w:semiHidden/>
    <w:rsid w:val="00C51192"/>
    <w:pPr>
      <w:numPr>
        <w:numId w:val="5"/>
      </w:numPr>
      <w:contextualSpacing/>
    </w:pPr>
  </w:style>
  <w:style w:type="paragraph" w:styleId="ListeMaddemi4">
    <w:name w:val="List Bullet 4"/>
    <w:basedOn w:val="Normal"/>
    <w:uiPriority w:val="99"/>
    <w:semiHidden/>
    <w:rsid w:val="00C51192"/>
    <w:pPr>
      <w:numPr>
        <w:numId w:val="11"/>
      </w:numPr>
      <w:contextualSpacing/>
    </w:pPr>
  </w:style>
  <w:style w:type="paragraph" w:styleId="ListeMaddemi5">
    <w:name w:val="List Bullet 5"/>
    <w:basedOn w:val="Normal"/>
    <w:uiPriority w:val="99"/>
    <w:semiHidden/>
    <w:rsid w:val="00C51192"/>
    <w:pPr>
      <w:numPr>
        <w:numId w:val="12"/>
      </w:numPr>
      <w:contextualSpacing/>
    </w:pPr>
  </w:style>
  <w:style w:type="paragraph" w:styleId="Altyaz">
    <w:name w:val="Subtitle"/>
    <w:basedOn w:val="Normal"/>
    <w:next w:val="Normal"/>
    <w:link w:val="AltyazChar"/>
    <w:uiPriority w:val="11"/>
    <w:semiHidden/>
    <w:qFormat/>
    <w:rsid w:val="00C5119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AltyazChar">
    <w:name w:val="Altyazı Char"/>
    <w:basedOn w:val="VarsaylanParagrafYazTipi"/>
    <w:link w:val="Altyaz"/>
    <w:uiPriority w:val="11"/>
    <w:semiHidden/>
    <w:rsid w:val="00C51192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loKlasik1">
    <w:name w:val="Table Classic 1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2">
    <w:name w:val="Table Classic 2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3">
    <w:name w:val="Table Classic 3"/>
    <w:basedOn w:val="NormalTablo"/>
    <w:uiPriority w:val="99"/>
    <w:semiHidden/>
    <w:unhideWhenUsed/>
    <w:rsid w:val="00C51192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4">
    <w:name w:val="Table Classic 4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MakroMetni">
    <w:name w:val="macro"/>
    <w:link w:val="MakroMetniChar"/>
    <w:semiHidden/>
    <w:rsid w:val="00C5119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semiHidden/>
    <w:rsid w:val="00C51192"/>
    <w:rPr>
      <w:rFonts w:ascii="Consolas" w:hAnsi="Consolas"/>
      <w:sz w:val="20"/>
      <w:szCs w:val="20"/>
    </w:rPr>
  </w:style>
  <w:style w:type="paragraph" w:styleId="ZarfDn">
    <w:name w:val="envelope return"/>
    <w:basedOn w:val="Normal"/>
    <w:uiPriority w:val="99"/>
    <w:semiHidden/>
    <w:unhideWhenUsed/>
    <w:rsid w:val="00C51192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SonNotBavurusu">
    <w:name w:val="endnote reference"/>
    <w:basedOn w:val="VarsaylanParagrafYazTipi"/>
    <w:uiPriority w:val="99"/>
    <w:semiHidden/>
    <w:unhideWhenUsed/>
    <w:rsid w:val="00C51192"/>
    <w:rPr>
      <w:rFonts w:ascii="Candara" w:hAnsi="Candara"/>
      <w:vertAlign w:val="superscript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C51192"/>
    <w:pPr>
      <w:spacing w:after="0" w:line="240" w:lineRule="auto"/>
    </w:pPr>
    <w:rPr>
      <w:sz w:val="20"/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C51192"/>
    <w:rPr>
      <w:rFonts w:ascii="Candara" w:hAnsi="Candara"/>
      <w:sz w:val="20"/>
      <w:szCs w:val="20"/>
    </w:rPr>
  </w:style>
  <w:style w:type="paragraph" w:styleId="Kaynaka0">
    <w:name w:val="table of authorities"/>
    <w:basedOn w:val="Normal"/>
    <w:next w:val="Normal"/>
    <w:uiPriority w:val="99"/>
    <w:semiHidden/>
    <w:unhideWhenUsed/>
    <w:rsid w:val="00C51192"/>
    <w:pPr>
      <w:spacing w:after="0"/>
      <w:ind w:left="280" w:hanging="280"/>
    </w:pPr>
  </w:style>
  <w:style w:type="paragraph" w:styleId="KaynakaBal">
    <w:name w:val="toa heading"/>
    <w:basedOn w:val="Normal"/>
    <w:next w:val="Normal"/>
    <w:uiPriority w:val="99"/>
    <w:semiHidden/>
    <w:rsid w:val="00C51192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Alnt">
    <w:name w:val="Quote"/>
    <w:basedOn w:val="Normal"/>
    <w:next w:val="Normal"/>
    <w:link w:val="AlntChar"/>
    <w:uiPriority w:val="29"/>
    <w:semiHidden/>
    <w:rsid w:val="00C511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semiHidden/>
    <w:rsid w:val="00C51192"/>
    <w:rPr>
      <w:rFonts w:ascii="Candara" w:hAnsi="Candara"/>
      <w:i/>
      <w:iCs/>
      <w:color w:val="404040" w:themeColor="text1" w:themeTint="BF"/>
    </w:rPr>
  </w:style>
  <w:style w:type="character" w:styleId="Vurgu">
    <w:name w:val="Emphasis"/>
    <w:basedOn w:val="VarsaylanParagrafYazTipi"/>
    <w:uiPriority w:val="20"/>
    <w:qFormat/>
    <w:rsid w:val="00C51192"/>
    <w:rPr>
      <w:rFonts w:ascii="Candara" w:hAnsi="Candara"/>
      <w:i/>
      <w:iCs/>
    </w:rPr>
  </w:style>
  <w:style w:type="table" w:styleId="RenkliListe">
    <w:name w:val="Colorful List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RenkliListe-Vurgu2">
    <w:name w:val="Colorful List Accent 2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RenkliListe-Vurgu3">
    <w:name w:val="Colorful List Accent 3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RenkliListe-Vurgu4">
    <w:name w:val="Colorful List Accent 4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RenkliListe-Vurgu5">
    <w:name w:val="Colorful List Accent 5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RenkliListe-Vurgu6">
    <w:name w:val="Colorful List Accent 6"/>
    <w:basedOn w:val="NormalTablo"/>
    <w:uiPriority w:val="72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loRenkli1">
    <w:name w:val="Table Colorful 1"/>
    <w:basedOn w:val="NormalTablo"/>
    <w:uiPriority w:val="99"/>
    <w:semiHidden/>
    <w:unhideWhenUsed/>
    <w:rsid w:val="00C51192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Renkli2">
    <w:name w:val="Table Colorful 2"/>
    <w:basedOn w:val="NormalTablo"/>
    <w:uiPriority w:val="99"/>
    <w:semiHidden/>
    <w:unhideWhenUsed/>
    <w:rsid w:val="00C51192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Renkli3">
    <w:name w:val="Table Colorful 3"/>
    <w:basedOn w:val="NormalTablo"/>
    <w:uiPriority w:val="99"/>
    <w:semiHidden/>
    <w:unhideWhenUsed/>
    <w:rsid w:val="00C51192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RenkliGlgeleme">
    <w:name w:val="Colorful Shading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Klavuz">
    <w:name w:val="Colorful Grid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RenkliKlavuz-Vurgu2">
    <w:name w:val="Colorful Grid Accent 2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RenkliKlavuz-Vurgu3">
    <w:name w:val="Colorful Grid Accent 3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RenkliKlavuz-Vurgu4">
    <w:name w:val="Colorful Grid Accent 4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RenkliKlavuz-Vurgu5">
    <w:name w:val="Colorful Grid Accent 5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RenkliKlavuz-Vurgu6">
    <w:name w:val="Colorful Grid Accent 6"/>
    <w:basedOn w:val="NormalTablo"/>
    <w:uiPriority w:val="73"/>
    <w:semiHidden/>
    <w:unhideWhenUsed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BalonMetni">
    <w:name w:val="Balloon Text"/>
    <w:basedOn w:val="Normal"/>
    <w:link w:val="BalonMetniChar"/>
    <w:uiPriority w:val="99"/>
    <w:semiHidden/>
    <w:unhideWhenUsed/>
    <w:rsid w:val="00C51192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51192"/>
    <w:rPr>
      <w:rFonts w:ascii="Microsoft YaHei UI" w:eastAsia="Microsoft YaHei UI" w:hAnsi="Microsoft YaHei UI"/>
      <w:sz w:val="18"/>
      <w:szCs w:val="18"/>
    </w:rPr>
  </w:style>
  <w:style w:type="paragraph" w:styleId="MektupAdresi">
    <w:name w:val="envelope address"/>
    <w:basedOn w:val="Normal"/>
    <w:uiPriority w:val="99"/>
    <w:semiHidden/>
    <w:unhideWhenUsed/>
    <w:rsid w:val="00C5119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bekMetni">
    <w:name w:val="Block Text"/>
    <w:basedOn w:val="Normal"/>
    <w:uiPriority w:val="99"/>
    <w:semiHidden/>
    <w:unhideWhenUsed/>
    <w:rsid w:val="00C51192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i/>
      <w:iCs/>
      <w:color w:val="125F5B" w:themeColor="accent1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C51192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C51192"/>
    <w:rPr>
      <w:rFonts w:ascii="Microsoft YaHei UI" w:eastAsia="Microsoft YaHei UI" w:hAnsi="Microsoft YaHei UI"/>
      <w:sz w:val="18"/>
      <w:szCs w:val="18"/>
    </w:rPr>
  </w:style>
  <w:style w:type="numbering" w:styleId="MakaleBlm">
    <w:name w:val="Outline List 3"/>
    <w:basedOn w:val="ListeYok"/>
    <w:uiPriority w:val="99"/>
    <w:semiHidden/>
    <w:unhideWhenUsed/>
    <w:rsid w:val="00C51192"/>
    <w:pPr>
      <w:numPr>
        <w:numId w:val="13"/>
      </w:numPr>
    </w:pPr>
  </w:style>
  <w:style w:type="table" w:styleId="DzTablo1">
    <w:name w:val="Plain Table 1"/>
    <w:basedOn w:val="NormalTablo"/>
    <w:uiPriority w:val="41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DzTablo2">
    <w:name w:val="Plain Table 2"/>
    <w:basedOn w:val="NormalTablo"/>
    <w:uiPriority w:val="42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DzTablo3">
    <w:name w:val="Plain Table 3"/>
    <w:basedOn w:val="NormalTablo"/>
    <w:uiPriority w:val="43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DzTablo4">
    <w:name w:val="Plain Table 4"/>
    <w:basedOn w:val="NormalTablo"/>
    <w:uiPriority w:val="44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DzTablo5">
    <w:name w:val="Plain Table 5"/>
    <w:basedOn w:val="NormalTablo"/>
    <w:uiPriority w:val="45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GlBavuru">
    <w:name w:val="Intense Reference"/>
    <w:basedOn w:val="VarsaylanParagrafYazTipi"/>
    <w:uiPriority w:val="32"/>
    <w:semiHidden/>
    <w:rsid w:val="00C51192"/>
    <w:rPr>
      <w:rFonts w:ascii="Candara" w:hAnsi="Candara"/>
      <w:b/>
      <w:bCs/>
      <w:smallCaps/>
      <w:color w:val="125F5B" w:themeColor="accent1"/>
      <w:spacing w:val="5"/>
    </w:rPr>
  </w:style>
  <w:style w:type="paragraph" w:styleId="GlAlnt">
    <w:name w:val="Intense Quote"/>
    <w:basedOn w:val="Normal"/>
    <w:next w:val="Normal"/>
    <w:link w:val="GlAlntChar"/>
    <w:uiPriority w:val="30"/>
    <w:semiHidden/>
    <w:rsid w:val="00C51192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GlAlntChar">
    <w:name w:val="Güçlü Alıntı Char"/>
    <w:basedOn w:val="VarsaylanParagrafYazTipi"/>
    <w:link w:val="GlAlnt"/>
    <w:uiPriority w:val="30"/>
    <w:semiHidden/>
    <w:rsid w:val="00C51192"/>
    <w:rPr>
      <w:rFonts w:ascii="Candara" w:hAnsi="Candara"/>
      <w:i/>
      <w:iCs/>
      <w:color w:val="125F5B" w:themeColor="accent1"/>
    </w:rPr>
  </w:style>
  <w:style w:type="character" w:styleId="GlVurgulama">
    <w:name w:val="Intense Emphasis"/>
    <w:basedOn w:val="VarsaylanParagrafYazTipi"/>
    <w:uiPriority w:val="21"/>
    <w:semiHidden/>
    <w:rsid w:val="00C51192"/>
    <w:rPr>
      <w:rFonts w:ascii="Candara" w:hAnsi="Candara"/>
      <w:i/>
      <w:iCs/>
      <w:color w:val="125F5B" w:themeColor="accent1"/>
    </w:rPr>
  </w:style>
  <w:style w:type="character" w:styleId="AkllKprBalant">
    <w:name w:val="Smart Hyperlink"/>
    <w:basedOn w:val="VarsaylanParagrafYazTipi"/>
    <w:uiPriority w:val="99"/>
    <w:semiHidden/>
    <w:unhideWhenUsed/>
    <w:rsid w:val="00C51192"/>
    <w:rPr>
      <w:rFonts w:ascii="Candara" w:hAnsi="Candara"/>
      <w:u w:val="dotted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51192"/>
    <w:rPr>
      <w:rFonts w:ascii="Candara" w:hAnsi="Candara"/>
      <w:color w:val="605E5C"/>
      <w:shd w:val="clear" w:color="auto" w:fill="E1DFDD"/>
    </w:rPr>
  </w:style>
  <w:style w:type="paragraph" w:styleId="GvdeMetni">
    <w:name w:val="Body Text"/>
    <w:basedOn w:val="Normal"/>
    <w:link w:val="GvdeMetniChar"/>
    <w:uiPriority w:val="1"/>
    <w:semiHidden/>
    <w:unhideWhenUsed/>
    <w:qFormat/>
    <w:rsid w:val="00C51192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1"/>
    <w:semiHidden/>
    <w:rsid w:val="00C51192"/>
    <w:rPr>
      <w:rFonts w:ascii="Candara" w:hAnsi="Candara"/>
    </w:rPr>
  </w:style>
  <w:style w:type="paragraph" w:styleId="GvdeMetni2">
    <w:name w:val="Body Text 2"/>
    <w:basedOn w:val="Normal"/>
    <w:link w:val="GvdeMetni2Char"/>
    <w:uiPriority w:val="99"/>
    <w:semiHidden/>
    <w:unhideWhenUsed/>
    <w:rsid w:val="00C51192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semiHidden/>
    <w:rsid w:val="00C51192"/>
    <w:rPr>
      <w:rFonts w:ascii="Candara" w:hAnsi="Candara"/>
    </w:rPr>
  </w:style>
  <w:style w:type="paragraph" w:styleId="GvdeMetni3">
    <w:name w:val="Body Text 3"/>
    <w:basedOn w:val="Normal"/>
    <w:link w:val="GvdeMetni3Char"/>
    <w:uiPriority w:val="99"/>
    <w:semiHidden/>
    <w:unhideWhenUsed/>
    <w:rsid w:val="00C51192"/>
    <w:pPr>
      <w:spacing w:after="120"/>
    </w:pPr>
    <w:rPr>
      <w:sz w:val="16"/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C51192"/>
    <w:rPr>
      <w:rFonts w:ascii="Candara" w:hAnsi="Candara"/>
      <w:sz w:val="16"/>
      <w:szCs w:val="16"/>
    </w:rPr>
  </w:style>
  <w:style w:type="paragraph" w:styleId="GvdeMetniGirintisi">
    <w:name w:val="Body Text Indent"/>
    <w:basedOn w:val="Normal"/>
    <w:link w:val="GvdeMetniGirintisiChar"/>
    <w:uiPriority w:val="99"/>
    <w:semiHidden/>
    <w:unhideWhenUsed/>
    <w:rsid w:val="00C51192"/>
    <w:pPr>
      <w:spacing w:after="120"/>
      <w:ind w:left="360"/>
    </w:pPr>
  </w:style>
  <w:style w:type="character" w:customStyle="1" w:styleId="GvdeMetniGirintisiChar">
    <w:name w:val="Gövde Metni Girintisi Char"/>
    <w:basedOn w:val="VarsaylanParagrafYazTipi"/>
    <w:link w:val="GvdeMetniGirintisi"/>
    <w:uiPriority w:val="99"/>
    <w:semiHidden/>
    <w:rsid w:val="00C51192"/>
    <w:rPr>
      <w:rFonts w:ascii="Candara" w:hAnsi="Candara"/>
    </w:rPr>
  </w:style>
  <w:style w:type="paragraph" w:styleId="GvdeMetniGirintisi2">
    <w:name w:val="Body Text Indent 2"/>
    <w:basedOn w:val="Normal"/>
    <w:link w:val="GvdeMetniGirintisi2Char"/>
    <w:uiPriority w:val="99"/>
    <w:semiHidden/>
    <w:unhideWhenUsed/>
    <w:rsid w:val="00C51192"/>
    <w:pPr>
      <w:spacing w:after="120" w:line="480" w:lineRule="auto"/>
      <w:ind w:left="360"/>
    </w:pPr>
  </w:style>
  <w:style w:type="character" w:customStyle="1" w:styleId="GvdeMetniGirintisi2Char">
    <w:name w:val="Gövde Metni Girintisi 2 Char"/>
    <w:basedOn w:val="VarsaylanParagrafYazTipi"/>
    <w:link w:val="GvdeMetniGirintisi2"/>
    <w:uiPriority w:val="99"/>
    <w:semiHidden/>
    <w:rsid w:val="00C51192"/>
    <w:rPr>
      <w:rFonts w:ascii="Candara" w:hAnsi="Candara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C51192"/>
    <w:pPr>
      <w:spacing w:after="120"/>
      <w:ind w:left="360"/>
    </w:pPr>
    <w:rPr>
      <w:sz w:val="16"/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C51192"/>
    <w:rPr>
      <w:rFonts w:ascii="Candara" w:hAnsi="Candara"/>
      <w:sz w:val="16"/>
      <w:szCs w:val="16"/>
    </w:rPr>
  </w:style>
  <w:style w:type="paragraph" w:styleId="GvdeMetnilkGirintisi">
    <w:name w:val="Body Text First Indent"/>
    <w:basedOn w:val="GvdeMetni"/>
    <w:link w:val="GvdeMetnilkGirintisiChar"/>
    <w:uiPriority w:val="99"/>
    <w:semiHidden/>
    <w:unhideWhenUsed/>
    <w:rsid w:val="00C51192"/>
    <w:pPr>
      <w:spacing w:after="200"/>
      <w:ind w:firstLine="360"/>
    </w:pPr>
  </w:style>
  <w:style w:type="character" w:customStyle="1" w:styleId="GvdeMetnilkGirintisiChar">
    <w:name w:val="Gövde Metni İlk Girintisi Char"/>
    <w:basedOn w:val="GvdeMetniChar"/>
    <w:link w:val="GvdeMetnilkGirintisi"/>
    <w:uiPriority w:val="99"/>
    <w:semiHidden/>
    <w:rsid w:val="00C51192"/>
    <w:rPr>
      <w:rFonts w:ascii="Candara" w:hAnsi="Candara"/>
    </w:rPr>
  </w:style>
  <w:style w:type="paragraph" w:styleId="GvdeMetnilkGirintisi2">
    <w:name w:val="Body Text First Indent 2"/>
    <w:basedOn w:val="GvdeMetniGirintisi"/>
    <w:link w:val="GvdeMetnilkGirintisi2Char"/>
    <w:uiPriority w:val="99"/>
    <w:semiHidden/>
    <w:unhideWhenUsed/>
    <w:rsid w:val="00C51192"/>
    <w:pPr>
      <w:spacing w:after="200"/>
      <w:ind w:firstLine="360"/>
    </w:pPr>
  </w:style>
  <w:style w:type="character" w:customStyle="1" w:styleId="GvdeMetnilkGirintisi2Char">
    <w:name w:val="Gövde Metni İlk Girintisi 2 Char"/>
    <w:basedOn w:val="GvdeMetniGirintisiChar"/>
    <w:link w:val="GvdeMetnilkGirintisi2"/>
    <w:uiPriority w:val="99"/>
    <w:semiHidden/>
    <w:rsid w:val="00C51192"/>
    <w:rPr>
      <w:rFonts w:ascii="Candara" w:hAnsi="Candara"/>
    </w:rPr>
  </w:style>
  <w:style w:type="paragraph" w:styleId="NotBal">
    <w:name w:val="Note Heading"/>
    <w:basedOn w:val="Normal"/>
    <w:next w:val="Normal"/>
    <w:link w:val="NotBalChar"/>
    <w:uiPriority w:val="99"/>
    <w:semiHidden/>
    <w:unhideWhenUsed/>
    <w:rsid w:val="00C51192"/>
    <w:pPr>
      <w:spacing w:after="0" w:line="240" w:lineRule="auto"/>
    </w:pPr>
  </w:style>
  <w:style w:type="character" w:customStyle="1" w:styleId="NotBalChar">
    <w:name w:val="Not Başlığı Char"/>
    <w:basedOn w:val="VarsaylanParagrafYazTipi"/>
    <w:link w:val="NotBal"/>
    <w:uiPriority w:val="99"/>
    <w:semiHidden/>
    <w:rsid w:val="00C51192"/>
    <w:rPr>
      <w:rFonts w:ascii="Candara" w:hAnsi="Candara"/>
    </w:rPr>
  </w:style>
  <w:style w:type="table" w:styleId="Tabloada">
    <w:name w:val="Table Contemporary"/>
    <w:basedOn w:val="NormalTablo"/>
    <w:uiPriority w:val="99"/>
    <w:semiHidden/>
    <w:unhideWhenUsed/>
    <w:rsid w:val="00C51192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kListe">
    <w:name w:val="Light List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AkListe-Vurgu2">
    <w:name w:val="Light List Accent 2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AkListe-Vurgu3">
    <w:name w:val="Light List Accent 3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AkListe-Vurgu4">
    <w:name w:val="Light List Accent 4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AkListe-Vurgu5">
    <w:name w:val="Light List Accent 5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AkListe-Vurgu6">
    <w:name w:val="Light List Accent 6"/>
    <w:basedOn w:val="NormalTablo"/>
    <w:uiPriority w:val="61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AkGlgeleme">
    <w:name w:val="Light Shading"/>
    <w:basedOn w:val="NormalTablo"/>
    <w:uiPriority w:val="60"/>
    <w:semiHidden/>
    <w:unhideWhenUsed/>
    <w:rsid w:val="00C5119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semiHidden/>
    <w:unhideWhenUsed/>
    <w:rsid w:val="00C51192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AkGlgeleme-Vurgu2">
    <w:name w:val="Light Shading Accent 2"/>
    <w:basedOn w:val="NormalTablo"/>
    <w:uiPriority w:val="60"/>
    <w:semiHidden/>
    <w:unhideWhenUsed/>
    <w:rsid w:val="00C51192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AkGlgeleme-Vurgu3">
    <w:name w:val="Light Shading Accent 3"/>
    <w:basedOn w:val="NormalTablo"/>
    <w:uiPriority w:val="60"/>
    <w:semiHidden/>
    <w:unhideWhenUsed/>
    <w:rsid w:val="00C51192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AkGlgeleme-Vurgu4">
    <w:name w:val="Light Shading Accent 4"/>
    <w:basedOn w:val="NormalTablo"/>
    <w:uiPriority w:val="60"/>
    <w:semiHidden/>
    <w:unhideWhenUsed/>
    <w:rsid w:val="00C51192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AkGlgeleme-Vurgu5">
    <w:name w:val="Light Shading Accent 5"/>
    <w:basedOn w:val="NormalTablo"/>
    <w:uiPriority w:val="60"/>
    <w:semiHidden/>
    <w:unhideWhenUsed/>
    <w:rsid w:val="00C51192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AkGlgeleme-Vurgu6">
    <w:name w:val="Light Shading Accent 6"/>
    <w:basedOn w:val="NormalTablo"/>
    <w:uiPriority w:val="60"/>
    <w:semiHidden/>
    <w:unhideWhenUsed/>
    <w:rsid w:val="00C51192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AkKlavuz">
    <w:name w:val="Light Grid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AkKlavuz-Vurgu2">
    <w:name w:val="Light Grid Accent 2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AkKlavuz-Vurgu3">
    <w:name w:val="Light Grid Accent 3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AkKlavuz-Vurgu4">
    <w:name w:val="Light Grid Accent 4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AkKlavuz-Vurgu5">
    <w:name w:val="Light Grid Accent 5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AkKlavuz-Vurgu6">
    <w:name w:val="Light Grid Accent 6"/>
    <w:basedOn w:val="NormalTablo"/>
    <w:uiPriority w:val="62"/>
    <w:semiHidden/>
    <w:unhideWhenUsed/>
    <w:rsid w:val="00C51192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KoyuListe">
    <w:name w:val="Dark List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KoyuListe-Vurgu2">
    <w:name w:val="Dark List Accent 2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KoyuListe-Vurgu3">
    <w:name w:val="Dark List Accent 3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KoyuListe-Vurgu4">
    <w:name w:val="Dark List Accent 4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KoyuListe-Vurgu5">
    <w:name w:val="Dark List Accent 5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KoyuListe-Vurgu6">
    <w:name w:val="Dark List Accent 6"/>
    <w:basedOn w:val="NormalTablo"/>
    <w:uiPriority w:val="70"/>
    <w:semiHidden/>
    <w:unhideWhenUsed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ListeTablo1Ak">
    <w:name w:val="List Table 1 Light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1Ak-Vurgu1">
    <w:name w:val="List Table 1 Light Accent 1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eTablo1Ak-Vurgu2">
    <w:name w:val="List Table 1 Light Accent 2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eTablo1Ak-Vurgu3">
    <w:name w:val="List Table 1 Light Accent 3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eTablo1Ak-Vurgu4">
    <w:name w:val="List Table 1 Light Accent 4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eTablo1Ak-Vurgu5">
    <w:name w:val="List Table 1 Light Accent 5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eTablo1Ak-Vurgu6">
    <w:name w:val="List Table 1 Light Accent 6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eTablo2">
    <w:name w:val="List Table 2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2-Vurgu1">
    <w:name w:val="List Table 2 Accent 1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eTablo2-Vurgu2">
    <w:name w:val="List Table 2 Accent 2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eTablo2-Vurgu3">
    <w:name w:val="List Table 2 Accent 3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eTablo2-Vurgu4">
    <w:name w:val="List Table 2 Accent 4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eTablo2-Vurgu5">
    <w:name w:val="List Table 2 Accent 5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eTablo2-Vurgu6">
    <w:name w:val="List Table 2 Accent 6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eTablo3">
    <w:name w:val="List Table 3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eTablo3-Vurgu1">
    <w:name w:val="List Table 3 Accent 1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ListeTablo3-Vurgu2">
    <w:name w:val="List Table 3 Accent 2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ListeTablo3-Vurgu3">
    <w:name w:val="List Table 3 Accent 3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ListeTablo3-Vurgu4">
    <w:name w:val="List Table 3 Accent 4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ListeTablo3-Vurgu5">
    <w:name w:val="List Table 3 Accent 5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ListeTablo3-Vurgu6">
    <w:name w:val="List Table 3 Accent 6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ListeTablo4">
    <w:name w:val="List Table 4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4-Vurgu1">
    <w:name w:val="List Table 4 Accent 1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eTablo4-Vurgu2">
    <w:name w:val="List Table 4 Accent 2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eTablo4-Vurgu3">
    <w:name w:val="List Table 4 Accent 3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eTablo4-Vurgu4">
    <w:name w:val="List Table 4 Accent 4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eTablo4-Vurgu5">
    <w:name w:val="List Table 4 Accent 5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eTablo4-Vurgu6">
    <w:name w:val="List Table 4 Accent 6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eTablo5-Koyu">
    <w:name w:val="List Table 5 Dark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1">
    <w:name w:val="List Table 5 Dark Accent 1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2">
    <w:name w:val="List Table 5 Dark Accent 2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3">
    <w:name w:val="List Table 5 Dark Accent 3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4">
    <w:name w:val="List Table 5 Dark Accent 4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5">
    <w:name w:val="List Table 5 Dark Accent 5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6">
    <w:name w:val="List Table 5 Dark Accent 6"/>
    <w:basedOn w:val="NormalTablo"/>
    <w:uiPriority w:val="50"/>
    <w:rsid w:val="00C5119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6Renkli">
    <w:name w:val="List Table 6 Colorful"/>
    <w:basedOn w:val="NormalTablo"/>
    <w:uiPriority w:val="51"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6Renkli-Vurgu1">
    <w:name w:val="List Table 6 Colorful Accent 1"/>
    <w:basedOn w:val="NormalTablo"/>
    <w:uiPriority w:val="51"/>
    <w:rsid w:val="00C51192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eTablo6Renkli-Vurgu2">
    <w:name w:val="List Table 6 Colorful Accent 2"/>
    <w:basedOn w:val="NormalTablo"/>
    <w:uiPriority w:val="51"/>
    <w:rsid w:val="00C51192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eTablo6Renkli-Vurgu3">
    <w:name w:val="List Table 6 Colorful Accent 3"/>
    <w:basedOn w:val="NormalTablo"/>
    <w:uiPriority w:val="51"/>
    <w:rsid w:val="00C51192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eTablo6Renkli-Vurgu4">
    <w:name w:val="List Table 6 Colorful Accent 4"/>
    <w:basedOn w:val="NormalTablo"/>
    <w:uiPriority w:val="51"/>
    <w:rsid w:val="00C51192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eTablo6Renkli-Vurgu5">
    <w:name w:val="List Table 6 Colorful Accent 5"/>
    <w:basedOn w:val="NormalTablo"/>
    <w:uiPriority w:val="51"/>
    <w:rsid w:val="00C51192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eTablo6Renkli-Vurgu6">
    <w:name w:val="List Table 6 Colorful Accent 6"/>
    <w:basedOn w:val="NormalTablo"/>
    <w:uiPriority w:val="51"/>
    <w:rsid w:val="00C51192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eTablo7Renkli">
    <w:name w:val="List Table 7 Colorful"/>
    <w:basedOn w:val="NormalTablo"/>
    <w:uiPriority w:val="52"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1">
    <w:name w:val="List Table 7 Colorful Accent 1"/>
    <w:basedOn w:val="NormalTablo"/>
    <w:uiPriority w:val="52"/>
    <w:rsid w:val="00C51192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2">
    <w:name w:val="List Table 7 Colorful Accent 2"/>
    <w:basedOn w:val="NormalTablo"/>
    <w:uiPriority w:val="52"/>
    <w:rsid w:val="00C51192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3">
    <w:name w:val="List Table 7 Colorful Accent 3"/>
    <w:basedOn w:val="NormalTablo"/>
    <w:uiPriority w:val="52"/>
    <w:rsid w:val="00C51192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4">
    <w:name w:val="List Table 7 Colorful Accent 4"/>
    <w:basedOn w:val="NormalTablo"/>
    <w:uiPriority w:val="52"/>
    <w:rsid w:val="00C51192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5">
    <w:name w:val="List Table 7 Colorful Accent 5"/>
    <w:basedOn w:val="NormalTablo"/>
    <w:uiPriority w:val="52"/>
    <w:rsid w:val="00C51192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6">
    <w:name w:val="List Table 7 Colorful Accent 6"/>
    <w:basedOn w:val="NormalTablo"/>
    <w:uiPriority w:val="52"/>
    <w:rsid w:val="00C51192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postamzas">
    <w:name w:val="E-mail Signature"/>
    <w:basedOn w:val="Normal"/>
    <w:link w:val="E-postamzasChar"/>
    <w:uiPriority w:val="99"/>
    <w:semiHidden/>
    <w:unhideWhenUsed/>
    <w:rsid w:val="00C51192"/>
    <w:pPr>
      <w:spacing w:after="0" w:line="240" w:lineRule="auto"/>
    </w:pPr>
  </w:style>
  <w:style w:type="character" w:customStyle="1" w:styleId="E-postamzasChar">
    <w:name w:val="E-posta İmzası Char"/>
    <w:basedOn w:val="VarsaylanParagrafYazTipi"/>
    <w:link w:val="E-postamzas"/>
    <w:uiPriority w:val="99"/>
    <w:semiHidden/>
    <w:rsid w:val="00C51192"/>
    <w:rPr>
      <w:rFonts w:ascii="Candara" w:hAnsi="Candara"/>
    </w:rPr>
  </w:style>
  <w:style w:type="table" w:styleId="TabloStunlar1">
    <w:name w:val="Table Columns 1"/>
    <w:basedOn w:val="NormalTablo"/>
    <w:uiPriority w:val="99"/>
    <w:semiHidden/>
    <w:unhideWhenUsed/>
    <w:rsid w:val="00C51192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2">
    <w:name w:val="Table Columns 2"/>
    <w:basedOn w:val="NormalTablo"/>
    <w:uiPriority w:val="99"/>
    <w:semiHidden/>
    <w:unhideWhenUsed/>
    <w:rsid w:val="00C51192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3">
    <w:name w:val="Table Columns 3"/>
    <w:basedOn w:val="NormalTablo"/>
    <w:uiPriority w:val="99"/>
    <w:semiHidden/>
    <w:unhideWhenUsed/>
    <w:rsid w:val="00C51192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4">
    <w:name w:val="Table Columns 4"/>
    <w:basedOn w:val="NormalTablo"/>
    <w:uiPriority w:val="99"/>
    <w:semiHidden/>
    <w:unhideWhenUsed/>
    <w:rsid w:val="00C51192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oStunlar5">
    <w:name w:val="Table Columns 5"/>
    <w:basedOn w:val="NormalTablo"/>
    <w:uiPriority w:val="99"/>
    <w:semiHidden/>
    <w:unhideWhenUsed/>
    <w:rsid w:val="00C51192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oBasit1">
    <w:name w:val="Table Simple 1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oBasit2">
    <w:name w:val="Table Simple 2"/>
    <w:basedOn w:val="NormalTablo"/>
    <w:uiPriority w:val="99"/>
    <w:semiHidden/>
    <w:unhideWhenUsed/>
    <w:rsid w:val="00C51192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oBasit3">
    <w:name w:val="Table Simple 3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oAltBalk1">
    <w:name w:val="Table Subtle 1"/>
    <w:basedOn w:val="NormalTablo"/>
    <w:uiPriority w:val="99"/>
    <w:semiHidden/>
    <w:unhideWhenUsed/>
    <w:rsid w:val="00C51192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AltBalk2">
    <w:name w:val="Table Subtle 2"/>
    <w:basedOn w:val="NormalTablo"/>
    <w:uiPriority w:val="99"/>
    <w:semiHidden/>
    <w:unhideWhenUsed/>
    <w:rsid w:val="00C51192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Dizin1">
    <w:name w:val="index 1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280" w:hanging="280"/>
    </w:pPr>
  </w:style>
  <w:style w:type="paragraph" w:styleId="Dizin2">
    <w:name w:val="index 2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560" w:hanging="280"/>
    </w:pPr>
  </w:style>
  <w:style w:type="paragraph" w:styleId="Dizin3">
    <w:name w:val="index 3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840" w:hanging="280"/>
    </w:pPr>
  </w:style>
  <w:style w:type="paragraph" w:styleId="Dizin4">
    <w:name w:val="index 4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1120" w:hanging="280"/>
    </w:pPr>
  </w:style>
  <w:style w:type="paragraph" w:styleId="Dizin5">
    <w:name w:val="index 5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1400" w:hanging="280"/>
    </w:pPr>
  </w:style>
  <w:style w:type="paragraph" w:styleId="Dizin6">
    <w:name w:val="index 6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1680" w:hanging="280"/>
    </w:pPr>
  </w:style>
  <w:style w:type="paragraph" w:styleId="Dizin7">
    <w:name w:val="index 7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1960" w:hanging="280"/>
    </w:pPr>
  </w:style>
  <w:style w:type="paragraph" w:styleId="Dizin8">
    <w:name w:val="index 8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2240" w:hanging="280"/>
    </w:pPr>
  </w:style>
  <w:style w:type="paragraph" w:styleId="Dizin9">
    <w:name w:val="index 9"/>
    <w:basedOn w:val="Normal"/>
    <w:next w:val="Normal"/>
    <w:autoRedefine/>
    <w:uiPriority w:val="99"/>
    <w:semiHidden/>
    <w:unhideWhenUsed/>
    <w:rsid w:val="00C51192"/>
    <w:pPr>
      <w:spacing w:after="0" w:line="240" w:lineRule="auto"/>
      <w:ind w:left="2520" w:hanging="280"/>
    </w:pPr>
  </w:style>
  <w:style w:type="paragraph" w:styleId="DizinBal">
    <w:name w:val="index heading"/>
    <w:basedOn w:val="Normal"/>
    <w:next w:val="Dizin1"/>
    <w:uiPriority w:val="99"/>
    <w:semiHidden/>
    <w:rsid w:val="00C51192"/>
    <w:rPr>
      <w:rFonts w:eastAsiaTheme="majorEastAsia" w:cstheme="majorBidi"/>
      <w:b/>
      <w:bCs/>
    </w:rPr>
  </w:style>
  <w:style w:type="paragraph" w:styleId="DzMetin">
    <w:name w:val="Plain Text"/>
    <w:basedOn w:val="Normal"/>
    <w:link w:val="DzMetinChar"/>
    <w:uiPriority w:val="99"/>
    <w:semiHidden/>
    <w:unhideWhenUsed/>
    <w:rsid w:val="00C5119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C51192"/>
    <w:rPr>
      <w:rFonts w:ascii="Consolas" w:hAnsi="Consolas"/>
      <w:sz w:val="21"/>
      <w:szCs w:val="21"/>
    </w:rPr>
  </w:style>
  <w:style w:type="paragraph" w:styleId="Kapan">
    <w:name w:val="Closing"/>
    <w:basedOn w:val="Normal"/>
    <w:link w:val="KapanChar"/>
    <w:uiPriority w:val="99"/>
    <w:semiHidden/>
    <w:unhideWhenUsed/>
    <w:rsid w:val="00C51192"/>
    <w:pPr>
      <w:spacing w:after="0" w:line="240" w:lineRule="auto"/>
      <w:ind w:left="4320"/>
    </w:pPr>
  </w:style>
  <w:style w:type="character" w:customStyle="1" w:styleId="KapanChar">
    <w:name w:val="Kapanış Char"/>
    <w:basedOn w:val="VarsaylanParagrafYazTipi"/>
    <w:link w:val="Kapan"/>
    <w:uiPriority w:val="99"/>
    <w:semiHidden/>
    <w:rsid w:val="00C51192"/>
    <w:rPr>
      <w:rFonts w:ascii="Candara" w:hAnsi="Candara"/>
    </w:rPr>
  </w:style>
  <w:style w:type="table" w:styleId="TabloKlavuzu">
    <w:name w:val="Table Grid"/>
    <w:basedOn w:val="NormalTablo"/>
    <w:rsid w:val="00C51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oKlavuz1">
    <w:name w:val="Table Grid 1"/>
    <w:basedOn w:val="NormalTablo"/>
    <w:uiPriority w:val="99"/>
    <w:semiHidden/>
    <w:unhideWhenUsed/>
    <w:rsid w:val="00C51192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2">
    <w:name w:val="Table Grid 2"/>
    <w:basedOn w:val="NormalTablo"/>
    <w:uiPriority w:val="99"/>
    <w:semiHidden/>
    <w:unhideWhenUsed/>
    <w:rsid w:val="00C51192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3">
    <w:name w:val="Table Grid 3"/>
    <w:basedOn w:val="NormalTablo"/>
    <w:uiPriority w:val="99"/>
    <w:semiHidden/>
    <w:unhideWhenUsed/>
    <w:rsid w:val="00C51192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4">
    <w:name w:val="Table Grid 4"/>
    <w:basedOn w:val="NormalTablo"/>
    <w:uiPriority w:val="99"/>
    <w:semiHidden/>
    <w:unhideWhenUsed/>
    <w:rsid w:val="00C51192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5">
    <w:name w:val="Table Grid 5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6">
    <w:name w:val="Table Grid 6"/>
    <w:basedOn w:val="NormalTablo"/>
    <w:uiPriority w:val="99"/>
    <w:semiHidden/>
    <w:unhideWhenUsed/>
    <w:rsid w:val="00C51192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7">
    <w:name w:val="Table Grid 7"/>
    <w:basedOn w:val="NormalTablo"/>
    <w:uiPriority w:val="99"/>
    <w:semiHidden/>
    <w:unhideWhenUsed/>
    <w:rsid w:val="00C51192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8">
    <w:name w:val="Table Grid 8"/>
    <w:basedOn w:val="NormalTablo"/>
    <w:uiPriority w:val="99"/>
    <w:semiHidden/>
    <w:unhideWhenUsed/>
    <w:rsid w:val="00C51192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uAk">
    <w:name w:val="Grid Table Light"/>
    <w:basedOn w:val="NormalTablo"/>
    <w:uiPriority w:val="40"/>
    <w:rsid w:val="00C5119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KlavuzTablo1Ak">
    <w:name w:val="Grid Table 1 Light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1">
    <w:name w:val="Grid Table 1 Light Accent 1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2">
    <w:name w:val="Grid Table 1 Light Accent 2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3">
    <w:name w:val="Grid Table 1 Light Accent 3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4">
    <w:name w:val="Grid Table 1 Light Accent 4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5">
    <w:name w:val="Grid Table 1 Light Accent 5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6">
    <w:name w:val="Grid Table 1 Light Accent 6"/>
    <w:basedOn w:val="NormalTablo"/>
    <w:uiPriority w:val="46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2">
    <w:name w:val="Grid Table 2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2-Vurgu1">
    <w:name w:val="Grid Table 2 Accent 1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KlavuzTablo2-Vurgu2">
    <w:name w:val="Grid Table 2 Accent 2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KlavuzTablo2-Vurgu3">
    <w:name w:val="Grid Table 2 Accent 3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KlavuzTablo2-Vurgu4">
    <w:name w:val="Grid Table 2 Accent 4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KlavuzTablo2-Vurgu5">
    <w:name w:val="Grid Table 2 Accent 5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KlavuzTablo2-Vurgu6">
    <w:name w:val="Grid Table 2 Accent 6"/>
    <w:basedOn w:val="NormalTablo"/>
    <w:uiPriority w:val="47"/>
    <w:rsid w:val="00C51192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KlavuzTablo3">
    <w:name w:val="Grid Table 3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KlavuzTablo3-Vurgu1">
    <w:name w:val="Grid Table 3 Accent 1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KlavuzTablo3-Vurgu2">
    <w:name w:val="Grid Table 3 Accent 2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KlavuzTablo3-Vurgu3">
    <w:name w:val="Grid Table 3 Accent 3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KlavuzTablo3-Vurgu4">
    <w:name w:val="Grid Table 3 Accent 4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KlavuzTablo3-Vurgu5">
    <w:name w:val="Grid Table 3 Accent 5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KlavuzTablo3-Vurgu6">
    <w:name w:val="Grid Table 3 Accent 6"/>
    <w:basedOn w:val="NormalTablo"/>
    <w:uiPriority w:val="48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KlavuzuTablo4">
    <w:name w:val="Grid Table 4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uTablo4-Vurgu1">
    <w:name w:val="Grid Table 4 Accent 1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KlavuzuTablo4-Vurgu2">
    <w:name w:val="Grid Table 4 Accent 2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KlavuzuTablo4-Vurgu3">
    <w:name w:val="Grid Table 4 Accent 3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KlavuzuTablo4-Vurgu4">
    <w:name w:val="Grid Table 4 Accent 4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KlavuzuTablo4-Vurgu5">
    <w:name w:val="Grid Table 4 Accent 5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KlavuzuTablo4-Vurgu6">
    <w:name w:val="Grid Table 4 Accent 6"/>
    <w:basedOn w:val="NormalTablo"/>
    <w:uiPriority w:val="49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KlavuzTablo5Koyu">
    <w:name w:val="Grid Table 5 Dark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KlavuzTablo5Koyu-Vurgu1">
    <w:name w:val="Grid Table 5 Dark Accent 1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KlavuzTablo5Koyu-Vurgu2">
    <w:name w:val="Grid Table 5 Dark Accent 2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KlavuzTablo5Koyu-Vurgu3">
    <w:name w:val="Grid Table 5 Dark Accent 3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KlavuzTablo5Koyu-Vurgu4">
    <w:name w:val="Grid Table 5 Dark Accent 4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KlavuzTablo5Koyu-Vurgu5">
    <w:name w:val="Grid Table 5 Dark Accent 5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KlavuzTablo5Koyu-Vurgu6">
    <w:name w:val="Grid Table 5 Dark Accent 6"/>
    <w:basedOn w:val="NormalTablo"/>
    <w:uiPriority w:val="50"/>
    <w:rsid w:val="00C5119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KlavuzTablo6Renkli">
    <w:name w:val="Grid Table 6 Colorful"/>
    <w:basedOn w:val="NormalTablo"/>
    <w:uiPriority w:val="51"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6Renkli-Vurgu1">
    <w:name w:val="Grid Table 6 Colorful Accent 1"/>
    <w:basedOn w:val="NormalTablo"/>
    <w:uiPriority w:val="51"/>
    <w:rsid w:val="00C51192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KlavuzTablo6-Renkli-Vurgu2">
    <w:name w:val="Grid Table 6 Colorful Accent 2"/>
    <w:basedOn w:val="NormalTablo"/>
    <w:uiPriority w:val="51"/>
    <w:rsid w:val="00C51192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KlavuzTablo6-Renkli-Vurgu3">
    <w:name w:val="Grid Table 6 Colorful Accent 3"/>
    <w:basedOn w:val="NormalTablo"/>
    <w:uiPriority w:val="51"/>
    <w:rsid w:val="00C51192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KlavuzTablo6-Renkli-Vurgu4">
    <w:name w:val="Grid Table 6 Colorful Accent 4"/>
    <w:basedOn w:val="NormalTablo"/>
    <w:uiPriority w:val="51"/>
    <w:rsid w:val="00C51192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KlavuzTablo6-Renkli-Vurgu5">
    <w:name w:val="Grid Table 6 Colorful Accent 5"/>
    <w:basedOn w:val="NormalTablo"/>
    <w:uiPriority w:val="51"/>
    <w:rsid w:val="00C51192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KlavuzTablo6Renkli-Vurgu6">
    <w:name w:val="Grid Table 6 Colorful Accent 6"/>
    <w:basedOn w:val="NormalTablo"/>
    <w:uiPriority w:val="51"/>
    <w:rsid w:val="00C51192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KlavuzTablo7Renkli">
    <w:name w:val="Grid Table 7 Colorful"/>
    <w:basedOn w:val="NormalTablo"/>
    <w:uiPriority w:val="52"/>
    <w:rsid w:val="00C5119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KlavuzTablo7Renkli-Vurgu1">
    <w:name w:val="Grid Table 7 Colorful Accent 1"/>
    <w:basedOn w:val="NormalTablo"/>
    <w:uiPriority w:val="52"/>
    <w:rsid w:val="00C51192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KlavuzTablo7Renkli-Vurgu2">
    <w:name w:val="Grid Table 7 Colorful Accent 2"/>
    <w:basedOn w:val="NormalTablo"/>
    <w:uiPriority w:val="52"/>
    <w:rsid w:val="00C51192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KlavuzTablo7Renkli-Vurgu3">
    <w:name w:val="Grid Table 7 Colorful Accent 3"/>
    <w:basedOn w:val="NormalTablo"/>
    <w:uiPriority w:val="52"/>
    <w:rsid w:val="00C51192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KlavuzTablo7Renkli-Vurgu4">
    <w:name w:val="Grid Table 7 Colorful Accent 4"/>
    <w:basedOn w:val="NormalTablo"/>
    <w:uiPriority w:val="52"/>
    <w:rsid w:val="00C51192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KlavuzTablo7Renkli-Vurgu5">
    <w:name w:val="Grid Table 7 Colorful Accent 5"/>
    <w:basedOn w:val="NormalTablo"/>
    <w:uiPriority w:val="52"/>
    <w:rsid w:val="00C51192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KlavuzTablo7Renkli-Vurgu6">
    <w:name w:val="Grid Table 7 Colorful Accent 6"/>
    <w:basedOn w:val="NormalTablo"/>
    <w:uiPriority w:val="52"/>
    <w:rsid w:val="00C51192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abloWeb1">
    <w:name w:val="Table Web 1"/>
    <w:basedOn w:val="NormalTablo"/>
    <w:uiPriority w:val="99"/>
    <w:semiHidden/>
    <w:unhideWhenUsed/>
    <w:rsid w:val="00C51192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Web2">
    <w:name w:val="Table Web 2"/>
    <w:basedOn w:val="NormalTablo"/>
    <w:uiPriority w:val="99"/>
    <w:semiHidden/>
    <w:unhideWhenUsed/>
    <w:rsid w:val="00C51192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Web3">
    <w:name w:val="Table Web 3"/>
    <w:basedOn w:val="NormalTablo"/>
    <w:uiPriority w:val="99"/>
    <w:semiHidden/>
    <w:unhideWhenUsed/>
    <w:rsid w:val="00C51192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SatrNumaras">
    <w:name w:val="line number"/>
    <w:basedOn w:val="VarsaylanParagrafYazTipi"/>
    <w:uiPriority w:val="99"/>
    <w:semiHidden/>
    <w:unhideWhenUsed/>
    <w:rsid w:val="00C51192"/>
    <w:rPr>
      <w:rFonts w:ascii="Candara" w:hAnsi="Candara"/>
    </w:rPr>
  </w:style>
  <w:style w:type="table" w:styleId="Tablo3Befektler1">
    <w:name w:val="Table 3D effects 1"/>
    <w:basedOn w:val="NormalTablo"/>
    <w:uiPriority w:val="99"/>
    <w:semiHidden/>
    <w:unhideWhenUsed/>
    <w:rsid w:val="00C51192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o3Befektler2">
    <w:name w:val="Table 3D effects 2"/>
    <w:basedOn w:val="NormalTablo"/>
    <w:uiPriority w:val="99"/>
    <w:semiHidden/>
    <w:unhideWhenUsed/>
    <w:rsid w:val="00C51192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3Befektler3">
    <w:name w:val="Table 3D effects 3"/>
    <w:basedOn w:val="NormalTablo"/>
    <w:uiPriority w:val="99"/>
    <w:semiHidden/>
    <w:unhideWhenUsed/>
    <w:rsid w:val="00C51192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Temas">
    <w:name w:val="Table Theme"/>
    <w:basedOn w:val="NormalTablo"/>
    <w:uiPriority w:val="99"/>
    <w:semiHidden/>
    <w:unhideWhenUsed/>
    <w:rsid w:val="00C51192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Gl">
    <w:name w:val="Strong"/>
    <w:basedOn w:val="VarsaylanParagrafYazTipi"/>
    <w:uiPriority w:val="22"/>
    <w:semiHidden/>
    <w:qFormat/>
    <w:rsid w:val="00C51192"/>
    <w:rPr>
      <w:rFonts w:ascii="Candara" w:hAnsi="Candara"/>
      <w:b/>
      <w:bCs/>
    </w:rPr>
  </w:style>
  <w:style w:type="character" w:styleId="SayfaNumaras">
    <w:name w:val="page number"/>
    <w:basedOn w:val="VarsaylanParagrafYazTipi"/>
    <w:uiPriority w:val="99"/>
    <w:semiHidden/>
    <w:unhideWhenUsed/>
    <w:rsid w:val="00C51192"/>
    <w:rPr>
      <w:rFonts w:ascii="Candara" w:hAnsi="Candara"/>
    </w:rPr>
  </w:style>
  <w:style w:type="paragraph" w:customStyle="1" w:styleId="hg">
    <w:name w:val="hg"/>
    <w:basedOn w:val="Normal"/>
    <w:rsid w:val="00F074AE"/>
    <w:pPr>
      <w:spacing w:before="100" w:beforeAutospacing="1" w:after="100" w:afterAutospacing="1" w:line="240" w:lineRule="auto"/>
      <w:ind w:right="0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7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9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stro\AppData\Roaming\Microsoft\Templates\Minimalist%20teknik%20antet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teknik antet.dotx</Template>
  <TotalTime>0</TotalTime>
  <Pages>1</Pages>
  <Words>4308</Words>
  <Characters>24559</Characters>
  <Application>Microsoft Office Word</Application>
  <DocSecurity>0</DocSecurity>
  <Lines>204</Lines>
  <Paragraphs>57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2021-08-19T20:13:00Z</dcterms:created>
  <dcterms:modified xsi:type="dcterms:W3CDTF">2021-08-24T12:38:00Z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